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064BF9">
            <w:r w:rsidRPr="000F71E0"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456A0C" w:rsidP="00456A0C">
            <w:pPr>
              <w:pStyle w:val="Verses"/>
              <w:jc w:val="left"/>
            </w:pPr>
            <w:r>
              <w:t>03</w:t>
            </w:r>
            <w:r w:rsidR="003D275C">
              <w:t>-</w:t>
            </w:r>
            <w:r>
              <w:t>11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9463A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1D365B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61435" w:history="1">
            <w:r w:rsidR="001D365B" w:rsidRPr="00B239E4">
              <w:rPr>
                <w:rStyle w:val="Hyperlink"/>
                <w:noProof/>
              </w:rPr>
              <w:t>1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Objetivo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_Toc448761435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6" w:history="1">
            <w:r w:rsidR="001D365B" w:rsidRPr="00B239E4">
              <w:rPr>
                <w:rStyle w:val="Hyperlink"/>
                <w:noProof/>
              </w:rPr>
              <w:t>2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Situação atual e justificativa do projeto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_Toc448761436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7" w:history="1">
            <w:r w:rsidR="001D365B" w:rsidRPr="00B239E4">
              <w:rPr>
                <w:rStyle w:val="Hyperlink"/>
                <w:noProof/>
              </w:rPr>
              <w:t>3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Escopo do Produto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_Toc448761437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2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8" w:history="1">
            <w:r w:rsidR="001D365B" w:rsidRPr="00B239E4">
              <w:rPr>
                <w:rStyle w:val="Hyperlink"/>
                <w:noProof/>
              </w:rPr>
              <w:t>4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Exclusões do projeto / Fora do Escopo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_Toc448761438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9" w:history="1">
            <w:r w:rsidR="001D365B" w:rsidRPr="00B239E4">
              <w:rPr>
                <w:rStyle w:val="Hyperlink"/>
                <w:noProof/>
              </w:rPr>
              <w:t>5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Restrições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_Toc448761439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0" w:history="1">
            <w:r w:rsidR="001D365B" w:rsidRPr="00B239E4">
              <w:rPr>
                <w:rStyle w:val="Hyperlink"/>
                <w:noProof/>
              </w:rPr>
              <w:t>6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Premissas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_Toc448761440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456A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1" w:history="1">
            <w:r w:rsidR="001D365B" w:rsidRPr="00B239E4">
              <w:rPr>
                <w:rStyle w:val="Hyperlink"/>
                <w:noProof/>
              </w:rPr>
              <w:t>7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Entregas e Critérios de Aceitação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_Toc448761441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0" w:name="_Toc448761435"/>
      <w:r w:rsidRPr="00C6217F">
        <w:t>Objetivo</w:t>
      </w:r>
      <w:bookmarkEnd w:id="0"/>
    </w:p>
    <w:p w:rsidR="007170E9" w:rsidRPr="007170E9" w:rsidRDefault="00064BF9" w:rsidP="007170E9">
      <w:r>
        <w:t xml:space="preserve">Bloquear </w:t>
      </w:r>
      <w:r w:rsidR="00456A0C">
        <w:t>campo de data de entrega/limite entrega/confirmação em datas que são feriados.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1" w:name="_Toc383380604"/>
      <w:bookmarkStart w:id="2" w:name="_Toc448761436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E10611" w:rsidRDefault="00456A0C" w:rsidP="004746A4">
      <w:r>
        <w:t>Hoje não temos o bloqueio ao escolher a data quando é feriado.</w:t>
      </w:r>
    </w:p>
    <w:p w:rsidR="00456A0C" w:rsidRDefault="00456A0C" w:rsidP="004746A4">
      <w:r>
        <w:t>Entrega dos pedidos de compra de MP dentro do prazo desejado e uniformização da distribuição de entrega mensal, não gerando picos de recebimento de MP pela logística.</w:t>
      </w:r>
    </w:p>
    <w:p w:rsidR="003D437B" w:rsidRDefault="003D437B" w:rsidP="003D437B"/>
    <w:p w:rsidR="002A19BF" w:rsidRDefault="002A19BF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64BF9" w:rsidRDefault="00064BF9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3" w:name="_Toc383380606"/>
    </w:p>
    <w:p w:rsidR="002A19BF" w:rsidRDefault="002A19BF" w:rsidP="000E2C11">
      <w:pPr>
        <w:pStyle w:val="Ttulo1"/>
      </w:pPr>
      <w:bookmarkStart w:id="4" w:name="_Toc448761437"/>
      <w:r w:rsidRPr="00C46898">
        <w:t>Escopo do Produto</w:t>
      </w:r>
      <w:bookmarkEnd w:id="3"/>
      <w:bookmarkEnd w:id="4"/>
    </w:p>
    <w:p w:rsidR="005323F0" w:rsidRPr="005323F0" w:rsidRDefault="005323F0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57FEF" w:rsidRPr="00EF771C" w:rsidRDefault="00B0583D" w:rsidP="00EF771C">
      <w:pPr>
        <w:pStyle w:val="PargrafodaLista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004002 – Compras de Matéria Prima</w:t>
      </w:r>
    </w:p>
    <w:p w:rsidR="00B0583D" w:rsidRDefault="00456A0C" w:rsidP="00456A0C">
      <w:pPr>
        <w:ind w:left="708"/>
      </w:pPr>
      <w:r>
        <w:t>Ao salvar sistema irá verificar as seguintes datas (Entrega / Limite Entrega / Confirmação) caso a data escolhida seja um feriado, sistema irá exibir a seguinte mensagem.</w:t>
      </w:r>
    </w:p>
    <w:p w:rsidR="00B0583D" w:rsidRDefault="00456A0C" w:rsidP="00456A0C">
      <w:pPr>
        <w:ind w:left="708"/>
      </w:pPr>
      <w:r>
        <w:rPr>
          <w:noProof/>
          <w:lang w:eastAsia="pt-BR"/>
        </w:rPr>
        <w:drawing>
          <wp:inline distT="0" distB="0" distL="0" distR="0" wp14:anchorId="41AAA5FC" wp14:editId="4AAE8F36">
            <wp:extent cx="453390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B0583D" w:rsidRDefault="00B0583D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B0583D" w:rsidRDefault="00B0583D" w:rsidP="002A19BF"/>
    <w:p w:rsidR="00B0583D" w:rsidRDefault="00B0583D" w:rsidP="002A19BF"/>
    <w:p w:rsidR="002A19BF" w:rsidRDefault="00C06005" w:rsidP="002A19BF">
      <w:pPr>
        <w:pStyle w:val="Ttulo1"/>
      </w:pPr>
      <w:bookmarkStart w:id="5" w:name="_Toc383380607"/>
      <w:bookmarkStart w:id="6" w:name="_Toc448761438"/>
      <w:r w:rsidRPr="00C06005">
        <w:lastRenderedPageBreak/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5"/>
      <w:bookmarkEnd w:id="6"/>
    </w:p>
    <w:p w:rsidR="002A19BF" w:rsidRPr="00AA3C95" w:rsidRDefault="00456A0C" w:rsidP="00456A0C">
      <w:pPr>
        <w:ind w:left="432"/>
      </w:pPr>
      <w:r>
        <w:t>Modificação do escopo.</w:t>
      </w:r>
    </w:p>
    <w:p w:rsidR="002A19BF" w:rsidRDefault="002A19BF" w:rsidP="002A19BF"/>
    <w:p w:rsidR="00E10611" w:rsidRDefault="00E10611" w:rsidP="00E10611">
      <w:pPr>
        <w:pStyle w:val="Ttulo1"/>
      </w:pPr>
      <w:bookmarkStart w:id="7" w:name="_Toc402281711"/>
      <w:bookmarkStart w:id="8" w:name="_Toc448761439"/>
      <w:r>
        <w:t>Restrições</w:t>
      </w:r>
      <w:bookmarkEnd w:id="7"/>
      <w:bookmarkEnd w:id="8"/>
    </w:p>
    <w:p w:rsidR="00E10611" w:rsidRDefault="00E10611" w:rsidP="00E10611"/>
    <w:p w:rsidR="009C4949" w:rsidRDefault="009C4949" w:rsidP="00E10611"/>
    <w:p w:rsidR="00E10611" w:rsidRPr="00AA3C95" w:rsidRDefault="00E10611" w:rsidP="00E10611">
      <w:pPr>
        <w:pStyle w:val="Ttulo1"/>
      </w:pPr>
      <w:bookmarkStart w:id="9" w:name="_Toc402281712"/>
      <w:bookmarkStart w:id="10" w:name="_Toc448761440"/>
      <w:r w:rsidRPr="00AA3C95">
        <w:t>Premissas</w:t>
      </w:r>
      <w:bookmarkEnd w:id="9"/>
      <w:bookmarkEnd w:id="10"/>
    </w:p>
    <w:p w:rsidR="00E10611" w:rsidRDefault="00456A0C" w:rsidP="00456A0C">
      <w:pPr>
        <w:ind w:left="432"/>
      </w:pPr>
      <w:r>
        <w:t>Homologar a ferramenta</w:t>
      </w:r>
      <w:bookmarkStart w:id="11" w:name="_GoBack"/>
      <w:bookmarkEnd w:id="11"/>
      <w:r>
        <w:t>.</w:t>
      </w:r>
    </w:p>
    <w:p w:rsidR="00203B43" w:rsidRDefault="00203B43" w:rsidP="00456A0C">
      <w:pPr>
        <w:ind w:left="432"/>
      </w:pPr>
    </w:p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2" w:name="_Toc383380610"/>
      <w:bookmarkStart w:id="13" w:name="_Toc448761441"/>
      <w:r w:rsidRPr="00AA3C95">
        <w:t>E</w:t>
      </w:r>
      <w:r w:rsidR="00366264">
        <w:t>ntregas e Critérios de Aceitação</w:t>
      </w:r>
      <w:bookmarkEnd w:id="12"/>
      <w:bookmarkEnd w:id="13"/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8843C9" w:rsidRDefault="008843C9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701E33" w:rsidRDefault="00701E33" w:rsidP="003D377B"/>
    <w:p w:rsidR="008843C9" w:rsidRDefault="008843C9" w:rsidP="003D377B"/>
    <w:p w:rsidR="00C016C8" w:rsidRDefault="00C016C8" w:rsidP="003D377B"/>
    <w:p w:rsidR="00456A0C" w:rsidRDefault="00456A0C" w:rsidP="003D377B"/>
    <w:p w:rsidR="00456A0C" w:rsidRDefault="00456A0C" w:rsidP="003D377B"/>
    <w:p w:rsidR="00456A0C" w:rsidRDefault="00456A0C" w:rsidP="003D377B"/>
    <w:p w:rsidR="00456A0C" w:rsidRDefault="00456A0C" w:rsidP="003D377B"/>
    <w:p w:rsidR="00456A0C" w:rsidRDefault="00456A0C" w:rsidP="003D377B"/>
    <w:p w:rsidR="00456A0C" w:rsidRDefault="00456A0C" w:rsidP="003D377B"/>
    <w:p w:rsidR="00BF0AD1" w:rsidRDefault="00BF0AD1" w:rsidP="003D377B"/>
    <w:p w:rsidR="00BF0AD1" w:rsidRDefault="00BF0AD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Área Solicitante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C016C8" w:rsidP="002D679E">
            <w:pPr>
              <w:pStyle w:val="Tabela"/>
            </w:pPr>
            <w:r>
              <w:t>Lucas Miranda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456A0C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D4" w:rsidRDefault="003E32D4" w:rsidP="005E1593">
      <w:r>
        <w:separator/>
      </w:r>
    </w:p>
  </w:endnote>
  <w:endnote w:type="continuationSeparator" w:id="0">
    <w:p w:rsidR="003E32D4" w:rsidRDefault="003E32D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6A0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6A0C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D4" w:rsidRDefault="003E32D4" w:rsidP="005E1593">
      <w:r>
        <w:separator/>
      </w:r>
    </w:p>
  </w:footnote>
  <w:footnote w:type="continuationSeparator" w:id="0">
    <w:p w:rsidR="003E32D4" w:rsidRDefault="003E32D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AE3E50A" wp14:editId="33D663E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56A0C" w:rsidRPr="00456A0C" w:rsidRDefault="00456A0C" w:rsidP="002D679E">
          <w:pPr>
            <w:pStyle w:val="Cabealho"/>
          </w:pPr>
          <w:r>
            <w:t>BLOQUEIO DE EMISSÃO/ALTERAÇÃO DA DATA PARA FERIADO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64BF9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90C0C"/>
    <w:rsid w:val="001D365B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1814"/>
    <w:rsid w:val="002B4718"/>
    <w:rsid w:val="002E5728"/>
    <w:rsid w:val="00311DF2"/>
    <w:rsid w:val="00323EFA"/>
    <w:rsid w:val="00331443"/>
    <w:rsid w:val="00341B09"/>
    <w:rsid w:val="0034544C"/>
    <w:rsid w:val="00353E87"/>
    <w:rsid w:val="00365D05"/>
    <w:rsid w:val="00366264"/>
    <w:rsid w:val="00393AF2"/>
    <w:rsid w:val="0039463A"/>
    <w:rsid w:val="003C6AAD"/>
    <w:rsid w:val="003D275C"/>
    <w:rsid w:val="003D377B"/>
    <w:rsid w:val="003D437B"/>
    <w:rsid w:val="003E32D4"/>
    <w:rsid w:val="00424175"/>
    <w:rsid w:val="0042609D"/>
    <w:rsid w:val="00456A0C"/>
    <w:rsid w:val="004746A4"/>
    <w:rsid w:val="004B2855"/>
    <w:rsid w:val="004B60F1"/>
    <w:rsid w:val="004D0195"/>
    <w:rsid w:val="004D27A1"/>
    <w:rsid w:val="004F6DD2"/>
    <w:rsid w:val="005323F0"/>
    <w:rsid w:val="0055540E"/>
    <w:rsid w:val="00557FEF"/>
    <w:rsid w:val="0057682B"/>
    <w:rsid w:val="005B4260"/>
    <w:rsid w:val="005E1593"/>
    <w:rsid w:val="005F487B"/>
    <w:rsid w:val="00600042"/>
    <w:rsid w:val="00631A54"/>
    <w:rsid w:val="006419CA"/>
    <w:rsid w:val="00642D49"/>
    <w:rsid w:val="00663704"/>
    <w:rsid w:val="006664A0"/>
    <w:rsid w:val="006A233C"/>
    <w:rsid w:val="00701E33"/>
    <w:rsid w:val="007170E9"/>
    <w:rsid w:val="00725878"/>
    <w:rsid w:val="00743E89"/>
    <w:rsid w:val="007A054B"/>
    <w:rsid w:val="007B5F63"/>
    <w:rsid w:val="007D2516"/>
    <w:rsid w:val="00804EDF"/>
    <w:rsid w:val="00842903"/>
    <w:rsid w:val="008559C7"/>
    <w:rsid w:val="00871E89"/>
    <w:rsid w:val="008766B8"/>
    <w:rsid w:val="008843C9"/>
    <w:rsid w:val="00947F57"/>
    <w:rsid w:val="00952A34"/>
    <w:rsid w:val="00957346"/>
    <w:rsid w:val="009923B1"/>
    <w:rsid w:val="009925CA"/>
    <w:rsid w:val="009A3D1F"/>
    <w:rsid w:val="009B5B6C"/>
    <w:rsid w:val="009C4949"/>
    <w:rsid w:val="00A47ED6"/>
    <w:rsid w:val="00A519F5"/>
    <w:rsid w:val="00A9642C"/>
    <w:rsid w:val="00AE1992"/>
    <w:rsid w:val="00AF4288"/>
    <w:rsid w:val="00AF6D5F"/>
    <w:rsid w:val="00B0583D"/>
    <w:rsid w:val="00BC5600"/>
    <w:rsid w:val="00BF0AD1"/>
    <w:rsid w:val="00C016C8"/>
    <w:rsid w:val="00C06005"/>
    <w:rsid w:val="00C52528"/>
    <w:rsid w:val="00C6217F"/>
    <w:rsid w:val="00C635C6"/>
    <w:rsid w:val="00C85C58"/>
    <w:rsid w:val="00C928A3"/>
    <w:rsid w:val="00CE2B3B"/>
    <w:rsid w:val="00CF2315"/>
    <w:rsid w:val="00D11C3A"/>
    <w:rsid w:val="00D32AE6"/>
    <w:rsid w:val="00D37957"/>
    <w:rsid w:val="00D379AD"/>
    <w:rsid w:val="00D413BD"/>
    <w:rsid w:val="00D80127"/>
    <w:rsid w:val="00DB2B61"/>
    <w:rsid w:val="00E01B17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3D7D-BF5E-4378-A52F-E40D9995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</TotalTime>
  <Pages>3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1657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8</cp:revision>
  <dcterms:created xsi:type="dcterms:W3CDTF">2016-04-01T17:48:00Z</dcterms:created>
  <dcterms:modified xsi:type="dcterms:W3CDTF">2016-11-03T15:27:00Z</dcterms:modified>
</cp:coreProperties>
</file>