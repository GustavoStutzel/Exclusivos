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064BF9">
            <w:r w:rsidRPr="000F71E0"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064BF9" w:rsidP="00064BF9">
            <w:pPr>
              <w:pStyle w:val="Verses"/>
              <w:jc w:val="left"/>
            </w:pPr>
            <w:r>
              <w:t>27</w:t>
            </w:r>
            <w:r w:rsidR="003D275C">
              <w:t>-0</w:t>
            </w:r>
            <w:r>
              <w:t>9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9463A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1D365B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61435" w:history="1">
            <w:r w:rsidR="001D365B" w:rsidRPr="00B239E4">
              <w:rPr>
                <w:rStyle w:val="Hyperlink"/>
                <w:noProof/>
              </w:rPr>
              <w:t>1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Objetivo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_Toc448761435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1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60004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6" w:history="1">
            <w:r w:rsidR="001D365B" w:rsidRPr="00B239E4">
              <w:rPr>
                <w:rStyle w:val="Hyperlink"/>
                <w:noProof/>
              </w:rPr>
              <w:t>2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Situação atual e justificativa do projeto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_Toc448761436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1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60004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7" w:history="1">
            <w:r w:rsidR="001D365B" w:rsidRPr="00B239E4">
              <w:rPr>
                <w:rStyle w:val="Hyperlink"/>
                <w:noProof/>
              </w:rPr>
              <w:t>3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Escopo do Produto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_Toc448761437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2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60004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8" w:history="1">
            <w:r w:rsidR="001D365B" w:rsidRPr="00B239E4">
              <w:rPr>
                <w:rStyle w:val="Hyperlink"/>
                <w:noProof/>
              </w:rPr>
              <w:t>4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Exclusões do projeto / Fora do Escopo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_Toc448761438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4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60004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9" w:history="1">
            <w:r w:rsidR="001D365B" w:rsidRPr="00B239E4">
              <w:rPr>
                <w:rStyle w:val="Hyperlink"/>
                <w:noProof/>
              </w:rPr>
              <w:t>5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Restrições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_Toc448761439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4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60004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40" w:history="1">
            <w:r w:rsidR="001D365B" w:rsidRPr="00B239E4">
              <w:rPr>
                <w:rStyle w:val="Hyperlink"/>
                <w:noProof/>
              </w:rPr>
              <w:t>6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Premissas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_Toc448761440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4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60004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41" w:history="1">
            <w:r w:rsidR="001D365B" w:rsidRPr="00B239E4">
              <w:rPr>
                <w:rStyle w:val="Hyperlink"/>
                <w:noProof/>
              </w:rPr>
              <w:t>7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Entregas e Critérios de Aceitação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_Toc448761441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4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C6217F" w:rsidP="007170E9">
      <w:pPr>
        <w:pStyle w:val="Ttulo1"/>
      </w:pPr>
      <w:bookmarkStart w:id="0" w:name="_Toc448761435"/>
      <w:r w:rsidRPr="00C6217F">
        <w:t>Objetivo</w:t>
      </w:r>
      <w:bookmarkEnd w:id="0"/>
    </w:p>
    <w:p w:rsidR="007170E9" w:rsidRPr="007170E9" w:rsidRDefault="00064BF9" w:rsidP="007170E9">
      <w:r>
        <w:t xml:space="preserve">Bloquear campo data de entrega depois de </w:t>
      </w:r>
      <w:proofErr w:type="gramStart"/>
      <w:r>
        <w:t>5</w:t>
      </w:r>
      <w:proofErr w:type="gramEnd"/>
      <w:r>
        <w:t xml:space="preserve"> dias de emissão do pedido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Ttulo1"/>
      </w:pPr>
      <w:bookmarkStart w:id="1" w:name="_Toc383380604"/>
      <w:bookmarkStart w:id="2" w:name="_Toc448761436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:rsidR="00E10611" w:rsidRPr="004746A4" w:rsidRDefault="00064BF9" w:rsidP="004746A4">
      <w:r>
        <w:t>Hoje o campo é liberado, para ter mais controle da data de entrega sem poder burlar a data</w:t>
      </w:r>
      <w:r w:rsidR="004F6DD2">
        <w:t xml:space="preserve">. </w:t>
      </w:r>
    </w:p>
    <w:p w:rsidR="003D437B" w:rsidRDefault="003D437B" w:rsidP="003D437B"/>
    <w:p w:rsidR="002A19BF" w:rsidRDefault="002A19BF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64BF9" w:rsidRDefault="00064BF9" w:rsidP="002A19BF"/>
    <w:p w:rsidR="000E2C11" w:rsidRDefault="000E2C11" w:rsidP="000E2C11">
      <w:pPr>
        <w:pStyle w:val="Ttulo1"/>
        <w:numPr>
          <w:ilvl w:val="0"/>
          <w:numId w:val="0"/>
        </w:numPr>
      </w:pPr>
      <w:bookmarkStart w:id="3" w:name="_Toc383380606"/>
    </w:p>
    <w:p w:rsidR="002A19BF" w:rsidRDefault="002A19BF" w:rsidP="000E2C11">
      <w:pPr>
        <w:pStyle w:val="Ttulo1"/>
      </w:pPr>
      <w:bookmarkStart w:id="4" w:name="_Toc448761437"/>
      <w:r w:rsidRPr="00C46898">
        <w:t>Escopo do Produto</w:t>
      </w:r>
      <w:bookmarkEnd w:id="3"/>
      <w:bookmarkEnd w:id="4"/>
    </w:p>
    <w:p w:rsidR="005323F0" w:rsidRPr="005323F0" w:rsidRDefault="005323F0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557FEF" w:rsidRPr="00EF771C" w:rsidRDefault="00B0583D" w:rsidP="00EF771C">
      <w:pPr>
        <w:pStyle w:val="PargrafodaLista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004002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Compras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de Matéria Prima</w:t>
      </w:r>
    </w:p>
    <w:p w:rsidR="00B0583D" w:rsidRDefault="00064BF9" w:rsidP="00064BF9">
      <w:pPr>
        <w:ind w:left="360"/>
      </w:pPr>
      <w:r>
        <w:t>Sistema irá pegar a data atual do sistema com a data de emissão, caso esteja m</w:t>
      </w:r>
      <w:bookmarkStart w:id="5" w:name="_GoBack"/>
      <w:bookmarkEnd w:id="5"/>
      <w:r>
        <w:t xml:space="preserve">aior que </w:t>
      </w:r>
      <w:proofErr w:type="gramStart"/>
      <w:r>
        <w:t>5</w:t>
      </w:r>
      <w:proofErr w:type="gramEnd"/>
      <w:r>
        <w:t xml:space="preserve"> irá bloquear o campo.</w:t>
      </w:r>
    </w:p>
    <w:p w:rsidR="00064BF9" w:rsidRDefault="00064BF9" w:rsidP="00064BF9">
      <w:pPr>
        <w:ind w:left="360"/>
      </w:pPr>
    </w:p>
    <w:p w:rsidR="00064BF9" w:rsidRPr="00064BF9" w:rsidRDefault="00064BF9" w:rsidP="00064BF9">
      <w:pPr>
        <w:ind w:left="360"/>
      </w:pPr>
      <w:r>
        <w:t xml:space="preserve">Caso o usuário queira ter permissão para alterar foi criado um parâmetro chamado </w:t>
      </w:r>
      <w:proofErr w:type="spellStart"/>
      <w:r w:rsidRPr="00064BF9">
        <w:rPr>
          <w:u w:val="single"/>
        </w:rPr>
        <w:t>anm_libera_entrega_mp</w:t>
      </w:r>
      <w:proofErr w:type="spellEnd"/>
      <w:r>
        <w:t>, podendo configurar por usuário.</w:t>
      </w:r>
    </w:p>
    <w:p w:rsidR="00B0583D" w:rsidRDefault="00B0583D" w:rsidP="002A19BF"/>
    <w:p w:rsidR="00B0583D" w:rsidRDefault="00B0583D" w:rsidP="002A19BF"/>
    <w:p w:rsidR="00B0583D" w:rsidRDefault="00B0583D" w:rsidP="002A19BF"/>
    <w:p w:rsidR="00B0583D" w:rsidRDefault="00B0583D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1D365B" w:rsidRDefault="001D365B" w:rsidP="002A19BF"/>
    <w:p w:rsidR="00B0583D" w:rsidRDefault="00B0583D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064BF9" w:rsidRDefault="00064BF9" w:rsidP="002A19BF"/>
    <w:p w:rsidR="00B0583D" w:rsidRDefault="00B0583D" w:rsidP="002A19BF"/>
    <w:p w:rsidR="00B0583D" w:rsidRDefault="00B0583D" w:rsidP="002A19BF"/>
    <w:p w:rsidR="00B0583D" w:rsidRPr="00AA3C95" w:rsidRDefault="00B0583D" w:rsidP="002A19BF"/>
    <w:p w:rsidR="002A19BF" w:rsidRPr="00AA3C95" w:rsidRDefault="00C06005" w:rsidP="002A19BF">
      <w:pPr>
        <w:pStyle w:val="Ttulo1"/>
      </w:pPr>
      <w:bookmarkStart w:id="6" w:name="_Toc383380607"/>
      <w:bookmarkStart w:id="7" w:name="_Toc448761438"/>
      <w:r w:rsidRPr="00C06005">
        <w:lastRenderedPageBreak/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6"/>
      <w:bookmarkEnd w:id="7"/>
    </w:p>
    <w:p w:rsidR="002A19BF" w:rsidRPr="00AA3C95" w:rsidRDefault="002A19BF" w:rsidP="002A19BF"/>
    <w:p w:rsidR="002A19BF" w:rsidRDefault="002A19BF" w:rsidP="002A19BF"/>
    <w:p w:rsidR="00E10611" w:rsidRDefault="00E10611" w:rsidP="00E10611">
      <w:pPr>
        <w:pStyle w:val="Ttulo1"/>
      </w:pPr>
      <w:bookmarkStart w:id="8" w:name="_Toc402281711"/>
      <w:bookmarkStart w:id="9" w:name="_Toc448761439"/>
      <w:r>
        <w:t>Restrições</w:t>
      </w:r>
      <w:bookmarkEnd w:id="8"/>
      <w:bookmarkEnd w:id="9"/>
    </w:p>
    <w:p w:rsidR="00E10611" w:rsidRPr="00AA3C95" w:rsidRDefault="00E10611" w:rsidP="00E10611"/>
    <w:p w:rsidR="00E10611" w:rsidRDefault="00E10611" w:rsidP="00E10611"/>
    <w:p w:rsidR="009C4949" w:rsidRDefault="009C4949" w:rsidP="00E10611"/>
    <w:p w:rsidR="00E10611" w:rsidRPr="00AA3C95" w:rsidRDefault="00E10611" w:rsidP="00E10611">
      <w:pPr>
        <w:pStyle w:val="Ttulo1"/>
      </w:pPr>
      <w:bookmarkStart w:id="10" w:name="_Toc402281712"/>
      <w:bookmarkStart w:id="11" w:name="_Toc448761440"/>
      <w:r w:rsidRPr="00AA3C95">
        <w:t>Premissas</w:t>
      </w:r>
      <w:bookmarkEnd w:id="10"/>
      <w:bookmarkEnd w:id="11"/>
    </w:p>
    <w:p w:rsidR="00E10611" w:rsidRDefault="00E10611" w:rsidP="002A19BF"/>
    <w:p w:rsidR="00203B43" w:rsidRDefault="00203B43" w:rsidP="002A19BF"/>
    <w:p w:rsidR="00203B43" w:rsidRPr="00AA3C95" w:rsidRDefault="00203B43" w:rsidP="002A19BF"/>
    <w:p w:rsidR="002A19BF" w:rsidRPr="00AA3C95" w:rsidRDefault="002A19BF" w:rsidP="002A19BF">
      <w:pPr>
        <w:pStyle w:val="Ttulo1"/>
      </w:pPr>
      <w:bookmarkStart w:id="12" w:name="_Toc383380610"/>
      <w:bookmarkStart w:id="13" w:name="_Toc448761441"/>
      <w:r w:rsidRPr="00AA3C95">
        <w:t>E</w:t>
      </w:r>
      <w:r w:rsidR="00366264">
        <w:t>ntregas e Critérios de Aceitação</w:t>
      </w:r>
      <w:bookmarkEnd w:id="12"/>
      <w:bookmarkEnd w:id="13"/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9923B1" w:rsidRDefault="009923B1" w:rsidP="003D377B"/>
    <w:p w:rsidR="009923B1" w:rsidRDefault="009923B1" w:rsidP="003D377B"/>
    <w:p w:rsidR="009923B1" w:rsidRDefault="009923B1" w:rsidP="003D377B"/>
    <w:p w:rsidR="009923B1" w:rsidRDefault="009923B1" w:rsidP="003D377B"/>
    <w:p w:rsidR="009923B1" w:rsidRDefault="009923B1" w:rsidP="003D377B"/>
    <w:p w:rsidR="008843C9" w:rsidRDefault="008843C9" w:rsidP="003D377B"/>
    <w:p w:rsidR="00203B43" w:rsidRDefault="00203B43" w:rsidP="003D377B"/>
    <w:p w:rsidR="00203B43" w:rsidRDefault="00203B43" w:rsidP="003D377B"/>
    <w:p w:rsidR="00203B43" w:rsidRDefault="00203B43" w:rsidP="003D377B"/>
    <w:p w:rsidR="00203B43" w:rsidRDefault="00203B43" w:rsidP="003D377B"/>
    <w:p w:rsidR="00203B43" w:rsidRDefault="00203B43" w:rsidP="003D377B"/>
    <w:p w:rsidR="00203B43" w:rsidRDefault="00203B43" w:rsidP="003D377B"/>
    <w:p w:rsidR="00701E33" w:rsidRDefault="00701E33" w:rsidP="003D377B"/>
    <w:p w:rsidR="008843C9" w:rsidRDefault="008843C9" w:rsidP="003D377B"/>
    <w:p w:rsidR="00C016C8" w:rsidRDefault="00C016C8" w:rsidP="003D377B"/>
    <w:p w:rsidR="00BF0AD1" w:rsidRDefault="00BF0AD1" w:rsidP="003D377B"/>
    <w:p w:rsidR="00BF0AD1" w:rsidRDefault="00BF0AD1" w:rsidP="003D377B"/>
    <w:p w:rsidR="008843C9" w:rsidRDefault="008843C9" w:rsidP="003D377B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4394"/>
        <w:gridCol w:w="1559"/>
      </w:tblGrid>
      <w:tr w:rsidR="008843C9" w:rsidRPr="00C52528" w:rsidTr="000533B1">
        <w:trPr>
          <w:trHeight w:val="377"/>
        </w:trPr>
        <w:tc>
          <w:tcPr>
            <w:tcW w:w="8723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0533B1">
        <w:trPr>
          <w:trHeight w:val="283"/>
        </w:trPr>
        <w:tc>
          <w:tcPr>
            <w:tcW w:w="2770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Área Solicitante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</w:p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C016C8" w:rsidP="002D679E">
            <w:pPr>
              <w:pStyle w:val="Tabela"/>
            </w:pPr>
            <w:r>
              <w:t>Lucas Miranda</w:t>
            </w:r>
          </w:p>
        </w:tc>
        <w:tc>
          <w:tcPr>
            <w:tcW w:w="4394" w:type="dxa"/>
            <w:vAlign w:val="center"/>
          </w:tcPr>
          <w:p w:rsidR="008843C9" w:rsidRPr="00C52528" w:rsidRDefault="00701E33" w:rsidP="002D679E">
            <w:r>
              <w:t>TI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8843C9" w:rsidP="002D679E">
            <w:pPr>
              <w:pStyle w:val="Tabela"/>
            </w:pPr>
          </w:p>
        </w:tc>
        <w:tc>
          <w:tcPr>
            <w:tcW w:w="4394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C016C8" w:rsidRPr="00C52528" w:rsidTr="000533B1">
        <w:trPr>
          <w:trHeight w:val="340"/>
        </w:trPr>
        <w:tc>
          <w:tcPr>
            <w:tcW w:w="2770" w:type="dxa"/>
            <w:vAlign w:val="center"/>
          </w:tcPr>
          <w:p w:rsidR="00C016C8" w:rsidRDefault="00C016C8" w:rsidP="002D679E">
            <w:pPr>
              <w:pStyle w:val="Tabela"/>
            </w:pPr>
          </w:p>
        </w:tc>
        <w:tc>
          <w:tcPr>
            <w:tcW w:w="4394" w:type="dxa"/>
            <w:vAlign w:val="center"/>
          </w:tcPr>
          <w:p w:rsidR="00C016C8" w:rsidRDefault="00C016C8" w:rsidP="00C016C8"/>
        </w:tc>
        <w:tc>
          <w:tcPr>
            <w:tcW w:w="1559" w:type="dxa"/>
            <w:vAlign w:val="center"/>
          </w:tcPr>
          <w:p w:rsidR="00C016C8" w:rsidRPr="00C52528" w:rsidRDefault="00C016C8" w:rsidP="002D679E"/>
        </w:tc>
      </w:tr>
      <w:tr w:rsidR="00C016C8" w:rsidRPr="00C52528" w:rsidTr="000533B1">
        <w:trPr>
          <w:trHeight w:val="340"/>
        </w:trPr>
        <w:tc>
          <w:tcPr>
            <w:tcW w:w="2770" w:type="dxa"/>
            <w:vAlign w:val="center"/>
          </w:tcPr>
          <w:p w:rsidR="00C016C8" w:rsidRDefault="00C016C8" w:rsidP="002D679E">
            <w:pPr>
              <w:pStyle w:val="Tabela"/>
            </w:pPr>
          </w:p>
        </w:tc>
        <w:tc>
          <w:tcPr>
            <w:tcW w:w="4394" w:type="dxa"/>
            <w:vAlign w:val="center"/>
          </w:tcPr>
          <w:p w:rsidR="00C016C8" w:rsidRDefault="00C016C8" w:rsidP="00C016C8"/>
        </w:tc>
        <w:tc>
          <w:tcPr>
            <w:tcW w:w="1559" w:type="dxa"/>
            <w:vAlign w:val="center"/>
          </w:tcPr>
          <w:p w:rsidR="00C016C8" w:rsidRPr="00C52528" w:rsidRDefault="00C016C8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2D4" w:rsidRDefault="003E32D4" w:rsidP="005E1593">
      <w:r>
        <w:separator/>
      </w:r>
    </w:p>
  </w:endnote>
  <w:endnote w:type="continuationSeparator" w:id="0">
    <w:p w:rsidR="003E32D4" w:rsidRDefault="003E32D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0042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0042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2D4" w:rsidRDefault="003E32D4" w:rsidP="005E1593">
      <w:r>
        <w:separator/>
      </w:r>
    </w:p>
  </w:footnote>
  <w:footnote w:type="continuationSeparator" w:id="0">
    <w:p w:rsidR="003E32D4" w:rsidRDefault="003E32D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D8A7581" wp14:editId="63CA8AC3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39463A" w:rsidP="002D679E">
          <w:pPr>
            <w:pStyle w:val="Cabealho"/>
            <w:rPr>
              <w:sz w:val="22"/>
              <w:szCs w:val="22"/>
            </w:rPr>
          </w:pPr>
          <w:r>
            <w:t>ENVIO PARA CONSUMO PEDIDO DE COMPRA DE M.P.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634CE"/>
    <w:multiLevelType w:val="multilevel"/>
    <w:tmpl w:val="9D0C6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7D0625A1"/>
    <w:multiLevelType w:val="multilevel"/>
    <w:tmpl w:val="943E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533B1"/>
    <w:rsid w:val="000639A3"/>
    <w:rsid w:val="00064BF9"/>
    <w:rsid w:val="000B029A"/>
    <w:rsid w:val="000B7577"/>
    <w:rsid w:val="000C1AC0"/>
    <w:rsid w:val="000E2853"/>
    <w:rsid w:val="000E2C11"/>
    <w:rsid w:val="000E3FBC"/>
    <w:rsid w:val="0011684F"/>
    <w:rsid w:val="00120872"/>
    <w:rsid w:val="00137694"/>
    <w:rsid w:val="00190C0C"/>
    <w:rsid w:val="001D365B"/>
    <w:rsid w:val="001D497F"/>
    <w:rsid w:val="001F3D30"/>
    <w:rsid w:val="00202333"/>
    <w:rsid w:val="00203B43"/>
    <w:rsid w:val="00211D53"/>
    <w:rsid w:val="00274187"/>
    <w:rsid w:val="0028566C"/>
    <w:rsid w:val="00293ED8"/>
    <w:rsid w:val="002A19BF"/>
    <w:rsid w:val="002B1814"/>
    <w:rsid w:val="002B4718"/>
    <w:rsid w:val="002E5728"/>
    <w:rsid w:val="00311DF2"/>
    <w:rsid w:val="00323EFA"/>
    <w:rsid w:val="00331443"/>
    <w:rsid w:val="00341B09"/>
    <w:rsid w:val="0034544C"/>
    <w:rsid w:val="00353E87"/>
    <w:rsid w:val="00365D05"/>
    <w:rsid w:val="00366264"/>
    <w:rsid w:val="00393AF2"/>
    <w:rsid w:val="0039463A"/>
    <w:rsid w:val="003C6AAD"/>
    <w:rsid w:val="003D275C"/>
    <w:rsid w:val="003D377B"/>
    <w:rsid w:val="003D437B"/>
    <w:rsid w:val="003E32D4"/>
    <w:rsid w:val="00424175"/>
    <w:rsid w:val="0042609D"/>
    <w:rsid w:val="004746A4"/>
    <w:rsid w:val="004B2855"/>
    <w:rsid w:val="004B60F1"/>
    <w:rsid w:val="004D0195"/>
    <w:rsid w:val="004D27A1"/>
    <w:rsid w:val="004F6DD2"/>
    <w:rsid w:val="005323F0"/>
    <w:rsid w:val="0055540E"/>
    <w:rsid w:val="00557FEF"/>
    <w:rsid w:val="0057682B"/>
    <w:rsid w:val="005B4260"/>
    <w:rsid w:val="005E1593"/>
    <w:rsid w:val="005F487B"/>
    <w:rsid w:val="00600042"/>
    <w:rsid w:val="00631A54"/>
    <w:rsid w:val="006419CA"/>
    <w:rsid w:val="00642D49"/>
    <w:rsid w:val="00663704"/>
    <w:rsid w:val="006664A0"/>
    <w:rsid w:val="006A233C"/>
    <w:rsid w:val="00701E33"/>
    <w:rsid w:val="007170E9"/>
    <w:rsid w:val="00725878"/>
    <w:rsid w:val="00743E89"/>
    <w:rsid w:val="007A054B"/>
    <w:rsid w:val="007B5F63"/>
    <w:rsid w:val="007D2516"/>
    <w:rsid w:val="00804EDF"/>
    <w:rsid w:val="00842903"/>
    <w:rsid w:val="008559C7"/>
    <w:rsid w:val="00871E89"/>
    <w:rsid w:val="008766B8"/>
    <w:rsid w:val="008843C9"/>
    <w:rsid w:val="00947F57"/>
    <w:rsid w:val="00952A34"/>
    <w:rsid w:val="00957346"/>
    <w:rsid w:val="009923B1"/>
    <w:rsid w:val="009925CA"/>
    <w:rsid w:val="009A3D1F"/>
    <w:rsid w:val="009B5B6C"/>
    <w:rsid w:val="009C4949"/>
    <w:rsid w:val="00A47ED6"/>
    <w:rsid w:val="00A519F5"/>
    <w:rsid w:val="00A9642C"/>
    <w:rsid w:val="00AE1992"/>
    <w:rsid w:val="00AF4288"/>
    <w:rsid w:val="00AF6D5F"/>
    <w:rsid w:val="00B0583D"/>
    <w:rsid w:val="00BC5600"/>
    <w:rsid w:val="00BF0AD1"/>
    <w:rsid w:val="00C016C8"/>
    <w:rsid w:val="00C06005"/>
    <w:rsid w:val="00C52528"/>
    <w:rsid w:val="00C6217F"/>
    <w:rsid w:val="00C635C6"/>
    <w:rsid w:val="00C85C58"/>
    <w:rsid w:val="00C928A3"/>
    <w:rsid w:val="00CE2B3B"/>
    <w:rsid w:val="00CF2315"/>
    <w:rsid w:val="00D11C3A"/>
    <w:rsid w:val="00D32AE6"/>
    <w:rsid w:val="00D37957"/>
    <w:rsid w:val="00D379AD"/>
    <w:rsid w:val="00D413BD"/>
    <w:rsid w:val="00D80127"/>
    <w:rsid w:val="00DB2B61"/>
    <w:rsid w:val="00E01B17"/>
    <w:rsid w:val="00E10611"/>
    <w:rsid w:val="00E1503D"/>
    <w:rsid w:val="00E34C15"/>
    <w:rsid w:val="00E80588"/>
    <w:rsid w:val="00E94091"/>
    <w:rsid w:val="00EC3752"/>
    <w:rsid w:val="00EF771C"/>
    <w:rsid w:val="00F042E7"/>
    <w:rsid w:val="00F61057"/>
    <w:rsid w:val="00F74E34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7C58-2E9C-40AD-BB71-C7DFCA1B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</TotalTime>
  <Pages>3</Pages>
  <Words>241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1544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7</cp:revision>
  <dcterms:created xsi:type="dcterms:W3CDTF">2016-04-01T17:48:00Z</dcterms:created>
  <dcterms:modified xsi:type="dcterms:W3CDTF">2016-09-27T12:41:00Z</dcterms:modified>
</cp:coreProperties>
</file>