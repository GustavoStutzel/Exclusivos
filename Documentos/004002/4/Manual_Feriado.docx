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A85948" w:rsidP="00A85948">
            <w:pPr>
              <w:pStyle w:val="Verses"/>
              <w:jc w:val="left"/>
            </w:pPr>
            <w:r>
              <w:t>25</w:t>
            </w:r>
            <w:r w:rsidR="003D275C">
              <w:t>-</w:t>
            </w:r>
            <w:r>
              <w:t>11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900C9D" w:rsidRDefault="00A85948" w:rsidP="00CE5B14">
      <w:pPr>
        <w:rPr>
          <w:b/>
          <w:u w:val="single"/>
        </w:rPr>
      </w:pPr>
      <w:proofErr w:type="spellStart"/>
      <w:r>
        <w:rPr>
          <w:b/>
          <w:u w:val="single"/>
        </w:rPr>
        <w:t>Linx</w:t>
      </w:r>
      <w:proofErr w:type="spellEnd"/>
    </w:p>
    <w:p w:rsidR="00900C9D" w:rsidRPr="00900C9D" w:rsidRDefault="00900C9D" w:rsidP="00CE5B14"/>
    <w:p w:rsidR="00BD2031" w:rsidRDefault="00A85948" w:rsidP="00AD415B">
      <w:pPr>
        <w:jc w:val="both"/>
      </w:pPr>
      <w:r>
        <w:t>Na tela 004002 – Compras de Matéria –Prima, localizada no Modulo Compras &gt; 2.  Matérias Primas &gt; 3. Pedidos &gt; 004002.</w:t>
      </w:r>
    </w:p>
    <w:p w:rsidR="00A85948" w:rsidRDefault="00A85948" w:rsidP="00AD415B">
      <w:pPr>
        <w:jc w:val="both"/>
      </w:pPr>
      <w:r>
        <w:t>Ao tentar incluir a data (Feriado ou Domingo) de Entrega / Limite Entrega / Fornecedor, sistema irá bloquear com as seguintes mensagens.</w:t>
      </w:r>
    </w:p>
    <w:p w:rsidR="00573D91" w:rsidRDefault="00573D91" w:rsidP="00AD415B">
      <w:pPr>
        <w:jc w:val="both"/>
      </w:pPr>
    </w:p>
    <w:p w:rsidR="00573D91" w:rsidRDefault="00573D91" w:rsidP="00AD415B">
      <w:pPr>
        <w:jc w:val="both"/>
      </w:pPr>
      <w:r>
        <w:t>Campos que verifica as datas:</w:t>
      </w:r>
    </w:p>
    <w:p w:rsidR="00573D91" w:rsidRDefault="00573D91" w:rsidP="00AD415B">
      <w:pPr>
        <w:jc w:val="both"/>
      </w:pPr>
      <w:r>
        <w:rPr>
          <w:noProof/>
          <w:lang w:eastAsia="pt-BR"/>
        </w:rPr>
        <w:drawing>
          <wp:inline distT="0" distB="0" distL="0" distR="0" wp14:anchorId="4690BA02" wp14:editId="3B80E321">
            <wp:extent cx="5143500" cy="270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623" cy="27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1" w:rsidRDefault="00573D91" w:rsidP="00AD415B">
      <w:pPr>
        <w:jc w:val="both"/>
      </w:pPr>
      <w:r>
        <w:rPr>
          <w:noProof/>
          <w:lang w:eastAsia="pt-BR"/>
        </w:rPr>
        <w:drawing>
          <wp:inline distT="0" distB="0" distL="0" distR="0" wp14:anchorId="397364E5" wp14:editId="34651772">
            <wp:extent cx="514350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368" cy="27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1" w:rsidRDefault="00573D91" w:rsidP="00AD415B">
      <w:pPr>
        <w:jc w:val="both"/>
      </w:pPr>
    </w:p>
    <w:p w:rsidR="00573D91" w:rsidRDefault="00573D91" w:rsidP="00AD415B">
      <w:pPr>
        <w:jc w:val="both"/>
      </w:pPr>
      <w:r>
        <w:lastRenderedPageBreak/>
        <w:t>Ao tentar incluir Feriado, sistema dará a mensagem:</w:t>
      </w:r>
    </w:p>
    <w:p w:rsidR="00573D91" w:rsidRDefault="00573D91" w:rsidP="00AD415B">
      <w:pPr>
        <w:jc w:val="both"/>
      </w:pPr>
      <w:r>
        <w:rPr>
          <w:noProof/>
          <w:lang w:eastAsia="pt-BR"/>
        </w:rPr>
        <w:drawing>
          <wp:inline distT="0" distB="0" distL="0" distR="0" wp14:anchorId="0958A13D" wp14:editId="135DCF4E">
            <wp:extent cx="4695825" cy="2952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1" w:rsidRDefault="00573D91" w:rsidP="00AD415B">
      <w:pPr>
        <w:jc w:val="both"/>
      </w:pPr>
      <w:r>
        <w:t>Ao tentar incluir um dia de domingo, sistema dará a mensagem:</w:t>
      </w:r>
    </w:p>
    <w:p w:rsidR="00573D91" w:rsidRDefault="00573D91" w:rsidP="00573D91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566EAA22" wp14:editId="6E81AF9E">
            <wp:extent cx="4657725" cy="2981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1" w:rsidRDefault="00573D91" w:rsidP="00573D91">
      <w:pPr>
        <w:jc w:val="both"/>
        <w:rPr>
          <w:b/>
        </w:rPr>
      </w:pPr>
    </w:p>
    <w:p w:rsidR="00573D91" w:rsidRDefault="00573D91" w:rsidP="00573D91">
      <w:pPr>
        <w:jc w:val="both"/>
        <w:rPr>
          <w:b/>
        </w:rPr>
      </w:pPr>
    </w:p>
    <w:p w:rsidR="00573D91" w:rsidRDefault="00573D91" w:rsidP="00573D91">
      <w:pPr>
        <w:jc w:val="both"/>
        <w:rPr>
          <w:b/>
        </w:rPr>
      </w:pPr>
    </w:p>
    <w:p w:rsidR="00900C9D" w:rsidRDefault="001F3653" w:rsidP="00573D91">
      <w:pPr>
        <w:jc w:val="both"/>
        <w:rPr>
          <w:b/>
        </w:rPr>
      </w:pPr>
      <w:bookmarkStart w:id="0" w:name="_GoBack"/>
      <w:bookmarkEnd w:id="0"/>
      <w:r w:rsidRPr="001F3653">
        <w:rPr>
          <w:b/>
        </w:rPr>
        <w:t xml:space="preserve">                                                                                                                     </w:t>
      </w:r>
    </w:p>
    <w:p w:rsidR="00900C9D" w:rsidRDefault="00900C9D" w:rsidP="001F3653">
      <w:pPr>
        <w:jc w:val="right"/>
        <w:rPr>
          <w:b/>
        </w:rPr>
      </w:pPr>
    </w:p>
    <w:p w:rsidR="00A85948" w:rsidRDefault="001F3653" w:rsidP="001F3653">
      <w:pPr>
        <w:jc w:val="right"/>
        <w:rPr>
          <w:b/>
        </w:rPr>
      </w:pPr>
      <w:r w:rsidRPr="001F3653">
        <w:rPr>
          <w:b/>
        </w:rPr>
        <w:t xml:space="preserve">    </w:t>
      </w:r>
    </w:p>
    <w:p w:rsidR="00A85948" w:rsidRDefault="00A85948" w:rsidP="001F3653">
      <w:pPr>
        <w:jc w:val="right"/>
        <w:rPr>
          <w:b/>
        </w:rPr>
      </w:pPr>
    </w:p>
    <w:p w:rsidR="00A85948" w:rsidRDefault="00A85948" w:rsidP="001F3653">
      <w:pPr>
        <w:jc w:val="right"/>
        <w:rPr>
          <w:b/>
        </w:rPr>
      </w:pPr>
    </w:p>
    <w:p w:rsidR="001F3653" w:rsidRPr="001F3653" w:rsidRDefault="001F3653" w:rsidP="001F3653">
      <w:pPr>
        <w:jc w:val="right"/>
        <w:rPr>
          <w:b/>
        </w:rPr>
      </w:pPr>
      <w:r w:rsidRPr="001F3653">
        <w:rPr>
          <w:b/>
        </w:rPr>
        <w:t>Lucas Miranda</w:t>
      </w:r>
    </w:p>
    <w:p w:rsidR="001F3653" w:rsidRPr="001F3653" w:rsidRDefault="001F3653" w:rsidP="001F3653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F3653" w:rsidRPr="001F365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A8" w:rsidRDefault="00AC62A8" w:rsidP="005E1593">
      <w:r>
        <w:separator/>
      </w:r>
    </w:p>
  </w:endnote>
  <w:endnote w:type="continuationSeparator" w:id="0">
    <w:p w:rsidR="00AC62A8" w:rsidRDefault="00AC62A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D9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73D9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A8" w:rsidRDefault="00AC62A8" w:rsidP="005E1593">
      <w:r>
        <w:separator/>
      </w:r>
    </w:p>
  </w:footnote>
  <w:footnote w:type="continuationSeparator" w:id="0">
    <w:p w:rsidR="00AC62A8" w:rsidRDefault="00AC62A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0733329" wp14:editId="4E7E66DD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A85948" w:rsidP="00A85948">
          <w:pPr>
            <w:pStyle w:val="Cabealho"/>
            <w:rPr>
              <w:sz w:val="22"/>
              <w:szCs w:val="22"/>
            </w:rPr>
          </w:pPr>
          <w:r>
            <w:t>Bloqueio Data Entrega / Limite Entrega / Data Confirmação Fornecedor - Feriado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95442A0"/>
    <w:multiLevelType w:val="hybridMultilevel"/>
    <w:tmpl w:val="58F4DA7A"/>
    <w:lvl w:ilvl="0" w:tplc="F4D8A3A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34A96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653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3D91"/>
    <w:rsid w:val="00574D85"/>
    <w:rsid w:val="00590392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00C9D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85948"/>
    <w:rsid w:val="00A9642C"/>
    <w:rsid w:val="00AC62A8"/>
    <w:rsid w:val="00AD07AC"/>
    <w:rsid w:val="00AD415B"/>
    <w:rsid w:val="00AD5DF2"/>
    <w:rsid w:val="00AE1992"/>
    <w:rsid w:val="00AF4288"/>
    <w:rsid w:val="00AF6D5F"/>
    <w:rsid w:val="00B90DFE"/>
    <w:rsid w:val="00B90FF4"/>
    <w:rsid w:val="00BC5600"/>
    <w:rsid w:val="00BD2031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B0CF7-128D-402E-9532-07DF8171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1884</TotalTime>
  <Pages>2</Pages>
  <Words>107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684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23</cp:revision>
  <dcterms:created xsi:type="dcterms:W3CDTF">2016-02-12T19:06:00Z</dcterms:created>
  <dcterms:modified xsi:type="dcterms:W3CDTF">2016-11-25T12:29:00Z</dcterms:modified>
</cp:coreProperties>
</file>