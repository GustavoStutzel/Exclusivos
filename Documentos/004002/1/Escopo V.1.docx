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39463A" w:rsidP="0039463A">
            <w:pPr>
              <w:pStyle w:val="Verses"/>
              <w:jc w:val="left"/>
            </w:pPr>
            <w:r>
              <w:t>01</w:t>
            </w:r>
            <w:r w:rsidR="003D275C">
              <w:t>-0</w:t>
            </w:r>
            <w:r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9463A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1D365B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D365B" w:rsidRPr="00B239E4">
            <w:rPr>
              <w:rStyle w:val="Hyperlink"/>
              <w:noProof/>
            </w:rPr>
            <w:fldChar w:fldCharType="begin"/>
          </w:r>
          <w:r w:rsidR="001D365B" w:rsidRPr="00B239E4">
            <w:rPr>
              <w:rStyle w:val="Hyperlink"/>
              <w:noProof/>
            </w:rPr>
            <w:instrText xml:space="preserve"> </w:instrText>
          </w:r>
          <w:r w:rsidR="001D365B">
            <w:rPr>
              <w:noProof/>
            </w:rPr>
            <w:instrText>HYPERLINK \l "_Toc448761435"</w:instrText>
          </w:r>
          <w:r w:rsidR="001D365B" w:rsidRPr="00B239E4">
            <w:rPr>
              <w:rStyle w:val="Hyperlink"/>
              <w:noProof/>
            </w:rPr>
            <w:instrText xml:space="preserve"> </w:instrText>
          </w:r>
          <w:r w:rsidR="001D365B" w:rsidRPr="00B239E4">
            <w:rPr>
              <w:rStyle w:val="Hyperlink"/>
              <w:noProof/>
            </w:rPr>
          </w:r>
          <w:r w:rsidR="001D365B" w:rsidRPr="00B239E4">
            <w:rPr>
              <w:rStyle w:val="Hyperlink"/>
              <w:noProof/>
            </w:rPr>
            <w:fldChar w:fldCharType="separate"/>
          </w:r>
          <w:r w:rsidR="001D365B" w:rsidRPr="00B239E4">
            <w:rPr>
              <w:rStyle w:val="Hyperlink"/>
              <w:noProof/>
            </w:rPr>
            <w:t>1</w:t>
          </w:r>
          <w:r w:rsidR="001D365B">
            <w:rPr>
              <w:rFonts w:asciiTheme="minorHAnsi" w:eastAsiaTheme="minorEastAsia" w:hAnsiTheme="minorHAnsi"/>
              <w:noProof/>
              <w:lang w:eastAsia="pt-BR"/>
            </w:rPr>
            <w:tab/>
          </w:r>
          <w:r w:rsidR="001D365B" w:rsidRPr="00B239E4">
            <w:rPr>
              <w:rStyle w:val="Hyperlink"/>
              <w:noProof/>
            </w:rPr>
            <w:t>Objetivo</w:t>
          </w:r>
          <w:r w:rsidR="001D365B">
            <w:rPr>
              <w:noProof/>
              <w:webHidden/>
            </w:rPr>
            <w:tab/>
          </w:r>
          <w:r w:rsidR="001D365B">
            <w:rPr>
              <w:noProof/>
              <w:webHidden/>
            </w:rPr>
            <w:fldChar w:fldCharType="begin"/>
          </w:r>
          <w:r w:rsidR="001D365B">
            <w:rPr>
              <w:noProof/>
              <w:webHidden/>
            </w:rPr>
            <w:instrText xml:space="preserve"> PAGEREF _Toc448761435 \h </w:instrText>
          </w:r>
          <w:r w:rsidR="001D365B">
            <w:rPr>
              <w:noProof/>
              <w:webHidden/>
            </w:rPr>
          </w:r>
          <w:r w:rsidR="001D365B">
            <w:rPr>
              <w:noProof/>
              <w:webHidden/>
            </w:rPr>
            <w:fldChar w:fldCharType="separate"/>
          </w:r>
          <w:r w:rsidR="001D365B">
            <w:rPr>
              <w:noProof/>
              <w:webHidden/>
            </w:rPr>
            <w:t>1</w:t>
          </w:r>
          <w:r w:rsidR="001D365B">
            <w:rPr>
              <w:noProof/>
              <w:webHidden/>
            </w:rPr>
            <w:fldChar w:fldCharType="end"/>
          </w:r>
          <w:r w:rsidR="001D365B" w:rsidRPr="00B239E4">
            <w:rPr>
              <w:rStyle w:val="Hyperlink"/>
              <w:noProof/>
            </w:rPr>
            <w:fldChar w:fldCharType="end"/>
          </w:r>
        </w:p>
        <w:p w:rsidR="001D365B" w:rsidRDefault="001D36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6" w:history="1">
            <w:r w:rsidRPr="00B239E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239E4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5B" w:rsidRDefault="001D36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7" w:history="1">
            <w:r w:rsidRPr="00B239E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239E4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5B" w:rsidRDefault="001D36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8" w:history="1">
            <w:r w:rsidRPr="00B239E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239E4">
              <w:rPr>
                <w:rStyle w:val="Hyperlink"/>
                <w:noProof/>
              </w:rPr>
              <w:t>Exclusões do projeto /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5B" w:rsidRDefault="001D36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9" w:history="1">
            <w:r w:rsidRPr="00B239E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239E4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5B" w:rsidRDefault="001D36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0" w:history="1">
            <w:r w:rsidRPr="00B239E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239E4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5B" w:rsidRDefault="001D365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1" w:history="1">
            <w:r w:rsidRPr="00B239E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B239E4">
              <w:rPr>
                <w:rStyle w:val="Hyperlink"/>
                <w:noProof/>
              </w:rPr>
              <w:t>Entregas e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C6217F" w:rsidP="007170E9">
      <w:pPr>
        <w:pStyle w:val="Ttulo1"/>
      </w:pPr>
      <w:bookmarkStart w:id="1" w:name="_Toc448761435"/>
      <w:r w:rsidRPr="00C6217F">
        <w:t>Objetivo</w:t>
      </w:r>
      <w:bookmarkEnd w:id="1"/>
    </w:p>
    <w:p w:rsidR="007170E9" w:rsidRPr="007170E9" w:rsidRDefault="004F6DD2" w:rsidP="007170E9">
      <w:r>
        <w:t xml:space="preserve">Implantar </w:t>
      </w:r>
      <w:proofErr w:type="gramStart"/>
      <w:r w:rsidR="0039463A">
        <w:t>Envio</w:t>
      </w:r>
      <w:proofErr w:type="gramEnd"/>
      <w:r w:rsidR="0039463A">
        <w:t xml:space="preserve"> para Consumo para maior controle de consumo </w:t>
      </w:r>
      <w:r w:rsidR="00E01B17">
        <w:t>da</w:t>
      </w:r>
      <w:r w:rsidR="0039463A">
        <w:t xml:space="preserve"> Matéria-Prima</w:t>
      </w:r>
      <w:r w:rsidR="007170E9">
        <w:t>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2" w:name="_Toc383380604"/>
      <w:bookmarkStart w:id="3" w:name="_Toc448761436"/>
      <w:r>
        <w:t xml:space="preserve">Situação atual e justificativa </w:t>
      </w:r>
      <w:r w:rsidRPr="00057D0A">
        <w:t xml:space="preserve">do </w:t>
      </w:r>
      <w:r>
        <w:t>projeto</w:t>
      </w:r>
      <w:bookmarkEnd w:id="2"/>
      <w:bookmarkEnd w:id="3"/>
    </w:p>
    <w:p w:rsidR="00E10611" w:rsidRPr="004746A4" w:rsidRDefault="00E01B17" w:rsidP="004746A4">
      <w:r>
        <w:t>H</w:t>
      </w:r>
      <w:r w:rsidR="004F6DD2">
        <w:t xml:space="preserve">oje </w:t>
      </w:r>
      <w:r>
        <w:t xml:space="preserve">a matéria-prima não tem controle do que está sendo </w:t>
      </w:r>
      <w:r w:rsidR="002B1814">
        <w:t>enviada</w:t>
      </w:r>
      <w:r>
        <w:t xml:space="preserve"> para consumo ou não, com essa mudança a matéria prima vai entender o que deve ser consumido ou não</w:t>
      </w:r>
      <w:r w:rsidR="004F6DD2">
        <w:t xml:space="preserve">. </w:t>
      </w:r>
    </w:p>
    <w:p w:rsidR="003D437B" w:rsidRDefault="003D437B" w:rsidP="003D437B"/>
    <w:p w:rsidR="002A19BF" w:rsidRDefault="002A19BF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4" w:name="_Toc383380606"/>
    </w:p>
    <w:p w:rsidR="002A19BF" w:rsidRDefault="002A19BF" w:rsidP="000E2C11">
      <w:pPr>
        <w:pStyle w:val="Ttulo1"/>
      </w:pPr>
      <w:bookmarkStart w:id="5" w:name="_Toc448761437"/>
      <w:r w:rsidRPr="00C46898">
        <w:t>Escopo do Produto</w:t>
      </w:r>
      <w:bookmarkEnd w:id="4"/>
      <w:bookmarkEnd w:id="5"/>
    </w:p>
    <w:p w:rsidR="005323F0" w:rsidRPr="005323F0" w:rsidRDefault="005323F0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557FEF" w:rsidRPr="00EF771C" w:rsidRDefault="00B0583D" w:rsidP="00EF771C">
      <w:pPr>
        <w:pStyle w:val="PargrafodaLista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004002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Compras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Matéria Prima</w:t>
      </w:r>
    </w:p>
    <w:p w:rsidR="00557FEF" w:rsidRPr="009C4949" w:rsidRDefault="00B0583D" w:rsidP="009C4949">
      <w:pPr>
        <w:pStyle w:val="PargrafodaLista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Status Entrada / Data Separação</w:t>
      </w:r>
    </w:p>
    <w:p w:rsidR="00557FEF" w:rsidRDefault="00557FEF" w:rsidP="00557FEF">
      <w:pPr>
        <w:pStyle w:val="PargrafodaLista"/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557FEF" w:rsidRDefault="00B0583D" w:rsidP="00557FEF">
      <w:pPr>
        <w:pStyle w:val="PargrafodaLista"/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Enviar / Identificar os materiais que serão enviados para consumo</w:t>
      </w:r>
      <w:r w:rsidR="00557F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:rsidR="00557FEF" w:rsidRDefault="00557FEF" w:rsidP="00557FEF">
      <w:pPr>
        <w:pStyle w:val="PargrafodaLista"/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557FEF" w:rsidRDefault="00B0583D" w:rsidP="00557FEF">
      <w:pPr>
        <w:pStyle w:val="PargrafodaLista"/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inline distT="0" distB="0" distL="0" distR="0" wp14:anchorId="091C8A76" wp14:editId="40F04543">
            <wp:extent cx="5400040" cy="397212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8" w:rsidRPr="00B0583D" w:rsidRDefault="009C4949" w:rsidP="00B0583D">
      <w:pPr>
        <w:pStyle w:val="PargrafodaLista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B058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Treinamento</w:t>
      </w:r>
    </w:p>
    <w:p w:rsidR="00A519F5" w:rsidRDefault="009C4949" w:rsidP="00B0583D">
      <w:pPr>
        <w:pStyle w:val="PargrafodaLista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2.1. </w:t>
      </w:r>
      <w:r w:rsidR="00B0583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Como enviar para Consumo</w:t>
      </w:r>
    </w:p>
    <w:p w:rsidR="000E2C11" w:rsidRDefault="000E2C11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1D365B" w:rsidRDefault="001D365B" w:rsidP="001D365B">
      <w:pPr>
        <w:ind w:left="708"/>
      </w:pPr>
      <w:r>
        <w:t>Quando tiver material disponível o sistema irá Enviar para o Almoxarifado</w:t>
      </w:r>
      <w:proofErr w:type="gramStart"/>
      <w:r>
        <w:t xml:space="preserve">  </w:t>
      </w:r>
      <w:proofErr w:type="gramEnd"/>
      <w:r>
        <w:t>(Automaticamente), depois de salvar conforme o Print Abaixo.</w:t>
      </w:r>
    </w:p>
    <w:p w:rsidR="001D365B" w:rsidRDefault="001D365B" w:rsidP="001D365B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788703A3" wp14:editId="6EA37AF9">
            <wp:extent cx="5400675" cy="3981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5B" w:rsidRDefault="001D365B" w:rsidP="001D365B">
      <w:pPr>
        <w:ind w:left="708"/>
      </w:pPr>
      <w:r>
        <w:t>Os Campos Status Entrada e Data Separação só irão aparecer quando a tela estiver em modo de “Pesquisa”.</w:t>
      </w:r>
    </w:p>
    <w:p w:rsidR="001D365B" w:rsidRDefault="001D365B" w:rsidP="001D365B">
      <w:pPr>
        <w:ind w:left="708"/>
      </w:pPr>
      <w:r>
        <w:tab/>
        <w:t xml:space="preserve">A data de separação funciona da seguinte forma, se estou enviando no dia 04/04/2016 </w:t>
      </w:r>
      <w:proofErr w:type="gramStart"/>
      <w:r>
        <w:t>a</w:t>
      </w:r>
      <w:proofErr w:type="gramEnd"/>
      <w:r>
        <w:t xml:space="preserve"> data de separação para consumo vai ser no dia 05/04/2016, se enviarem depois das 16 horas, a data de separação será no dia 06/04/2016.</w:t>
      </w:r>
    </w:p>
    <w:p w:rsidR="002B4718" w:rsidRDefault="002B4718" w:rsidP="002A19BF"/>
    <w:p w:rsidR="00B0583D" w:rsidRDefault="00B0583D" w:rsidP="002A19BF"/>
    <w:p w:rsidR="00B0583D" w:rsidRDefault="00B0583D" w:rsidP="002A19BF"/>
    <w:p w:rsidR="00B0583D" w:rsidRDefault="00B0583D" w:rsidP="002A19BF"/>
    <w:p w:rsidR="00B0583D" w:rsidRDefault="00B0583D" w:rsidP="002A19BF"/>
    <w:p w:rsidR="00B0583D" w:rsidRDefault="00B0583D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B0583D" w:rsidRDefault="00B0583D" w:rsidP="002A19BF"/>
    <w:p w:rsidR="00B0583D" w:rsidRDefault="00B0583D" w:rsidP="002A19BF"/>
    <w:p w:rsidR="00B0583D" w:rsidRDefault="00B0583D" w:rsidP="002A19BF"/>
    <w:p w:rsidR="00B0583D" w:rsidRPr="00AA3C95" w:rsidRDefault="00B0583D" w:rsidP="002A19BF"/>
    <w:p w:rsidR="002A19BF" w:rsidRPr="00AA3C95" w:rsidRDefault="00C06005" w:rsidP="002A19BF">
      <w:pPr>
        <w:pStyle w:val="Ttulo1"/>
      </w:pPr>
      <w:bookmarkStart w:id="6" w:name="_Toc383380607"/>
      <w:bookmarkStart w:id="7" w:name="_Toc448761438"/>
      <w:r w:rsidRPr="00C06005">
        <w:lastRenderedPageBreak/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2A19BF" w:rsidRPr="00AA3C95" w:rsidRDefault="002A19BF" w:rsidP="002A19BF"/>
    <w:p w:rsidR="002A19BF" w:rsidRDefault="002A19BF" w:rsidP="002A19BF"/>
    <w:p w:rsidR="00E10611" w:rsidRDefault="00E10611" w:rsidP="00E10611">
      <w:pPr>
        <w:pStyle w:val="Ttulo1"/>
      </w:pPr>
      <w:bookmarkStart w:id="8" w:name="_Toc402281711"/>
      <w:bookmarkStart w:id="9" w:name="_Toc448761439"/>
      <w:r>
        <w:t>Restrições</w:t>
      </w:r>
      <w:bookmarkEnd w:id="8"/>
      <w:bookmarkEnd w:id="9"/>
    </w:p>
    <w:p w:rsidR="00C85C58" w:rsidRPr="00C85C58" w:rsidRDefault="004F6DD2" w:rsidP="00C85C58">
      <w:proofErr w:type="gramStart"/>
      <w:r>
        <w:t>Implementação</w:t>
      </w:r>
      <w:proofErr w:type="gramEnd"/>
      <w:r>
        <w:t xml:space="preserve"> do </w:t>
      </w:r>
      <w:proofErr w:type="spellStart"/>
      <w:r>
        <w:t>Linx</w:t>
      </w:r>
      <w:proofErr w:type="spellEnd"/>
      <w:r>
        <w:t xml:space="preserve"> e treinamentos com os usuários</w:t>
      </w:r>
      <w:r w:rsidR="00C85C58">
        <w:t>.</w:t>
      </w:r>
    </w:p>
    <w:p w:rsidR="00E10611" w:rsidRPr="00AA3C95" w:rsidRDefault="00E10611" w:rsidP="00E10611"/>
    <w:p w:rsidR="00E10611" w:rsidRDefault="00E10611" w:rsidP="00E10611"/>
    <w:p w:rsidR="009C4949" w:rsidRDefault="009C4949" w:rsidP="00E10611"/>
    <w:p w:rsidR="00E10611" w:rsidRPr="00AA3C95" w:rsidRDefault="00E10611" w:rsidP="00E10611">
      <w:pPr>
        <w:pStyle w:val="Ttulo1"/>
      </w:pPr>
      <w:bookmarkStart w:id="10" w:name="_Toc402281712"/>
      <w:bookmarkStart w:id="11" w:name="_Toc448761440"/>
      <w:r w:rsidRPr="00AA3C95">
        <w:t>Premissas</w:t>
      </w:r>
      <w:bookmarkEnd w:id="10"/>
      <w:bookmarkEnd w:id="11"/>
    </w:p>
    <w:p w:rsidR="00E10611" w:rsidRPr="00AA3C95" w:rsidRDefault="00C85C58" w:rsidP="00E10611">
      <w:r>
        <w:t>Disponibilidade d</w:t>
      </w:r>
      <w:r w:rsidR="004F6DD2">
        <w:t xml:space="preserve">a equipe para treinamentos do </w:t>
      </w:r>
      <w:proofErr w:type="spellStart"/>
      <w:r w:rsidR="00B0583D">
        <w:t>Linx</w:t>
      </w:r>
      <w:proofErr w:type="spellEnd"/>
      <w:r w:rsidR="004F6DD2">
        <w:t>.</w:t>
      </w:r>
    </w:p>
    <w:p w:rsidR="00E10611" w:rsidRDefault="00E10611" w:rsidP="002A19BF"/>
    <w:p w:rsidR="00203B43" w:rsidRDefault="00203B43" w:rsidP="002A19BF"/>
    <w:p w:rsidR="00203B43" w:rsidRPr="00AA3C95" w:rsidRDefault="00203B43" w:rsidP="002A19BF"/>
    <w:p w:rsidR="002A19BF" w:rsidRPr="00AA3C95" w:rsidRDefault="002A19BF" w:rsidP="002A19BF">
      <w:pPr>
        <w:pStyle w:val="Ttulo1"/>
      </w:pPr>
      <w:bookmarkStart w:id="12" w:name="_Toc383380610"/>
      <w:bookmarkStart w:id="13" w:name="_Toc448761441"/>
      <w:r w:rsidRPr="00AA3C95">
        <w:t>E</w:t>
      </w:r>
      <w:r w:rsidR="00366264">
        <w:t>ntregas e Critérios de Aceitação</w:t>
      </w:r>
      <w:bookmarkEnd w:id="12"/>
      <w:bookmarkEnd w:id="13"/>
    </w:p>
    <w:p w:rsidR="002A19BF" w:rsidRDefault="008559C7" w:rsidP="002A19BF">
      <w:r>
        <w:t>Fase1 - Definir Escopo</w:t>
      </w:r>
    </w:p>
    <w:p w:rsidR="008559C7" w:rsidRDefault="008559C7" w:rsidP="002A19BF">
      <w:r>
        <w:t>Fase</w:t>
      </w:r>
      <w:r w:rsidR="00947F57">
        <w:t>2</w:t>
      </w:r>
      <w:r>
        <w:t xml:space="preserve"> - </w:t>
      </w:r>
      <w:r w:rsidR="00947F57">
        <w:t>Manual</w:t>
      </w:r>
    </w:p>
    <w:p w:rsidR="008559C7" w:rsidRDefault="008559C7" w:rsidP="002A19BF">
      <w:r>
        <w:t>Fase</w:t>
      </w:r>
      <w:r w:rsidR="00947F57">
        <w:t>3</w:t>
      </w:r>
      <w:r w:rsidR="00701E33">
        <w:t xml:space="preserve">- </w:t>
      </w:r>
      <w:r w:rsidR="00947F57">
        <w:t>Treinamento</w:t>
      </w:r>
    </w:p>
    <w:p w:rsidR="00701E33" w:rsidRDefault="00701E33" w:rsidP="002A19BF">
      <w:r>
        <w:t>Fase</w:t>
      </w:r>
      <w:r w:rsidR="00947F57">
        <w:t>4- Homologação</w:t>
      </w:r>
    </w:p>
    <w:p w:rsidR="00947F57" w:rsidRPr="00AA3C95" w:rsidRDefault="00947F57" w:rsidP="002A19BF">
      <w:r>
        <w:t>Fase5- Entrega</w:t>
      </w:r>
    </w:p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8843C9" w:rsidRDefault="008843C9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701E33" w:rsidRDefault="00701E33" w:rsidP="003D377B"/>
    <w:p w:rsidR="008843C9" w:rsidRDefault="008843C9" w:rsidP="003D377B"/>
    <w:p w:rsidR="00C016C8" w:rsidRDefault="00C016C8" w:rsidP="003D377B"/>
    <w:p w:rsidR="00BF0AD1" w:rsidRDefault="00BF0AD1" w:rsidP="003D377B"/>
    <w:p w:rsidR="00BF0AD1" w:rsidRDefault="00BF0AD1" w:rsidP="003D377B"/>
    <w:p w:rsidR="008843C9" w:rsidRDefault="008843C9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Área Solicitante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C016C8" w:rsidP="002D679E">
            <w:pPr>
              <w:pStyle w:val="Tabela"/>
            </w:pPr>
            <w:r>
              <w:t>Lucas Miranda</w:t>
            </w:r>
          </w:p>
        </w:tc>
        <w:tc>
          <w:tcPr>
            <w:tcW w:w="4394" w:type="dxa"/>
            <w:vAlign w:val="center"/>
          </w:tcPr>
          <w:p w:rsidR="008843C9" w:rsidRPr="00C52528" w:rsidRDefault="00701E33" w:rsidP="002D679E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C016C8" w:rsidP="002D679E">
            <w:pPr>
              <w:pStyle w:val="Tabela"/>
            </w:pPr>
            <w:r>
              <w:t>Fabiano Rodrigues</w:t>
            </w:r>
          </w:p>
        </w:tc>
        <w:tc>
          <w:tcPr>
            <w:tcW w:w="4394" w:type="dxa"/>
            <w:vAlign w:val="center"/>
          </w:tcPr>
          <w:p w:rsidR="008843C9" w:rsidRPr="00C52528" w:rsidRDefault="00C016C8" w:rsidP="002D679E">
            <w:r>
              <w:t>Matéria - Prima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C016C8" w:rsidRPr="00C52528" w:rsidTr="000533B1">
        <w:trPr>
          <w:trHeight w:val="340"/>
        </w:trPr>
        <w:tc>
          <w:tcPr>
            <w:tcW w:w="2770" w:type="dxa"/>
            <w:vAlign w:val="center"/>
          </w:tcPr>
          <w:p w:rsidR="00C016C8" w:rsidRDefault="00C016C8" w:rsidP="002D679E">
            <w:pPr>
              <w:pStyle w:val="Tabela"/>
            </w:pPr>
            <w:r>
              <w:t>Domenica Sarkovas</w:t>
            </w:r>
          </w:p>
        </w:tc>
        <w:tc>
          <w:tcPr>
            <w:tcW w:w="4394" w:type="dxa"/>
            <w:vAlign w:val="center"/>
          </w:tcPr>
          <w:p w:rsidR="00C016C8" w:rsidRDefault="00C016C8" w:rsidP="00C016C8">
            <w:r>
              <w:t>Pedido de MP - AAF</w:t>
            </w:r>
          </w:p>
        </w:tc>
        <w:tc>
          <w:tcPr>
            <w:tcW w:w="1559" w:type="dxa"/>
            <w:vAlign w:val="center"/>
          </w:tcPr>
          <w:p w:rsidR="00C016C8" w:rsidRPr="00C52528" w:rsidRDefault="00C016C8" w:rsidP="002D679E"/>
        </w:tc>
      </w:tr>
      <w:tr w:rsidR="00C016C8" w:rsidRPr="00C52528" w:rsidTr="000533B1">
        <w:trPr>
          <w:trHeight w:val="340"/>
        </w:trPr>
        <w:tc>
          <w:tcPr>
            <w:tcW w:w="2770" w:type="dxa"/>
            <w:vAlign w:val="center"/>
          </w:tcPr>
          <w:p w:rsidR="00C016C8" w:rsidRDefault="00C016C8" w:rsidP="002D679E">
            <w:pPr>
              <w:pStyle w:val="Tabela"/>
            </w:pPr>
            <w:r>
              <w:t>Luciana Silveira</w:t>
            </w:r>
          </w:p>
        </w:tc>
        <w:tc>
          <w:tcPr>
            <w:tcW w:w="4394" w:type="dxa"/>
            <w:vAlign w:val="center"/>
          </w:tcPr>
          <w:p w:rsidR="00C016C8" w:rsidRDefault="00C016C8" w:rsidP="00C016C8">
            <w:r>
              <w:t>Pedido de MP - FF</w:t>
            </w:r>
            <w:r w:rsidR="00353E87">
              <w:t>F</w:t>
            </w:r>
          </w:p>
        </w:tc>
        <w:tc>
          <w:tcPr>
            <w:tcW w:w="1559" w:type="dxa"/>
            <w:vAlign w:val="center"/>
          </w:tcPr>
          <w:p w:rsidR="00C016C8" w:rsidRPr="00C52528" w:rsidRDefault="00C016C8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D4" w:rsidRDefault="003E32D4" w:rsidP="005E1593">
      <w:r>
        <w:separator/>
      </w:r>
    </w:p>
  </w:endnote>
  <w:endnote w:type="continuationSeparator" w:id="0">
    <w:p w:rsidR="003E32D4" w:rsidRDefault="003E32D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D365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D365B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D4" w:rsidRDefault="003E32D4" w:rsidP="005E1593">
      <w:r>
        <w:separator/>
      </w:r>
    </w:p>
  </w:footnote>
  <w:footnote w:type="continuationSeparator" w:id="0">
    <w:p w:rsidR="003E32D4" w:rsidRDefault="003E32D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D8A7581" wp14:editId="63CA8AC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39463A" w:rsidP="002D679E">
          <w:pPr>
            <w:pStyle w:val="Cabealho"/>
            <w:rPr>
              <w:sz w:val="22"/>
              <w:szCs w:val="22"/>
            </w:rPr>
          </w:pPr>
          <w:r>
            <w:t>ENVIO PARA CONSUMO PEDIDO DE COMPRA DE M.P.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90C0C"/>
    <w:rsid w:val="001D365B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1814"/>
    <w:rsid w:val="002B4718"/>
    <w:rsid w:val="002E5728"/>
    <w:rsid w:val="00311DF2"/>
    <w:rsid w:val="00323EFA"/>
    <w:rsid w:val="00331443"/>
    <w:rsid w:val="00341B09"/>
    <w:rsid w:val="0034544C"/>
    <w:rsid w:val="00353E87"/>
    <w:rsid w:val="00365D05"/>
    <w:rsid w:val="00366264"/>
    <w:rsid w:val="00393AF2"/>
    <w:rsid w:val="0039463A"/>
    <w:rsid w:val="003C6AAD"/>
    <w:rsid w:val="003D275C"/>
    <w:rsid w:val="003D377B"/>
    <w:rsid w:val="003D437B"/>
    <w:rsid w:val="003E32D4"/>
    <w:rsid w:val="00424175"/>
    <w:rsid w:val="0042609D"/>
    <w:rsid w:val="004746A4"/>
    <w:rsid w:val="004B2855"/>
    <w:rsid w:val="004B60F1"/>
    <w:rsid w:val="004D0195"/>
    <w:rsid w:val="004D27A1"/>
    <w:rsid w:val="004F6DD2"/>
    <w:rsid w:val="005323F0"/>
    <w:rsid w:val="0055540E"/>
    <w:rsid w:val="00557FEF"/>
    <w:rsid w:val="0057682B"/>
    <w:rsid w:val="005B4260"/>
    <w:rsid w:val="005E1593"/>
    <w:rsid w:val="005F487B"/>
    <w:rsid w:val="00631A54"/>
    <w:rsid w:val="006419CA"/>
    <w:rsid w:val="00642D49"/>
    <w:rsid w:val="00663704"/>
    <w:rsid w:val="006664A0"/>
    <w:rsid w:val="006A233C"/>
    <w:rsid w:val="00701E33"/>
    <w:rsid w:val="007170E9"/>
    <w:rsid w:val="00725878"/>
    <w:rsid w:val="00743E89"/>
    <w:rsid w:val="007A054B"/>
    <w:rsid w:val="007B5F63"/>
    <w:rsid w:val="007D2516"/>
    <w:rsid w:val="00804EDF"/>
    <w:rsid w:val="00842903"/>
    <w:rsid w:val="008559C7"/>
    <w:rsid w:val="00871E89"/>
    <w:rsid w:val="008766B8"/>
    <w:rsid w:val="008843C9"/>
    <w:rsid w:val="00947F57"/>
    <w:rsid w:val="00952A34"/>
    <w:rsid w:val="00957346"/>
    <w:rsid w:val="009923B1"/>
    <w:rsid w:val="009925CA"/>
    <w:rsid w:val="009A3D1F"/>
    <w:rsid w:val="009B5B6C"/>
    <w:rsid w:val="009C4949"/>
    <w:rsid w:val="00A47ED6"/>
    <w:rsid w:val="00A519F5"/>
    <w:rsid w:val="00A9642C"/>
    <w:rsid w:val="00AE1992"/>
    <w:rsid w:val="00AF4288"/>
    <w:rsid w:val="00AF6D5F"/>
    <w:rsid w:val="00B0583D"/>
    <w:rsid w:val="00BC5600"/>
    <w:rsid w:val="00BF0AD1"/>
    <w:rsid w:val="00C016C8"/>
    <w:rsid w:val="00C06005"/>
    <w:rsid w:val="00C52528"/>
    <w:rsid w:val="00C6217F"/>
    <w:rsid w:val="00C635C6"/>
    <w:rsid w:val="00C85C58"/>
    <w:rsid w:val="00C928A3"/>
    <w:rsid w:val="00CE2B3B"/>
    <w:rsid w:val="00CF2315"/>
    <w:rsid w:val="00D11C3A"/>
    <w:rsid w:val="00D32AE6"/>
    <w:rsid w:val="00D37957"/>
    <w:rsid w:val="00D379AD"/>
    <w:rsid w:val="00D413BD"/>
    <w:rsid w:val="00D80127"/>
    <w:rsid w:val="00DB2B61"/>
    <w:rsid w:val="00E01B17"/>
    <w:rsid w:val="00E10611"/>
    <w:rsid w:val="00E1503D"/>
    <w:rsid w:val="00E34C15"/>
    <w:rsid w:val="00E80588"/>
    <w:rsid w:val="00E94091"/>
    <w:rsid w:val="00EC3752"/>
    <w:rsid w:val="00EF771C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A42D-4BE1-42D8-A610-854B86A0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5</Pages>
  <Words>356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2275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6</cp:revision>
  <dcterms:created xsi:type="dcterms:W3CDTF">2016-04-01T17:48:00Z</dcterms:created>
  <dcterms:modified xsi:type="dcterms:W3CDTF">2016-04-18T19:48:00Z</dcterms:modified>
</cp:coreProperties>
</file>