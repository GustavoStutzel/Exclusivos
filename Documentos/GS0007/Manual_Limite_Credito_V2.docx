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A37588">
            <w:r w:rsidRPr="000F71E0"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1913F6" w:rsidP="00192F2B">
            <w:pPr>
              <w:pStyle w:val="Verses"/>
              <w:jc w:val="left"/>
            </w:pPr>
            <w:r>
              <w:t>26</w:t>
            </w:r>
            <w:bookmarkStart w:id="0" w:name="_GoBack"/>
            <w:bookmarkEnd w:id="0"/>
            <w:r w:rsidR="003D275C">
              <w:t>-0</w:t>
            </w:r>
            <w:r w:rsidR="00192F2B">
              <w:t>9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A37588" w:rsidRPr="00A37588" w:rsidRDefault="00A37588" w:rsidP="009F2DC1">
      <w:pPr>
        <w:jc w:val="both"/>
        <w:rPr>
          <w:b/>
          <w:i/>
          <w:sz w:val="36"/>
          <w:szCs w:val="36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7588">
        <w:rPr>
          <w:b/>
          <w:i/>
          <w:sz w:val="36"/>
          <w:szCs w:val="36"/>
          <w:u w:val="single"/>
        </w:rPr>
        <w:t>LINX</w:t>
      </w:r>
    </w:p>
    <w:p w:rsidR="00A37588" w:rsidRDefault="00A37588" w:rsidP="009F2DC1">
      <w:pPr>
        <w:jc w:val="both"/>
        <w:rPr>
          <w:b/>
          <w:u w:val="single"/>
        </w:rPr>
      </w:pPr>
    </w:p>
    <w:p w:rsidR="00900C9D" w:rsidRDefault="009F2DC1" w:rsidP="009F2DC1">
      <w:pPr>
        <w:jc w:val="both"/>
        <w:rPr>
          <w:b/>
          <w:u w:val="single"/>
        </w:rPr>
      </w:pPr>
      <w:r w:rsidRPr="009F2DC1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9F2DC1">
        <w:rPr>
          <w:b/>
          <w:u w:val="single"/>
        </w:rPr>
        <w:t xml:space="preserve"> </w:t>
      </w:r>
      <w:r w:rsidR="00192F2B">
        <w:rPr>
          <w:b/>
          <w:u w:val="single"/>
        </w:rPr>
        <w:t>Tela</w:t>
      </w:r>
    </w:p>
    <w:p w:rsidR="009F2DC1" w:rsidRDefault="009F2DC1" w:rsidP="00192F2B">
      <w:pPr>
        <w:ind w:firstLine="708"/>
        <w:jc w:val="both"/>
      </w:pPr>
      <w:r>
        <w:t>Foi criad</w:t>
      </w:r>
      <w:r w:rsidR="00192F2B">
        <w:t>a</w:t>
      </w:r>
      <w:r>
        <w:t xml:space="preserve"> </w:t>
      </w:r>
      <w:r w:rsidR="00192F2B">
        <w:t>a tela GS000</w:t>
      </w:r>
      <w:r w:rsidR="00B04297">
        <w:t>7</w:t>
      </w:r>
      <w:r w:rsidR="00192F2B">
        <w:t xml:space="preserve"> – </w:t>
      </w:r>
      <w:r w:rsidR="00B04297">
        <w:t>Limite de Crédito – Cliente Atacado</w:t>
      </w:r>
      <w:r w:rsidR="00192F2B">
        <w:t>.</w:t>
      </w:r>
    </w:p>
    <w:p w:rsidR="00192F2B" w:rsidRDefault="00192F2B" w:rsidP="00192F2B">
      <w:pPr>
        <w:ind w:firstLine="708"/>
        <w:jc w:val="both"/>
      </w:pPr>
      <w:r>
        <w:t xml:space="preserve">A tela fica localizada no Modulo </w:t>
      </w:r>
      <w:r w:rsidR="00B04297">
        <w:t>Clientes</w:t>
      </w:r>
      <w:proofErr w:type="gramStart"/>
      <w:r w:rsidR="00B04297">
        <w:t xml:space="preserve"> </w:t>
      </w:r>
      <w:r>
        <w:t xml:space="preserve"> </w:t>
      </w:r>
      <w:proofErr w:type="gramEnd"/>
      <w:r>
        <w:t xml:space="preserve">&gt; </w:t>
      </w:r>
      <w:r w:rsidR="00B04297">
        <w:t>4</w:t>
      </w:r>
      <w:r>
        <w:t xml:space="preserve">. </w:t>
      </w:r>
      <w:r w:rsidR="00B04297">
        <w:t>Tabela de Apoio &gt;</w:t>
      </w:r>
      <w:r>
        <w:t xml:space="preserve"> </w:t>
      </w:r>
      <w:r w:rsidR="00B04297">
        <w:t>GS0007 – Limite de Crédito – Cliente Atacado</w:t>
      </w:r>
    </w:p>
    <w:p w:rsidR="00A37588" w:rsidRDefault="00A37588" w:rsidP="00192F2B">
      <w:pPr>
        <w:ind w:firstLine="708"/>
        <w:jc w:val="both"/>
      </w:pPr>
    </w:p>
    <w:p w:rsidR="00192F2B" w:rsidRDefault="00B04297" w:rsidP="00192F2B">
      <w:pPr>
        <w:jc w:val="both"/>
      </w:pPr>
      <w:r>
        <w:rPr>
          <w:noProof/>
          <w:lang w:eastAsia="pt-BR"/>
        </w:rPr>
        <w:drawing>
          <wp:inline distT="0" distB="0" distL="0" distR="0" wp14:anchorId="7A1D41D1" wp14:editId="28195520">
            <wp:extent cx="5400040" cy="30128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97" w:rsidRDefault="00B04297" w:rsidP="00192F2B">
      <w:pPr>
        <w:jc w:val="both"/>
      </w:pPr>
    </w:p>
    <w:p w:rsidR="00B04297" w:rsidRPr="00B04297" w:rsidRDefault="00B04297" w:rsidP="00B04297">
      <w:pPr>
        <w:pStyle w:val="PargrafodaLista"/>
        <w:numPr>
          <w:ilvl w:val="1"/>
          <w:numId w:val="13"/>
        </w:numPr>
        <w:jc w:val="both"/>
      </w:pPr>
      <w:r w:rsidRPr="00B04297">
        <w:rPr>
          <w:u w:val="single"/>
        </w:rPr>
        <w:t>Botão Importar Limite</w:t>
      </w:r>
    </w:p>
    <w:p w:rsidR="00B04297" w:rsidRDefault="00B04297" w:rsidP="00B04297">
      <w:pPr>
        <w:jc w:val="both"/>
      </w:pPr>
    </w:p>
    <w:p w:rsidR="00B04297" w:rsidRDefault="00B04297" w:rsidP="00B04297">
      <w:pPr>
        <w:ind w:left="360"/>
        <w:jc w:val="both"/>
      </w:pPr>
      <w:r>
        <w:t xml:space="preserve">O Botão trabalha em conjunto com o </w:t>
      </w:r>
      <w:proofErr w:type="spellStart"/>
      <w:r>
        <w:t>checkbox</w:t>
      </w:r>
      <w:proofErr w:type="spellEnd"/>
      <w:r>
        <w:t xml:space="preserve"> “Atualiza Tabela”, ou seja, caso o </w:t>
      </w:r>
      <w:proofErr w:type="spellStart"/>
      <w:r>
        <w:t>checkbox</w:t>
      </w:r>
      <w:proofErr w:type="spellEnd"/>
      <w:r>
        <w:t xml:space="preserve"> esteja desmarcado o sistema irá perguntar se deseja excluir todo o registro da tabela e inserir os dados de acordo com a planilha que está sendo inserida.</w:t>
      </w:r>
    </w:p>
    <w:p w:rsidR="00A37588" w:rsidRDefault="00A37588" w:rsidP="00B04297">
      <w:pPr>
        <w:ind w:left="360"/>
        <w:jc w:val="both"/>
      </w:pPr>
    </w:p>
    <w:p w:rsidR="00B04297" w:rsidRDefault="00B04297" w:rsidP="00B04297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7780382" wp14:editId="322B858B">
            <wp:extent cx="3228975" cy="1543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B" w:rsidRDefault="00B04297" w:rsidP="00B04297">
      <w:pPr>
        <w:ind w:left="360"/>
        <w:jc w:val="both"/>
      </w:pPr>
      <w:r>
        <w:lastRenderedPageBreak/>
        <w:t>Ao clicar em Sim, o sistema irá importar, com isso começa a validação do arquivo Exc</w:t>
      </w:r>
      <w:r w:rsidR="004A0245">
        <w:t>el, se está com as colunas corretas (</w:t>
      </w:r>
      <w:r w:rsidR="004A0245">
        <w:rPr>
          <w:noProof/>
          <w:lang w:eastAsia="pt-BR"/>
        </w:rPr>
        <w:drawing>
          <wp:inline distT="0" distB="0" distL="0" distR="0" wp14:anchorId="3E2C86D0" wp14:editId="2C8A6A4A">
            <wp:extent cx="2943225" cy="390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45">
        <w:t xml:space="preserve">), se a </w:t>
      </w:r>
      <w:proofErr w:type="spellStart"/>
      <w:r w:rsidR="004A0245">
        <w:t>rede_lojas</w:t>
      </w:r>
      <w:proofErr w:type="spellEnd"/>
      <w:r w:rsidR="004A0245">
        <w:t>/coleção/</w:t>
      </w:r>
      <w:proofErr w:type="spellStart"/>
      <w:r w:rsidR="004A0245">
        <w:t>cod_cliente</w:t>
      </w:r>
      <w:proofErr w:type="spellEnd"/>
      <w:r w:rsidR="004A0245">
        <w:t>/</w:t>
      </w:r>
      <w:proofErr w:type="gramStart"/>
      <w:r w:rsidR="004A0245">
        <w:t>limite(</w:t>
      </w:r>
      <w:proofErr w:type="gramEnd"/>
      <w:r w:rsidR="004A0245">
        <w:t xml:space="preserve">o limite deve ser </w:t>
      </w:r>
      <w:proofErr w:type="spellStart"/>
      <w:r w:rsidR="004A0245" w:rsidRPr="004A0245">
        <w:rPr>
          <w:b/>
        </w:rPr>
        <w:t>ex</w:t>
      </w:r>
      <w:proofErr w:type="spellEnd"/>
      <w:r w:rsidR="004A0245" w:rsidRPr="004A0245">
        <w:rPr>
          <w:b/>
        </w:rPr>
        <w:t>: 109.00</w:t>
      </w:r>
      <w:r w:rsidR="004A0245">
        <w:t>)) informada no arquivo existem no banco.</w:t>
      </w:r>
    </w:p>
    <w:p w:rsidR="004A0245" w:rsidRDefault="004A0245" w:rsidP="00B04297">
      <w:pPr>
        <w:ind w:left="360"/>
        <w:jc w:val="both"/>
      </w:pPr>
      <w:r>
        <w:t>Caso esteja com alguns desses erros serão mostrados abaixo:</w:t>
      </w:r>
    </w:p>
    <w:p w:rsidR="004A0245" w:rsidRDefault="004A0245" w:rsidP="004A0245">
      <w:pPr>
        <w:ind w:left="360"/>
      </w:pPr>
      <w:r>
        <w:t>1 – Caso a coluna não esteja no padrão</w:t>
      </w:r>
    </w:p>
    <w:p w:rsidR="004A0245" w:rsidRDefault="004A0245" w:rsidP="004A0245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E6EA7BA" wp14:editId="562567EE">
            <wp:extent cx="4552950" cy="1943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45" w:rsidRDefault="004A0245" w:rsidP="004A0245">
      <w:pPr>
        <w:ind w:left="360"/>
        <w:jc w:val="both"/>
      </w:pPr>
    </w:p>
    <w:p w:rsidR="004A0245" w:rsidRDefault="004A0245" w:rsidP="004A0245">
      <w:pPr>
        <w:ind w:left="360"/>
        <w:jc w:val="both"/>
      </w:pPr>
      <w:r>
        <w:t>2 -</w:t>
      </w:r>
      <w:proofErr w:type="gramStart"/>
      <w:r>
        <w:t xml:space="preserve">  </w:t>
      </w:r>
      <w:proofErr w:type="gramEnd"/>
      <w:r>
        <w:t xml:space="preserve">Caso a </w:t>
      </w:r>
      <w:proofErr w:type="spellStart"/>
      <w:r>
        <w:t>rede_lojas</w:t>
      </w:r>
      <w:proofErr w:type="spellEnd"/>
      <w:r>
        <w:t>/coleção/</w:t>
      </w:r>
      <w:proofErr w:type="spellStart"/>
      <w:r>
        <w:t>cod_cliente</w:t>
      </w:r>
      <w:proofErr w:type="spellEnd"/>
      <w:r>
        <w:t xml:space="preserve"> informada no arquivo não exista no banco.</w:t>
      </w:r>
    </w:p>
    <w:p w:rsidR="00A37588" w:rsidRDefault="00A37588" w:rsidP="004A0245">
      <w:pPr>
        <w:ind w:left="360"/>
        <w:jc w:val="both"/>
      </w:pPr>
    </w:p>
    <w:p w:rsidR="004A0245" w:rsidRDefault="004A0245" w:rsidP="004A0245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425E9068" wp14:editId="079C3E4B">
            <wp:extent cx="4514850" cy="1895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D8" w:rsidRDefault="00E65ED8" w:rsidP="004A0245">
      <w:pPr>
        <w:pStyle w:val="PargrafodaLista"/>
        <w:ind w:left="360"/>
        <w:jc w:val="both"/>
      </w:pPr>
      <w:r>
        <w:t>Os erros serão exportados para “c:\</w:t>
      </w:r>
      <w:proofErr w:type="spellStart"/>
      <w:r>
        <w:t>temp</w:t>
      </w:r>
      <w:proofErr w:type="spellEnd"/>
      <w:r>
        <w:t xml:space="preserve">”, caso dê erro nos </w:t>
      </w:r>
      <w:proofErr w:type="gramStart"/>
      <w:r>
        <w:t>3</w:t>
      </w:r>
      <w:proofErr w:type="gramEnd"/>
      <w:r>
        <w:t xml:space="preserve"> tipos terão 3 tipos de erros (</w:t>
      </w:r>
      <w:proofErr w:type="spellStart"/>
      <w:r>
        <w:t>cod_cliente</w:t>
      </w:r>
      <w:proofErr w:type="spellEnd"/>
      <w:r>
        <w:t xml:space="preserve">, coleção, </w:t>
      </w:r>
      <w:proofErr w:type="spellStart"/>
      <w:r>
        <w:t>rede_lojas</w:t>
      </w:r>
      <w:proofErr w:type="spellEnd"/>
      <w:r>
        <w:t>)</w:t>
      </w:r>
    </w:p>
    <w:p w:rsidR="004A0245" w:rsidRDefault="004A0245" w:rsidP="004A0245">
      <w:pPr>
        <w:pStyle w:val="PargrafodaLista"/>
        <w:ind w:left="360"/>
        <w:jc w:val="both"/>
      </w:pPr>
      <w:r>
        <w:t xml:space="preserve">Com isso não será possível importar, deve </w:t>
      </w:r>
      <w:r w:rsidR="00E65ED8">
        <w:t>ir ao</w:t>
      </w:r>
      <w:r>
        <w:t xml:space="preserve"> arquivo e fazer os devidos ajustes.</w:t>
      </w:r>
    </w:p>
    <w:p w:rsidR="004A0245" w:rsidRDefault="004A0245" w:rsidP="004A0245">
      <w:pPr>
        <w:pStyle w:val="PargrafodaLista"/>
        <w:ind w:left="360"/>
        <w:jc w:val="both"/>
      </w:pPr>
    </w:p>
    <w:p w:rsidR="004A0245" w:rsidRDefault="004A0245" w:rsidP="004A0245">
      <w:pPr>
        <w:pStyle w:val="PargrafodaLista"/>
        <w:ind w:left="360"/>
        <w:jc w:val="both"/>
      </w:pPr>
      <w:r>
        <w:t>Feitos os ajustes iremos para o próximo passo.</w:t>
      </w: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A37588" w:rsidRDefault="00A37588" w:rsidP="004A0245">
      <w:pPr>
        <w:pStyle w:val="PargrafodaLista"/>
        <w:ind w:left="360"/>
        <w:jc w:val="both"/>
      </w:pPr>
    </w:p>
    <w:p w:rsidR="004A0245" w:rsidRDefault="004A0245" w:rsidP="004A0245">
      <w:pPr>
        <w:pStyle w:val="PargrafodaLista"/>
        <w:ind w:left="360"/>
        <w:jc w:val="both"/>
      </w:pPr>
    </w:p>
    <w:p w:rsidR="004A0245" w:rsidRDefault="004A0245" w:rsidP="004A0245">
      <w:pPr>
        <w:pStyle w:val="PargrafodaLista"/>
        <w:numPr>
          <w:ilvl w:val="1"/>
          <w:numId w:val="13"/>
        </w:numPr>
        <w:jc w:val="both"/>
        <w:rPr>
          <w:u w:val="single"/>
        </w:rPr>
      </w:pPr>
      <w:r w:rsidRPr="004A0245">
        <w:rPr>
          <w:u w:val="single"/>
        </w:rPr>
        <w:lastRenderedPageBreak/>
        <w:t>– Importando o arquivo ajustado (</w:t>
      </w:r>
      <w:proofErr w:type="spellStart"/>
      <w:r w:rsidRPr="004A0245">
        <w:rPr>
          <w:u w:val="single"/>
        </w:rPr>
        <w:t>Checkbox</w:t>
      </w:r>
      <w:proofErr w:type="spellEnd"/>
      <w:r w:rsidRPr="004A0245">
        <w:rPr>
          <w:u w:val="single"/>
        </w:rPr>
        <w:t xml:space="preserve"> “Atualiza </w:t>
      </w:r>
      <w:proofErr w:type="gramStart"/>
      <w:r w:rsidRPr="004A0245">
        <w:rPr>
          <w:u w:val="single"/>
        </w:rPr>
        <w:t>Tabela” desmarcado</w:t>
      </w:r>
      <w:proofErr w:type="gramEnd"/>
      <w:r w:rsidRPr="004A0245">
        <w:rPr>
          <w:u w:val="single"/>
        </w:rPr>
        <w:t>).</w:t>
      </w:r>
    </w:p>
    <w:p w:rsidR="00A37588" w:rsidRDefault="00A37588" w:rsidP="00E61DAD">
      <w:pPr>
        <w:pStyle w:val="PargrafodaLista"/>
        <w:ind w:left="360"/>
        <w:jc w:val="both"/>
      </w:pPr>
    </w:p>
    <w:p w:rsidR="00E61DAD" w:rsidRDefault="00E61DAD" w:rsidP="00E61DAD">
      <w:pPr>
        <w:pStyle w:val="PargrafodaLista"/>
        <w:ind w:left="360"/>
        <w:jc w:val="both"/>
      </w:pPr>
      <w:r>
        <w:t xml:space="preserve">Exemplo </w:t>
      </w:r>
      <w:proofErr w:type="spellStart"/>
      <w:proofErr w:type="gramStart"/>
      <w:r>
        <w:t>excel</w:t>
      </w:r>
      <w:proofErr w:type="spellEnd"/>
      <w:proofErr w:type="gramEnd"/>
      <w:r>
        <w:t xml:space="preserve"> ajustado:</w:t>
      </w:r>
    </w:p>
    <w:p w:rsidR="00E61DAD" w:rsidRDefault="00E61DAD" w:rsidP="00E61DAD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161C2585" wp14:editId="50D8236D">
            <wp:extent cx="3143250" cy="160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88" w:rsidRPr="00E61DAD" w:rsidRDefault="00A37588" w:rsidP="00E61DAD">
      <w:pPr>
        <w:pStyle w:val="PargrafodaLista"/>
        <w:ind w:left="360"/>
        <w:jc w:val="both"/>
      </w:pPr>
    </w:p>
    <w:p w:rsidR="004A0245" w:rsidRDefault="004A0245" w:rsidP="004A0245">
      <w:pPr>
        <w:pStyle w:val="PargrafodaLista"/>
        <w:ind w:left="360"/>
        <w:jc w:val="both"/>
      </w:pPr>
      <w:r>
        <w:t>Caso queira importar os novos registros, onde deve excluir todos os antigos e incluir os novos.</w:t>
      </w:r>
    </w:p>
    <w:p w:rsidR="004A0245" w:rsidRDefault="004A0245" w:rsidP="004A0245">
      <w:pPr>
        <w:pStyle w:val="PargrafodaLista"/>
        <w:ind w:left="360"/>
        <w:jc w:val="both"/>
      </w:pPr>
      <w:r>
        <w:t xml:space="preserve">O sistema faz a pergunta se deseja excluir / incluir o registro da tabela Limite de Crédito, se clicar em sim, o sistema irá excluir todo o registro e incluir, feito </w:t>
      </w:r>
      <w:proofErr w:type="gramStart"/>
      <w:r>
        <w:t>a</w:t>
      </w:r>
      <w:proofErr w:type="gramEnd"/>
      <w:r>
        <w:t xml:space="preserve"> inclusão sistema irá dar a mensagem abaixo.</w:t>
      </w:r>
    </w:p>
    <w:p w:rsidR="004A0245" w:rsidRDefault="004A0245" w:rsidP="004A0245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ED3EAB6" wp14:editId="72E000FC">
            <wp:extent cx="2286000" cy="1438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88" w:rsidRDefault="00A37588" w:rsidP="004A0245">
      <w:pPr>
        <w:pStyle w:val="PargrafodaLista"/>
        <w:ind w:left="360"/>
        <w:jc w:val="both"/>
      </w:pPr>
    </w:p>
    <w:p w:rsidR="004A0245" w:rsidRDefault="004A0245" w:rsidP="00E61DAD">
      <w:pPr>
        <w:jc w:val="both"/>
      </w:pPr>
    </w:p>
    <w:p w:rsidR="00E61DAD" w:rsidRDefault="00E61DAD" w:rsidP="00E61DAD">
      <w:pPr>
        <w:pStyle w:val="PargrafodaLista"/>
        <w:numPr>
          <w:ilvl w:val="1"/>
          <w:numId w:val="13"/>
        </w:numPr>
        <w:jc w:val="both"/>
        <w:rPr>
          <w:u w:val="single"/>
        </w:rPr>
      </w:pPr>
      <w:r w:rsidRPr="004A0245">
        <w:rPr>
          <w:u w:val="single"/>
        </w:rPr>
        <w:t>– Importando o arquivo ajustado (</w:t>
      </w:r>
      <w:proofErr w:type="spellStart"/>
      <w:r w:rsidRPr="004A0245">
        <w:rPr>
          <w:u w:val="single"/>
        </w:rPr>
        <w:t>Checkbox</w:t>
      </w:r>
      <w:proofErr w:type="spellEnd"/>
      <w:r w:rsidRPr="004A0245">
        <w:rPr>
          <w:u w:val="single"/>
        </w:rPr>
        <w:t xml:space="preserve"> “Atualiza </w:t>
      </w:r>
      <w:proofErr w:type="gramStart"/>
      <w:r w:rsidRPr="004A0245">
        <w:rPr>
          <w:u w:val="single"/>
        </w:rPr>
        <w:t>Tabela”</w:t>
      </w:r>
      <w:r>
        <w:rPr>
          <w:u w:val="single"/>
        </w:rPr>
        <w:t xml:space="preserve"> marcado</w:t>
      </w:r>
      <w:proofErr w:type="gramEnd"/>
      <w:r w:rsidRPr="004A0245">
        <w:rPr>
          <w:u w:val="single"/>
        </w:rPr>
        <w:t>).</w:t>
      </w:r>
    </w:p>
    <w:p w:rsidR="00A37588" w:rsidRDefault="00A37588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t xml:space="preserve">Se o </w:t>
      </w:r>
      <w:proofErr w:type="spellStart"/>
      <w:r>
        <w:t>checkbox</w:t>
      </w:r>
      <w:proofErr w:type="spellEnd"/>
      <w:r>
        <w:t xml:space="preserve"> “Atualiza Tabela” estiver marcado, o sistema irá somente verificar o arquivo. Se existe no banco, caso exista irá atualizar o limite do cliente de acordo com a </w:t>
      </w:r>
      <w:proofErr w:type="spellStart"/>
      <w:r>
        <w:t>rede_loja</w:t>
      </w:r>
      <w:proofErr w:type="spellEnd"/>
      <w:r>
        <w:t>, coleção do cliente.</w:t>
      </w:r>
    </w:p>
    <w:p w:rsidR="00E61DAD" w:rsidRDefault="00E61DAD" w:rsidP="00E61DAD">
      <w:pPr>
        <w:ind w:left="284"/>
        <w:jc w:val="both"/>
      </w:pPr>
      <w:r>
        <w:t>Caso no arquivo tenha alguma informação nova que não exista, sistema irá perguntar se deseja inserir, se clicar em não irá somente atualizar.</w:t>
      </w:r>
    </w:p>
    <w:p w:rsidR="00E61DAD" w:rsidRDefault="00E61DAD" w:rsidP="00E61DAD">
      <w:pPr>
        <w:ind w:left="284"/>
        <w:jc w:val="both"/>
      </w:pPr>
      <w:r>
        <w:t xml:space="preserve">Exemplo </w:t>
      </w:r>
      <w:proofErr w:type="spellStart"/>
      <w:proofErr w:type="gramStart"/>
      <w:r>
        <w:t>excel</w:t>
      </w:r>
      <w:proofErr w:type="spellEnd"/>
      <w:proofErr w:type="gramEnd"/>
      <w:r>
        <w:t xml:space="preserve"> com novo item e novos valores.</w:t>
      </w: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2E688C79" wp14:editId="1D35776E">
            <wp:extent cx="3057525" cy="1162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D" w:rsidRDefault="00E61DAD" w:rsidP="00E61DAD">
      <w:pPr>
        <w:ind w:left="284"/>
        <w:jc w:val="both"/>
      </w:pPr>
      <w:r>
        <w:t xml:space="preserve">Pode ver que na linha </w:t>
      </w:r>
      <w:proofErr w:type="gramStart"/>
      <w:r>
        <w:t>5</w:t>
      </w:r>
      <w:proofErr w:type="gramEnd"/>
      <w:r>
        <w:t xml:space="preserve"> é o novo item.</w:t>
      </w:r>
    </w:p>
    <w:p w:rsidR="00E61DAD" w:rsidRDefault="00E61DAD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lastRenderedPageBreak/>
        <w:t>Ao importar o sistema verificar se tem o novo item.</w:t>
      </w:r>
    </w:p>
    <w:p w:rsidR="00A37588" w:rsidRDefault="00A37588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5BB4F762" wp14:editId="736ECBF0">
            <wp:extent cx="3581400" cy="1419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88" w:rsidRDefault="00A37588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t>Se clicar em sim, o sistema irá inserir esse novo registro encontrado.</w:t>
      </w:r>
    </w:p>
    <w:p w:rsidR="00E61DAD" w:rsidRDefault="00E61DAD" w:rsidP="00E61DAD">
      <w:pPr>
        <w:ind w:left="284"/>
        <w:jc w:val="both"/>
      </w:pPr>
      <w:r>
        <w:t xml:space="preserve">Se clicar em não, o sistema irá somente atualizar os limites do cliente de acordo com a </w:t>
      </w:r>
      <w:proofErr w:type="spellStart"/>
      <w:r>
        <w:t>rede_loja</w:t>
      </w:r>
      <w:proofErr w:type="spellEnd"/>
      <w:r>
        <w:t>, coleção do cliente.</w:t>
      </w: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t>Primeiro cliquei em não e somente atualizou os dados.</w:t>
      </w: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6B0AAD44" wp14:editId="0058B62C">
            <wp:extent cx="5400040" cy="2929757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lastRenderedPageBreak/>
        <w:t xml:space="preserve">Se eu tivesse clicado em sim, teria inserido novo dado conforme o </w:t>
      </w:r>
      <w:proofErr w:type="spellStart"/>
      <w:r>
        <w:t>print</w:t>
      </w:r>
      <w:proofErr w:type="spellEnd"/>
      <w:r>
        <w:t xml:space="preserve"> abaixo.</w:t>
      </w:r>
    </w:p>
    <w:p w:rsidR="00A37588" w:rsidRDefault="00A37588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60135583" wp14:editId="193EDD5C">
            <wp:extent cx="5400040" cy="2925480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D" w:rsidRDefault="00E61DAD" w:rsidP="00E61DAD">
      <w:pPr>
        <w:ind w:left="284"/>
        <w:jc w:val="both"/>
      </w:pPr>
    </w:p>
    <w:p w:rsidR="00A37588" w:rsidRDefault="00A37588" w:rsidP="00E61DAD">
      <w:pPr>
        <w:ind w:left="284"/>
        <w:jc w:val="both"/>
      </w:pPr>
    </w:p>
    <w:p w:rsidR="00A37588" w:rsidRPr="00A37588" w:rsidRDefault="00A37588" w:rsidP="00A37588">
      <w:pPr>
        <w:rPr>
          <w:b/>
          <w:i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37588">
        <w:rPr>
          <w:b/>
          <w:i/>
          <w:sz w:val="36"/>
          <w:szCs w:val="36"/>
          <w:u w:val="single"/>
        </w:rPr>
        <w:t>LINXWEB</w:t>
      </w:r>
    </w:p>
    <w:p w:rsidR="00A37588" w:rsidRDefault="00A37588" w:rsidP="00A37588">
      <w:pPr>
        <w:rPr>
          <w:u w:val="single"/>
        </w:rPr>
      </w:pPr>
    </w:p>
    <w:p w:rsidR="00A37588" w:rsidRDefault="00A37588" w:rsidP="00A37588">
      <w:r>
        <w:t>Quando abrirem o pedido do cliente e o cliente tiver algum limite cadastro na abertura do pedido irá aparecer</w:t>
      </w:r>
      <w:proofErr w:type="gramStart"/>
      <w:r>
        <w:t xml:space="preserve">  </w:t>
      </w:r>
      <w:proofErr w:type="gramEnd"/>
      <w:r>
        <w:t>o limite disponível. Quem cadastra esses limites é o Atacado Comercial.</w:t>
      </w:r>
    </w:p>
    <w:p w:rsidR="00A37588" w:rsidRDefault="00A37588" w:rsidP="00A37588">
      <w:r>
        <w:t xml:space="preserve">No </w:t>
      </w:r>
      <w:proofErr w:type="spellStart"/>
      <w:r>
        <w:t>print</w:t>
      </w:r>
      <w:proofErr w:type="spellEnd"/>
      <w:r>
        <w:t xml:space="preserve"> abaixo o Cliente “A Casa Azul” tem limite de R$ 60.000, então a cada inclusão do produto esse limite vai diminuindo.</w:t>
      </w:r>
    </w:p>
    <w:p w:rsidR="00A37588" w:rsidRDefault="00A37588" w:rsidP="00A37588"/>
    <w:p w:rsidR="00A37588" w:rsidRDefault="00A37588" w:rsidP="00A37588">
      <w:r>
        <w:t>1 – Abertura do Pedido mostra o limite disponível do cliente</w:t>
      </w:r>
    </w:p>
    <w:p w:rsidR="00A37588" w:rsidRDefault="00A37588" w:rsidP="00A37588"/>
    <w:p w:rsidR="00A37588" w:rsidRDefault="00A37588" w:rsidP="00A37588">
      <w:r>
        <w:rPr>
          <w:noProof/>
          <w:lang w:eastAsia="pt-BR"/>
        </w:rPr>
        <w:drawing>
          <wp:inline distT="0" distB="0" distL="0" distR="0">
            <wp:extent cx="5400675" cy="20574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88" w:rsidRDefault="00A37588" w:rsidP="00A37588"/>
    <w:p w:rsidR="00A37588" w:rsidRDefault="00A37588" w:rsidP="00A37588"/>
    <w:p w:rsidR="00A37588" w:rsidRDefault="00A37588" w:rsidP="00A37588">
      <w:pPr>
        <w:rPr>
          <w:b/>
          <w:u w:val="single"/>
        </w:rPr>
      </w:pPr>
    </w:p>
    <w:p w:rsidR="00A37588" w:rsidRDefault="00A37588" w:rsidP="00A37588">
      <w:pPr>
        <w:rPr>
          <w:b/>
          <w:u w:val="single"/>
        </w:rPr>
      </w:pPr>
    </w:p>
    <w:p w:rsidR="00A37588" w:rsidRDefault="00A37588" w:rsidP="00A37588">
      <w:r>
        <w:rPr>
          <w:b/>
          <w:u w:val="single"/>
        </w:rPr>
        <w:lastRenderedPageBreak/>
        <w:t>Inclusão / Alteração do produto</w:t>
      </w:r>
    </w:p>
    <w:p w:rsidR="00A37588" w:rsidRDefault="00A37588" w:rsidP="00A37588"/>
    <w:p w:rsidR="00A37588" w:rsidRDefault="00A37588" w:rsidP="00A37588">
      <w:r>
        <w:t xml:space="preserve">2 – Incluindo o produto, no </w:t>
      </w:r>
      <w:proofErr w:type="spellStart"/>
      <w:r>
        <w:t>print</w:t>
      </w:r>
      <w:proofErr w:type="spellEnd"/>
      <w:r>
        <w:t xml:space="preserve"> abaixo inclui o produto e mostra o limite atingido e o limite disponível.  O cliente só pode fazer compra até 100% do limite.</w:t>
      </w:r>
    </w:p>
    <w:p w:rsidR="00A37588" w:rsidRDefault="00A37588" w:rsidP="00A37588"/>
    <w:p w:rsidR="00A37588" w:rsidRDefault="00A37588" w:rsidP="00A37588">
      <w:r>
        <w:rPr>
          <w:noProof/>
          <w:lang w:eastAsia="pt-BR"/>
        </w:rPr>
        <w:drawing>
          <wp:inline distT="0" distB="0" distL="0" distR="0">
            <wp:extent cx="2419350" cy="1695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88" w:rsidRDefault="00A37588" w:rsidP="00A37588"/>
    <w:p w:rsidR="00A37588" w:rsidRDefault="00A37588" w:rsidP="00A37588">
      <w:r>
        <w:t>3 – Inclusive na alteração de quantidade o sistema contabiliza o limite.</w:t>
      </w:r>
    </w:p>
    <w:p w:rsidR="00A37588" w:rsidRDefault="00A37588" w:rsidP="00A37588"/>
    <w:p w:rsidR="00A37588" w:rsidRDefault="00A37588" w:rsidP="00A37588">
      <w:r>
        <w:rPr>
          <w:noProof/>
          <w:lang w:eastAsia="pt-BR"/>
        </w:rPr>
        <w:drawing>
          <wp:inline distT="0" distB="0" distL="0" distR="0">
            <wp:extent cx="2362200" cy="1581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88" w:rsidRDefault="00A37588" w:rsidP="00A37588"/>
    <w:p w:rsidR="00A37588" w:rsidRDefault="00A37588" w:rsidP="00A37588">
      <w:r>
        <w:t>4 – Atingindo o Limite, o sistema mostra o limite que está sendo utilizado e o limite que foi digitado para o produto.</w:t>
      </w:r>
    </w:p>
    <w:p w:rsidR="00A37588" w:rsidRDefault="00A37588" w:rsidP="00A37588">
      <w:r>
        <w:br/>
      </w:r>
      <w:r>
        <w:rPr>
          <w:noProof/>
          <w:lang w:eastAsia="pt-BR"/>
        </w:rPr>
        <w:drawing>
          <wp:inline distT="0" distB="0" distL="0" distR="0">
            <wp:extent cx="2495550" cy="1885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88" w:rsidRDefault="00A37588" w:rsidP="00A37588"/>
    <w:p w:rsidR="001913F6" w:rsidRDefault="001913F6" w:rsidP="00A37588"/>
    <w:p w:rsidR="001913F6" w:rsidRDefault="001913F6" w:rsidP="00A37588"/>
    <w:p w:rsidR="001913F6" w:rsidRDefault="001913F6" w:rsidP="00A37588"/>
    <w:p w:rsidR="00A37588" w:rsidRDefault="00A37588" w:rsidP="00A37588">
      <w:r>
        <w:lastRenderedPageBreak/>
        <w:t>Na tela de pedidos mostra o limite que ele tem para ser utilizado.</w:t>
      </w:r>
    </w:p>
    <w:p w:rsidR="00A37588" w:rsidRDefault="00A37588" w:rsidP="00A37588"/>
    <w:p w:rsidR="00A37588" w:rsidRDefault="00A37588" w:rsidP="00A37588">
      <w:r>
        <w:rPr>
          <w:noProof/>
          <w:lang w:eastAsia="pt-BR"/>
        </w:rPr>
        <w:drawing>
          <wp:inline distT="0" distB="0" distL="0" distR="0">
            <wp:extent cx="5400675" cy="1771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88" w:rsidRDefault="00A37588" w:rsidP="00A37588"/>
    <w:p w:rsidR="00A37588" w:rsidRDefault="00A37588" w:rsidP="00A37588">
      <w:r>
        <w:t xml:space="preserve">Atingido o limite o sistema bloqueia para inclusão / alteração do produto digitado. Deve fazer os ajustes das quantidades, o total do pedido ficou R$ </w:t>
      </w:r>
      <w:proofErr w:type="gramStart"/>
      <w:r>
        <w:t>59,465.</w:t>
      </w:r>
      <w:proofErr w:type="gramEnd"/>
      <w:r>
        <w:t>00 e o limite do cliente é R$ 60.000.00 com isso o disponível ficou R$ 535.00.</w:t>
      </w: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1913F6" w:rsidRDefault="001913F6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A37588">
      <w:pPr>
        <w:jc w:val="right"/>
        <w:rPr>
          <w:b/>
        </w:rPr>
      </w:pPr>
    </w:p>
    <w:p w:rsidR="00A37588" w:rsidRDefault="00A37588" w:rsidP="00E61DAD">
      <w:pPr>
        <w:ind w:left="284"/>
        <w:jc w:val="both"/>
      </w:pPr>
    </w:p>
    <w:p w:rsidR="00E61DAD" w:rsidRPr="004A0245" w:rsidRDefault="00E61DAD" w:rsidP="00E61DAD">
      <w:pPr>
        <w:ind w:left="284"/>
        <w:jc w:val="both"/>
      </w:pPr>
    </w:p>
    <w:p w:rsidR="004A0245" w:rsidRDefault="004A0245" w:rsidP="004A0245">
      <w:pPr>
        <w:jc w:val="both"/>
      </w:pPr>
    </w:p>
    <w:p w:rsidR="00B04297" w:rsidRDefault="00B04297" w:rsidP="00192F2B">
      <w:pPr>
        <w:jc w:val="both"/>
      </w:pPr>
      <w:r>
        <w:tab/>
      </w:r>
    </w:p>
    <w:p w:rsidR="00900C9D" w:rsidRDefault="001F3653" w:rsidP="00E61DAD">
      <w:pPr>
        <w:jc w:val="center"/>
        <w:rPr>
          <w:b/>
        </w:rPr>
      </w:pPr>
      <w:r w:rsidRPr="001F3653">
        <w:rPr>
          <w:b/>
        </w:rPr>
        <w:t xml:space="preserve">                                                        </w:t>
      </w:r>
    </w:p>
    <w:p w:rsidR="00E61DAD" w:rsidRDefault="00E61DAD" w:rsidP="00E61DAD">
      <w:pPr>
        <w:jc w:val="center"/>
        <w:rPr>
          <w:b/>
        </w:rPr>
      </w:pPr>
    </w:p>
    <w:p w:rsidR="00163FA0" w:rsidRDefault="001F3653" w:rsidP="00A33378">
      <w:pPr>
        <w:rPr>
          <w:b/>
        </w:rPr>
      </w:pPr>
      <w:r w:rsidRPr="001F3653">
        <w:rPr>
          <w:b/>
        </w:rPr>
        <w:t xml:space="preserve">  </w:t>
      </w:r>
    </w:p>
    <w:p w:rsidR="00A33378" w:rsidRDefault="00A33378" w:rsidP="00A33378">
      <w:pPr>
        <w:jc w:val="right"/>
        <w:rPr>
          <w:b/>
        </w:rPr>
      </w:pPr>
    </w:p>
    <w:p w:rsidR="00A33378" w:rsidRPr="001F3653" w:rsidRDefault="00A33378" w:rsidP="00A33378">
      <w:pPr>
        <w:jc w:val="right"/>
        <w:rPr>
          <w:b/>
        </w:rPr>
      </w:pPr>
      <w:r w:rsidRPr="001F3653">
        <w:rPr>
          <w:b/>
        </w:rPr>
        <w:t xml:space="preserve"> Lucas Miranda</w:t>
      </w:r>
    </w:p>
    <w:p w:rsidR="00163FA0" w:rsidRDefault="00A33378" w:rsidP="00A33378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63FA0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5E" w:rsidRDefault="006C7D5E" w:rsidP="005E1593">
      <w:r>
        <w:separator/>
      </w:r>
    </w:p>
  </w:endnote>
  <w:endnote w:type="continuationSeparator" w:id="0">
    <w:p w:rsidR="006C7D5E" w:rsidRDefault="006C7D5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913F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913F6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5E" w:rsidRDefault="006C7D5E" w:rsidP="005E1593">
      <w:r>
        <w:separator/>
      </w:r>
    </w:p>
  </w:footnote>
  <w:footnote w:type="continuationSeparator" w:id="0">
    <w:p w:rsidR="006C7D5E" w:rsidRDefault="006C7D5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562A02D3" wp14:editId="24BB320B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037EE4" w:rsidRPr="00192F2B" w:rsidRDefault="00037EE4" w:rsidP="002D679E">
          <w:pPr>
            <w:pStyle w:val="Cabealho"/>
          </w:pPr>
          <w:r>
            <w:t>LIMITE DE CRÉDITO – CLIENTE ATACADO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225274C"/>
    <w:multiLevelType w:val="multilevel"/>
    <w:tmpl w:val="960CE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34A96"/>
    <w:rsid w:val="00037EE4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63FA0"/>
    <w:rsid w:val="00190C0C"/>
    <w:rsid w:val="001913F6"/>
    <w:rsid w:val="00192F2B"/>
    <w:rsid w:val="001D497F"/>
    <w:rsid w:val="001D49F8"/>
    <w:rsid w:val="001F3653"/>
    <w:rsid w:val="001F3D30"/>
    <w:rsid w:val="00202333"/>
    <w:rsid w:val="00203B43"/>
    <w:rsid w:val="00211D53"/>
    <w:rsid w:val="00215F13"/>
    <w:rsid w:val="00233611"/>
    <w:rsid w:val="00274187"/>
    <w:rsid w:val="0028566C"/>
    <w:rsid w:val="00293ED8"/>
    <w:rsid w:val="002A19BF"/>
    <w:rsid w:val="002B4718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A0245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84D58"/>
    <w:rsid w:val="006A233C"/>
    <w:rsid w:val="006C7D5E"/>
    <w:rsid w:val="006D47D3"/>
    <w:rsid w:val="007170E9"/>
    <w:rsid w:val="00725878"/>
    <w:rsid w:val="00743E89"/>
    <w:rsid w:val="00760499"/>
    <w:rsid w:val="00763466"/>
    <w:rsid w:val="007677B3"/>
    <w:rsid w:val="00797A82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33378"/>
    <w:rsid w:val="00A37588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106D"/>
    <w:rsid w:val="00AF4288"/>
    <w:rsid w:val="00AF6D5F"/>
    <w:rsid w:val="00B04297"/>
    <w:rsid w:val="00B90DFE"/>
    <w:rsid w:val="00B90FF4"/>
    <w:rsid w:val="00BC5600"/>
    <w:rsid w:val="00BD2031"/>
    <w:rsid w:val="00BD442C"/>
    <w:rsid w:val="00BE73A6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61DAD"/>
    <w:rsid w:val="00E65ED8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9CC5-0921-480E-BF55-84978004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7</Pages>
  <Words>595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3803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</cp:revision>
  <cp:lastPrinted>2016-09-15T12:33:00Z</cp:lastPrinted>
  <dcterms:created xsi:type="dcterms:W3CDTF">2016-09-26T18:25:00Z</dcterms:created>
  <dcterms:modified xsi:type="dcterms:W3CDTF">2016-09-26T18:27:00Z</dcterms:modified>
</cp:coreProperties>
</file>