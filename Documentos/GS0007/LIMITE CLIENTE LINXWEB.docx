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C6217F" w:rsidRPr="000F71E0" w:rsidTr="00DB19B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C6217F" w:rsidRPr="000F71E0" w:rsidRDefault="00C6217F" w:rsidP="004F5370">
            <w:pPr>
              <w:pStyle w:val="Verses"/>
              <w:jc w:val="left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C6217F" w:rsidRPr="000F71E0" w:rsidTr="00DB19B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C6217F" w:rsidRPr="00C52528" w:rsidTr="00DB19BE">
        <w:trPr>
          <w:trHeight w:val="340"/>
        </w:trPr>
        <w:tc>
          <w:tcPr>
            <w:tcW w:w="737" w:type="dxa"/>
            <w:vAlign w:val="center"/>
          </w:tcPr>
          <w:p w:rsidR="00C6217F" w:rsidRPr="00C52528" w:rsidRDefault="003D275C" w:rsidP="00DB19BE">
            <w:pPr>
              <w:pStyle w:val="Verses"/>
            </w:pPr>
            <w:r>
              <w:t>1.0</w:t>
            </w:r>
          </w:p>
        </w:tc>
        <w:tc>
          <w:tcPr>
            <w:tcW w:w="1129" w:type="dxa"/>
            <w:vAlign w:val="center"/>
          </w:tcPr>
          <w:p w:rsidR="00C6217F" w:rsidRPr="00C52528" w:rsidRDefault="00D25173" w:rsidP="00D25173">
            <w:pPr>
              <w:pStyle w:val="Verses"/>
              <w:jc w:val="left"/>
            </w:pPr>
            <w:r>
              <w:t>26-</w:t>
            </w:r>
            <w:r w:rsidR="003D275C">
              <w:t>0</w:t>
            </w:r>
            <w:r w:rsidR="00192F2B">
              <w:t>9</w:t>
            </w:r>
            <w:r w:rsidR="003D275C">
              <w:t>-2016</w:t>
            </w:r>
          </w:p>
        </w:tc>
        <w:tc>
          <w:tcPr>
            <w:tcW w:w="2420" w:type="dxa"/>
            <w:vAlign w:val="center"/>
          </w:tcPr>
          <w:p w:rsidR="00C6217F" w:rsidRPr="00C52528" w:rsidRDefault="00354119" w:rsidP="00DB19BE">
            <w:pPr>
              <w:pStyle w:val="Verses"/>
            </w:pPr>
            <w:r>
              <w:t>LUCAS MIRANDA</w:t>
            </w:r>
          </w:p>
        </w:tc>
        <w:tc>
          <w:tcPr>
            <w:tcW w:w="4389" w:type="dxa"/>
            <w:vAlign w:val="center"/>
          </w:tcPr>
          <w:p w:rsidR="00C6217F" w:rsidRPr="00C52528" w:rsidRDefault="00D11C3A" w:rsidP="00DB19BE">
            <w:pPr>
              <w:pStyle w:val="Verses"/>
            </w:pPr>
            <w:r>
              <w:t>ELABORAÇÃO INICIAL</w:t>
            </w:r>
          </w:p>
        </w:tc>
      </w:tr>
    </w:tbl>
    <w:p w:rsidR="00C6217F" w:rsidRDefault="00C6217F" w:rsidP="00C6217F"/>
    <w:p w:rsidR="00ED28BA" w:rsidRDefault="00ED28BA" w:rsidP="00CE5B14"/>
    <w:p w:rsidR="00D176B3" w:rsidRPr="00495397" w:rsidRDefault="00D176B3" w:rsidP="00CE5B14">
      <w:pPr>
        <w:rPr>
          <w:b/>
          <w:sz w:val="24"/>
          <w:szCs w:val="24"/>
          <w:u w:val="single"/>
        </w:rPr>
      </w:pPr>
      <w:r w:rsidRPr="00D176B3">
        <w:tab/>
      </w:r>
      <w:r w:rsidRPr="00D176B3">
        <w:tab/>
      </w:r>
      <w:r w:rsidRPr="00D176B3">
        <w:tab/>
      </w:r>
      <w:r w:rsidRPr="00D176B3">
        <w:tab/>
      </w:r>
      <w:r>
        <w:tab/>
      </w:r>
      <w:r w:rsidRPr="00495397">
        <w:rPr>
          <w:b/>
          <w:sz w:val="24"/>
          <w:szCs w:val="24"/>
          <w:u w:val="single"/>
        </w:rPr>
        <w:t>LINXWEB</w:t>
      </w:r>
    </w:p>
    <w:p w:rsidR="00D176B3" w:rsidRPr="00D176B3" w:rsidRDefault="00D176B3" w:rsidP="00CE5B14">
      <w:pPr>
        <w:rPr>
          <w:u w:val="single"/>
        </w:rPr>
      </w:pPr>
    </w:p>
    <w:p w:rsidR="00D176B3" w:rsidRDefault="00D176B3" w:rsidP="00D176B3">
      <w:r>
        <w:t>Quando abrirem o pedido do cliente e o cliente tiver algum limite</w:t>
      </w:r>
      <w:r w:rsidR="00026A85">
        <w:t xml:space="preserve"> cadastro na abertura do pedido </w:t>
      </w:r>
      <w:r>
        <w:t xml:space="preserve">irá aparecer </w:t>
      </w:r>
      <w:r w:rsidR="00026A85">
        <w:t xml:space="preserve"> </w:t>
      </w:r>
      <w:r>
        <w:t>o limite disponível. Quem cadastra esses limites é o Atacado Comercial.</w:t>
      </w:r>
    </w:p>
    <w:p w:rsidR="00D176B3" w:rsidRDefault="00D176B3" w:rsidP="00D176B3">
      <w:r>
        <w:t>No print abaixo o Cliente “A Casa Azul” tem limite de R$ 60.000, então a cada inclusão do produto esse limite vai diminuindo.</w:t>
      </w:r>
    </w:p>
    <w:p w:rsidR="00D176B3" w:rsidRDefault="00D176B3" w:rsidP="00D176B3"/>
    <w:p w:rsidR="00D176B3" w:rsidRPr="007F15A3" w:rsidRDefault="00D176B3" w:rsidP="00D176B3">
      <w:r w:rsidRPr="007F15A3">
        <w:t>1 – Abertura do Pedido mostra o limite disponível do cliente</w:t>
      </w:r>
    </w:p>
    <w:p w:rsidR="00D176B3" w:rsidRDefault="00D176B3" w:rsidP="00D176B3"/>
    <w:p w:rsidR="00D176B3" w:rsidRDefault="00D176B3" w:rsidP="00D176B3">
      <w:r>
        <w:rPr>
          <w:noProof/>
          <w:lang w:eastAsia="pt-BR"/>
        </w:rPr>
        <w:drawing>
          <wp:inline distT="0" distB="0" distL="0" distR="0" wp14:anchorId="1C1E395F" wp14:editId="4E8BC342">
            <wp:extent cx="5400040" cy="2056023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2F1" w:rsidRDefault="002662F1" w:rsidP="00D176B3"/>
    <w:p w:rsidR="002662F1" w:rsidRDefault="002662F1" w:rsidP="00D176B3"/>
    <w:p w:rsidR="00D176B3" w:rsidRDefault="002662F1" w:rsidP="00D176B3">
      <w:r w:rsidRPr="002662F1">
        <w:rPr>
          <w:b/>
          <w:u w:val="single"/>
        </w:rPr>
        <w:t>Inclusão / Alteração do produto</w:t>
      </w:r>
    </w:p>
    <w:p w:rsidR="00D176B3" w:rsidRDefault="00D176B3" w:rsidP="00D176B3"/>
    <w:p w:rsidR="00D176B3" w:rsidRDefault="00D176B3" w:rsidP="00D176B3">
      <w:r>
        <w:t>2 – Incluindo o produto, no print abaixo inclui o produto e mostra o limite atingido e o limite disponível.  O cliente só pode fazer compra até 100% do limite.</w:t>
      </w:r>
    </w:p>
    <w:p w:rsidR="00D176B3" w:rsidRDefault="00D176B3" w:rsidP="00D176B3"/>
    <w:p w:rsidR="00D176B3" w:rsidRDefault="00D176B3" w:rsidP="00D176B3">
      <w:r>
        <w:rPr>
          <w:noProof/>
          <w:lang w:eastAsia="pt-BR"/>
        </w:rPr>
        <w:drawing>
          <wp:inline distT="0" distB="0" distL="0" distR="0" wp14:anchorId="62CE9B55" wp14:editId="2B29FC59">
            <wp:extent cx="2423295" cy="16954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329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6B3" w:rsidRDefault="00D176B3" w:rsidP="00D176B3"/>
    <w:p w:rsidR="00D176B3" w:rsidRDefault="00D176B3" w:rsidP="00D176B3"/>
    <w:p w:rsidR="00D176B3" w:rsidRDefault="00D176B3" w:rsidP="00D176B3"/>
    <w:p w:rsidR="00D176B3" w:rsidRDefault="00D176B3" w:rsidP="00D176B3"/>
    <w:p w:rsidR="00495397" w:rsidRDefault="00495397" w:rsidP="00D176B3"/>
    <w:p w:rsidR="00D176B3" w:rsidRDefault="00D176B3" w:rsidP="00D176B3">
      <w:r>
        <w:t>3 – Inclusive na alteração de quantidade o sistema contabiliza o limite.</w:t>
      </w:r>
    </w:p>
    <w:p w:rsidR="00D176B3" w:rsidRDefault="00D176B3" w:rsidP="00D176B3"/>
    <w:p w:rsidR="00D176B3" w:rsidRDefault="00D176B3" w:rsidP="00D176B3">
      <w:r>
        <w:rPr>
          <w:noProof/>
          <w:lang w:eastAsia="pt-BR"/>
        </w:rPr>
        <w:drawing>
          <wp:inline distT="0" distB="0" distL="0" distR="0" wp14:anchorId="04C2AE77" wp14:editId="3BABAD53">
            <wp:extent cx="2362200" cy="158592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58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6B3" w:rsidRDefault="00D176B3" w:rsidP="00D176B3"/>
    <w:p w:rsidR="00D176B3" w:rsidRDefault="00D176B3" w:rsidP="00D176B3">
      <w:r>
        <w:t>4 – Atingindo o Limite, o sistema mostra o limite que está sendo utilizado e o limite que foi digitado para o produto.</w:t>
      </w:r>
    </w:p>
    <w:p w:rsidR="00D176B3" w:rsidRDefault="00D176B3" w:rsidP="00D176B3">
      <w:r>
        <w:br/>
      </w:r>
      <w:r>
        <w:rPr>
          <w:noProof/>
          <w:lang w:eastAsia="pt-BR"/>
        </w:rPr>
        <w:drawing>
          <wp:inline distT="0" distB="0" distL="0" distR="0" wp14:anchorId="4425156E" wp14:editId="5DB3F35A">
            <wp:extent cx="2495550" cy="18859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6B3" w:rsidRDefault="00D176B3" w:rsidP="00D176B3"/>
    <w:p w:rsidR="00D176B3" w:rsidRDefault="00D176B3" w:rsidP="00D176B3">
      <w:r>
        <w:t>Na tela de pedidos mostra o limite que ele tem para ser utilizado.</w:t>
      </w:r>
    </w:p>
    <w:p w:rsidR="00D176B3" w:rsidRDefault="00D176B3" w:rsidP="00D176B3"/>
    <w:p w:rsidR="00D176B3" w:rsidRDefault="00D176B3" w:rsidP="00D176B3">
      <w:r>
        <w:rPr>
          <w:noProof/>
          <w:lang w:eastAsia="pt-BR"/>
        </w:rPr>
        <w:drawing>
          <wp:inline distT="0" distB="0" distL="0" distR="0" wp14:anchorId="5B8BAE18" wp14:editId="18A2A5DD">
            <wp:extent cx="5400040" cy="1769463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9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6B3" w:rsidRDefault="00D176B3" w:rsidP="00D176B3"/>
    <w:p w:rsidR="00D176B3" w:rsidRDefault="00D176B3" w:rsidP="00D176B3">
      <w:r>
        <w:t xml:space="preserve">Atingido o limite o sistema bloqueia para inclusão / alteração do </w:t>
      </w:r>
      <w:r w:rsidR="00F04649">
        <w:t>produto</w:t>
      </w:r>
      <w:bookmarkStart w:id="0" w:name="_GoBack"/>
      <w:bookmarkEnd w:id="0"/>
      <w:r>
        <w:t xml:space="preserve"> digitado. Deve fazer os ajustes das quantidades, o total do pedido ficou R$ 59,465.00 e o limite do cliente é R$ 60.000.00 com isso o disponível ficou R$ 535.00.</w:t>
      </w:r>
    </w:p>
    <w:p w:rsidR="00D176B3" w:rsidRPr="009D2827" w:rsidRDefault="00D176B3" w:rsidP="00D176B3"/>
    <w:p w:rsidR="00163FA0" w:rsidRPr="00163FA0" w:rsidRDefault="00163FA0" w:rsidP="00192F2B">
      <w:pPr>
        <w:jc w:val="both"/>
      </w:pPr>
    </w:p>
    <w:p w:rsidR="00900C9D" w:rsidRDefault="001F3653" w:rsidP="001F3653">
      <w:pPr>
        <w:jc w:val="right"/>
        <w:rPr>
          <w:b/>
        </w:rPr>
      </w:pPr>
      <w:r w:rsidRPr="001F3653">
        <w:rPr>
          <w:b/>
        </w:rPr>
        <w:t xml:space="preserve">                                                        </w:t>
      </w:r>
    </w:p>
    <w:p w:rsidR="00163FA0" w:rsidRDefault="001F3653" w:rsidP="00A33378">
      <w:pPr>
        <w:rPr>
          <w:b/>
        </w:rPr>
      </w:pPr>
      <w:r w:rsidRPr="001F3653">
        <w:rPr>
          <w:b/>
        </w:rPr>
        <w:t xml:space="preserve">  </w:t>
      </w:r>
    </w:p>
    <w:p w:rsidR="00A33378" w:rsidRDefault="00A33378" w:rsidP="00A33378">
      <w:pPr>
        <w:jc w:val="right"/>
        <w:rPr>
          <w:b/>
        </w:rPr>
      </w:pPr>
    </w:p>
    <w:p w:rsidR="00495397" w:rsidRDefault="00495397" w:rsidP="00A33378">
      <w:pPr>
        <w:jc w:val="right"/>
        <w:rPr>
          <w:b/>
        </w:rPr>
      </w:pPr>
    </w:p>
    <w:p w:rsidR="00495397" w:rsidRDefault="00495397" w:rsidP="00A33378">
      <w:pPr>
        <w:jc w:val="right"/>
        <w:rPr>
          <w:b/>
        </w:rPr>
      </w:pPr>
    </w:p>
    <w:p w:rsidR="00495397" w:rsidRDefault="00495397" w:rsidP="00A33378">
      <w:pPr>
        <w:jc w:val="right"/>
        <w:rPr>
          <w:b/>
        </w:rPr>
      </w:pPr>
    </w:p>
    <w:p w:rsidR="00495397" w:rsidRDefault="00495397" w:rsidP="00A33378">
      <w:pPr>
        <w:jc w:val="right"/>
        <w:rPr>
          <w:b/>
        </w:rPr>
      </w:pPr>
    </w:p>
    <w:p w:rsidR="00495397" w:rsidRDefault="00495397" w:rsidP="00A33378">
      <w:pPr>
        <w:jc w:val="right"/>
        <w:rPr>
          <w:b/>
        </w:rPr>
      </w:pPr>
    </w:p>
    <w:p w:rsidR="00495397" w:rsidRDefault="00495397" w:rsidP="00A33378">
      <w:pPr>
        <w:jc w:val="right"/>
        <w:rPr>
          <w:b/>
        </w:rPr>
      </w:pPr>
    </w:p>
    <w:p w:rsidR="00495397" w:rsidRDefault="00495397" w:rsidP="00A33378">
      <w:pPr>
        <w:jc w:val="right"/>
        <w:rPr>
          <w:b/>
        </w:rPr>
      </w:pPr>
    </w:p>
    <w:p w:rsidR="00495397" w:rsidRDefault="00495397" w:rsidP="00A33378">
      <w:pPr>
        <w:jc w:val="right"/>
        <w:rPr>
          <w:b/>
        </w:rPr>
      </w:pPr>
    </w:p>
    <w:p w:rsidR="00495397" w:rsidRDefault="00495397" w:rsidP="00A33378">
      <w:pPr>
        <w:jc w:val="right"/>
        <w:rPr>
          <w:b/>
        </w:rPr>
      </w:pPr>
    </w:p>
    <w:p w:rsidR="00495397" w:rsidRDefault="00495397" w:rsidP="00A33378">
      <w:pPr>
        <w:jc w:val="right"/>
        <w:rPr>
          <w:b/>
        </w:rPr>
      </w:pPr>
    </w:p>
    <w:p w:rsidR="00495397" w:rsidRDefault="00495397" w:rsidP="00A33378">
      <w:pPr>
        <w:jc w:val="right"/>
        <w:rPr>
          <w:b/>
        </w:rPr>
      </w:pPr>
    </w:p>
    <w:p w:rsidR="00495397" w:rsidRDefault="00495397" w:rsidP="00A33378">
      <w:pPr>
        <w:jc w:val="right"/>
        <w:rPr>
          <w:b/>
        </w:rPr>
      </w:pPr>
    </w:p>
    <w:p w:rsidR="00495397" w:rsidRDefault="00495397" w:rsidP="00A33378">
      <w:pPr>
        <w:jc w:val="right"/>
        <w:rPr>
          <w:b/>
        </w:rPr>
      </w:pPr>
    </w:p>
    <w:p w:rsidR="00495397" w:rsidRDefault="00495397" w:rsidP="00A33378">
      <w:pPr>
        <w:jc w:val="right"/>
        <w:rPr>
          <w:b/>
        </w:rPr>
      </w:pPr>
    </w:p>
    <w:p w:rsidR="00495397" w:rsidRDefault="00495397" w:rsidP="00A33378">
      <w:pPr>
        <w:jc w:val="right"/>
        <w:rPr>
          <w:b/>
        </w:rPr>
      </w:pPr>
    </w:p>
    <w:p w:rsidR="00495397" w:rsidRDefault="00495397" w:rsidP="00A33378">
      <w:pPr>
        <w:jc w:val="right"/>
        <w:rPr>
          <w:b/>
        </w:rPr>
      </w:pPr>
    </w:p>
    <w:p w:rsidR="00495397" w:rsidRDefault="00495397" w:rsidP="00A33378">
      <w:pPr>
        <w:jc w:val="right"/>
        <w:rPr>
          <w:b/>
        </w:rPr>
      </w:pPr>
    </w:p>
    <w:p w:rsidR="00495397" w:rsidRDefault="00495397" w:rsidP="00A33378">
      <w:pPr>
        <w:jc w:val="right"/>
        <w:rPr>
          <w:b/>
        </w:rPr>
      </w:pPr>
    </w:p>
    <w:p w:rsidR="00495397" w:rsidRDefault="00495397" w:rsidP="00A33378">
      <w:pPr>
        <w:jc w:val="right"/>
        <w:rPr>
          <w:b/>
        </w:rPr>
      </w:pPr>
    </w:p>
    <w:p w:rsidR="00495397" w:rsidRDefault="00495397" w:rsidP="00A33378">
      <w:pPr>
        <w:jc w:val="right"/>
        <w:rPr>
          <w:b/>
        </w:rPr>
      </w:pPr>
    </w:p>
    <w:p w:rsidR="00495397" w:rsidRDefault="00495397" w:rsidP="00A33378">
      <w:pPr>
        <w:jc w:val="right"/>
        <w:rPr>
          <w:b/>
        </w:rPr>
      </w:pPr>
    </w:p>
    <w:p w:rsidR="00495397" w:rsidRDefault="00495397" w:rsidP="00A33378">
      <w:pPr>
        <w:jc w:val="right"/>
        <w:rPr>
          <w:b/>
        </w:rPr>
      </w:pPr>
    </w:p>
    <w:p w:rsidR="00495397" w:rsidRDefault="00495397" w:rsidP="00A33378">
      <w:pPr>
        <w:jc w:val="right"/>
        <w:rPr>
          <w:b/>
        </w:rPr>
      </w:pPr>
    </w:p>
    <w:p w:rsidR="00495397" w:rsidRDefault="00495397" w:rsidP="00A33378">
      <w:pPr>
        <w:jc w:val="right"/>
        <w:rPr>
          <w:b/>
        </w:rPr>
      </w:pPr>
    </w:p>
    <w:p w:rsidR="00495397" w:rsidRDefault="00495397" w:rsidP="00A33378">
      <w:pPr>
        <w:jc w:val="right"/>
        <w:rPr>
          <w:b/>
        </w:rPr>
      </w:pPr>
    </w:p>
    <w:p w:rsidR="00495397" w:rsidRDefault="00495397" w:rsidP="00A33378">
      <w:pPr>
        <w:jc w:val="right"/>
        <w:rPr>
          <w:b/>
        </w:rPr>
      </w:pPr>
    </w:p>
    <w:p w:rsidR="00495397" w:rsidRDefault="00495397" w:rsidP="00A33378">
      <w:pPr>
        <w:jc w:val="right"/>
        <w:rPr>
          <w:b/>
        </w:rPr>
      </w:pPr>
    </w:p>
    <w:p w:rsidR="00495397" w:rsidRDefault="00495397" w:rsidP="00A33378">
      <w:pPr>
        <w:jc w:val="right"/>
        <w:rPr>
          <w:b/>
        </w:rPr>
      </w:pPr>
    </w:p>
    <w:p w:rsidR="00495397" w:rsidRDefault="00495397" w:rsidP="00A33378">
      <w:pPr>
        <w:jc w:val="right"/>
        <w:rPr>
          <w:b/>
        </w:rPr>
      </w:pPr>
    </w:p>
    <w:p w:rsidR="00495397" w:rsidRDefault="00495397" w:rsidP="00A33378">
      <w:pPr>
        <w:jc w:val="right"/>
        <w:rPr>
          <w:b/>
        </w:rPr>
      </w:pPr>
    </w:p>
    <w:p w:rsidR="00495397" w:rsidRDefault="00495397" w:rsidP="00A33378">
      <w:pPr>
        <w:jc w:val="right"/>
        <w:rPr>
          <w:b/>
        </w:rPr>
      </w:pPr>
    </w:p>
    <w:p w:rsidR="00495397" w:rsidRDefault="00495397" w:rsidP="00A33378">
      <w:pPr>
        <w:jc w:val="right"/>
        <w:rPr>
          <w:b/>
        </w:rPr>
      </w:pPr>
    </w:p>
    <w:p w:rsidR="00495397" w:rsidRDefault="00495397" w:rsidP="00A33378">
      <w:pPr>
        <w:jc w:val="right"/>
        <w:rPr>
          <w:b/>
        </w:rPr>
      </w:pPr>
    </w:p>
    <w:p w:rsidR="00495397" w:rsidRDefault="00495397" w:rsidP="00A33378">
      <w:pPr>
        <w:jc w:val="right"/>
        <w:rPr>
          <w:b/>
        </w:rPr>
      </w:pPr>
    </w:p>
    <w:p w:rsidR="00495397" w:rsidRDefault="00495397" w:rsidP="00A33378">
      <w:pPr>
        <w:jc w:val="right"/>
        <w:rPr>
          <w:b/>
        </w:rPr>
      </w:pPr>
    </w:p>
    <w:p w:rsidR="00495397" w:rsidRDefault="00495397" w:rsidP="00A33378">
      <w:pPr>
        <w:jc w:val="right"/>
        <w:rPr>
          <w:b/>
        </w:rPr>
      </w:pPr>
    </w:p>
    <w:p w:rsidR="00495397" w:rsidRDefault="00495397" w:rsidP="00A33378">
      <w:pPr>
        <w:jc w:val="right"/>
        <w:rPr>
          <w:b/>
        </w:rPr>
      </w:pPr>
    </w:p>
    <w:p w:rsidR="00495397" w:rsidRDefault="00495397" w:rsidP="00A33378">
      <w:pPr>
        <w:jc w:val="right"/>
        <w:rPr>
          <w:b/>
        </w:rPr>
      </w:pPr>
    </w:p>
    <w:p w:rsidR="00495397" w:rsidRDefault="00495397" w:rsidP="00A33378">
      <w:pPr>
        <w:jc w:val="right"/>
        <w:rPr>
          <w:b/>
        </w:rPr>
      </w:pPr>
    </w:p>
    <w:p w:rsidR="00495397" w:rsidRDefault="00495397" w:rsidP="00A33378">
      <w:pPr>
        <w:jc w:val="right"/>
        <w:rPr>
          <w:b/>
        </w:rPr>
      </w:pPr>
    </w:p>
    <w:p w:rsidR="00495397" w:rsidRDefault="00495397" w:rsidP="00A33378">
      <w:pPr>
        <w:jc w:val="right"/>
        <w:rPr>
          <w:b/>
        </w:rPr>
      </w:pPr>
    </w:p>
    <w:p w:rsidR="00495397" w:rsidRDefault="00495397" w:rsidP="00A33378">
      <w:pPr>
        <w:jc w:val="right"/>
        <w:rPr>
          <w:b/>
        </w:rPr>
      </w:pPr>
    </w:p>
    <w:p w:rsidR="00495397" w:rsidRDefault="00495397" w:rsidP="00A33378">
      <w:pPr>
        <w:jc w:val="right"/>
        <w:rPr>
          <w:b/>
        </w:rPr>
      </w:pPr>
    </w:p>
    <w:p w:rsidR="00A33378" w:rsidRPr="001F3653" w:rsidRDefault="00A33378" w:rsidP="00A33378">
      <w:pPr>
        <w:jc w:val="right"/>
        <w:rPr>
          <w:b/>
        </w:rPr>
      </w:pPr>
      <w:r w:rsidRPr="001F3653">
        <w:rPr>
          <w:b/>
        </w:rPr>
        <w:lastRenderedPageBreak/>
        <w:t xml:space="preserve"> Lucas Miranda</w:t>
      </w:r>
    </w:p>
    <w:p w:rsidR="00163FA0" w:rsidRDefault="00A33378" w:rsidP="00A33378">
      <w:pPr>
        <w:ind w:left="5664" w:firstLine="708"/>
        <w:jc w:val="right"/>
        <w:rPr>
          <w:b/>
        </w:rPr>
      </w:pPr>
      <w:r w:rsidRPr="001F3653">
        <w:rPr>
          <w:b/>
        </w:rPr>
        <w:t>Departamento de TI</w:t>
      </w:r>
    </w:p>
    <w:sectPr w:rsidR="00163FA0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DE4" w:rsidRDefault="002B4DE4" w:rsidP="005E1593">
      <w:r>
        <w:separator/>
      </w:r>
    </w:p>
  </w:endnote>
  <w:endnote w:type="continuationSeparator" w:id="0">
    <w:p w:rsidR="002B4DE4" w:rsidRDefault="002B4DE4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43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741"/>
      <w:gridCol w:w="5302"/>
    </w:tblGrid>
    <w:tr w:rsidR="006419CA" w:rsidRPr="006419CA" w:rsidTr="00957346">
      <w:trPr>
        <w:jc w:val="center"/>
      </w:trPr>
      <w:tc>
        <w:tcPr>
          <w:tcW w:w="3741" w:type="dxa"/>
          <w:vAlign w:val="center"/>
        </w:tcPr>
        <w:p w:rsidR="006419CA" w:rsidRPr="006419CA" w:rsidRDefault="006419CA" w:rsidP="00957346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:rsidR="006419CA" w:rsidRPr="006419CA" w:rsidRDefault="006419CA" w:rsidP="00957346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F04649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F04649">
            <w:rPr>
              <w:noProof/>
              <w:color w:val="244061" w:themeColor="accent1" w:themeShade="80"/>
            </w:rPr>
            <w:t>4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957346" w:rsidRPr="006419CA" w:rsidTr="00957346">
      <w:trPr>
        <w:jc w:val="center"/>
      </w:trPr>
      <w:tc>
        <w:tcPr>
          <w:tcW w:w="3741" w:type="dxa"/>
          <w:vAlign w:val="center"/>
        </w:tcPr>
        <w:p w:rsidR="00957346" w:rsidRPr="006419CA" w:rsidRDefault="00957346" w:rsidP="00120872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:rsidR="00957346" w:rsidRPr="006419CA" w:rsidRDefault="00120872" w:rsidP="00120872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 </w:t>
          </w:r>
        </w:p>
      </w:tc>
    </w:tr>
  </w:tbl>
  <w:p w:rsidR="006419CA" w:rsidRPr="006419CA" w:rsidRDefault="006419CA" w:rsidP="006419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DE4" w:rsidRDefault="002B4DE4" w:rsidP="005E1593">
      <w:r>
        <w:separator/>
      </w:r>
    </w:p>
  </w:footnote>
  <w:footnote w:type="continuationSeparator" w:id="0">
    <w:p w:rsidR="002B4DE4" w:rsidRDefault="002B4DE4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957346" w:rsidRPr="00AD691F" w:rsidTr="00957346">
      <w:trPr>
        <w:trHeight w:val="567"/>
        <w:jc w:val="center"/>
      </w:trPr>
      <w:tc>
        <w:tcPr>
          <w:tcW w:w="6492" w:type="dxa"/>
          <w:vAlign w:val="center"/>
        </w:tcPr>
        <w:p w:rsidR="00957346" w:rsidRPr="00C6217F" w:rsidRDefault="004F5370" w:rsidP="00AD07AC">
          <w:pPr>
            <w:pStyle w:val="Comments"/>
          </w:pPr>
          <w:r>
            <w:rPr>
              <w:sz w:val="22"/>
              <w:szCs w:val="22"/>
            </w:rPr>
            <w:t xml:space="preserve">Documentação </w:t>
          </w:r>
          <w:r w:rsidR="00AD07AC">
            <w:rPr>
              <w:sz w:val="22"/>
              <w:szCs w:val="22"/>
            </w:rPr>
            <w:t>Operacional</w:t>
          </w:r>
        </w:p>
      </w:tc>
      <w:tc>
        <w:tcPr>
          <w:tcW w:w="1956" w:type="dxa"/>
          <w:vMerge w:val="restart"/>
          <w:vAlign w:val="center"/>
        </w:tcPr>
        <w:p w:rsidR="00957346" w:rsidRPr="00C6217F" w:rsidRDefault="00C6217F" w:rsidP="00C6217F">
          <w:pPr>
            <w:pStyle w:val="Comments"/>
          </w:pPr>
          <w:r>
            <w:rPr>
              <w:noProof/>
            </w:rPr>
            <w:drawing>
              <wp:inline distT="0" distB="0" distL="0" distR="0" wp14:anchorId="6CBD0417" wp14:editId="2A52D10E">
                <wp:extent cx="1149047" cy="36195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0054" cy="3622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957346" w:rsidRPr="00A10908" w:rsidTr="00957346">
      <w:trPr>
        <w:trHeight w:val="567"/>
        <w:jc w:val="center"/>
      </w:trPr>
      <w:tc>
        <w:tcPr>
          <w:tcW w:w="6492" w:type="dxa"/>
          <w:vAlign w:val="center"/>
        </w:tcPr>
        <w:p w:rsidR="00D176B3" w:rsidRPr="00192F2B" w:rsidRDefault="00D176B3" w:rsidP="002D679E">
          <w:pPr>
            <w:pStyle w:val="Cabealho"/>
          </w:pPr>
          <w:r>
            <w:t>LIMITE LIXWEB</w:t>
          </w:r>
        </w:p>
      </w:tc>
      <w:tc>
        <w:tcPr>
          <w:tcW w:w="1956" w:type="dxa"/>
          <w:vMerge/>
          <w:vAlign w:val="center"/>
        </w:tcPr>
        <w:p w:rsidR="00957346" w:rsidRPr="00A10908" w:rsidRDefault="00957346" w:rsidP="002D679E">
          <w:pPr>
            <w:pStyle w:val="Cabealho"/>
            <w:rPr>
              <w:b/>
            </w:rPr>
          </w:pPr>
        </w:p>
      </w:tc>
    </w:tr>
  </w:tbl>
  <w:p w:rsidR="005E1593" w:rsidRDefault="005E15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E9A2BC3"/>
    <w:multiLevelType w:val="multilevel"/>
    <w:tmpl w:val="5AE0BF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2">
    <w:nsid w:val="295442A0"/>
    <w:multiLevelType w:val="hybridMultilevel"/>
    <w:tmpl w:val="58F4DA7A"/>
    <w:lvl w:ilvl="0" w:tplc="F4D8A3A4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A5940F6"/>
    <w:multiLevelType w:val="hybridMultilevel"/>
    <w:tmpl w:val="8E584234"/>
    <w:lvl w:ilvl="0" w:tplc="E58A829E">
      <w:start w:val="1"/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314570F2"/>
    <w:multiLevelType w:val="multilevel"/>
    <w:tmpl w:val="AFBC3D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>
    <w:nsid w:val="31886691"/>
    <w:multiLevelType w:val="multilevel"/>
    <w:tmpl w:val="315010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>
    <w:nsid w:val="5F6A3F49"/>
    <w:multiLevelType w:val="hybridMultilevel"/>
    <w:tmpl w:val="2468FD9A"/>
    <w:lvl w:ilvl="0" w:tplc="4B94C20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847FD7"/>
    <w:multiLevelType w:val="hybridMultilevel"/>
    <w:tmpl w:val="C1205CA0"/>
    <w:lvl w:ilvl="0" w:tplc="0AC2EE48">
      <w:start w:val="1"/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>
    <w:nsid w:val="61F70AE1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>
    <w:nsid w:val="6FA02239"/>
    <w:multiLevelType w:val="hybridMultilevel"/>
    <w:tmpl w:val="5A02657E"/>
    <w:lvl w:ilvl="0" w:tplc="BFFE19BA">
      <w:start w:val="1"/>
      <w:numFmt w:val="bullet"/>
      <w:lvlText w:val=""/>
      <w:lvlJc w:val="left"/>
      <w:pPr>
        <w:ind w:left="1425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>
    <w:nsid w:val="78FC3E50"/>
    <w:multiLevelType w:val="multilevel"/>
    <w:tmpl w:val="6B88D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6"/>
  </w:num>
  <w:num w:numId="5">
    <w:abstractNumId w:val="11"/>
  </w:num>
  <w:num w:numId="6">
    <w:abstractNumId w:val="1"/>
  </w:num>
  <w:num w:numId="7">
    <w:abstractNumId w:val="5"/>
  </w:num>
  <w:num w:numId="8">
    <w:abstractNumId w:val="2"/>
  </w:num>
  <w:num w:numId="9">
    <w:abstractNumId w:val="7"/>
  </w:num>
  <w:num w:numId="10">
    <w:abstractNumId w:val="8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9BF"/>
    <w:rsid w:val="00006B94"/>
    <w:rsid w:val="00023DB1"/>
    <w:rsid w:val="00026A85"/>
    <w:rsid w:val="00034A96"/>
    <w:rsid w:val="00037F7B"/>
    <w:rsid w:val="000426C3"/>
    <w:rsid w:val="00051598"/>
    <w:rsid w:val="000533B1"/>
    <w:rsid w:val="000639A3"/>
    <w:rsid w:val="000B029A"/>
    <w:rsid w:val="000B151E"/>
    <w:rsid w:val="000B7577"/>
    <w:rsid w:val="000C1AC0"/>
    <w:rsid w:val="000E2853"/>
    <w:rsid w:val="000E2C11"/>
    <w:rsid w:val="000E3FBC"/>
    <w:rsid w:val="000F2535"/>
    <w:rsid w:val="0011684F"/>
    <w:rsid w:val="00120872"/>
    <w:rsid w:val="00137694"/>
    <w:rsid w:val="00144327"/>
    <w:rsid w:val="00163FA0"/>
    <w:rsid w:val="00190C0C"/>
    <w:rsid w:val="00192F2B"/>
    <w:rsid w:val="001D497F"/>
    <w:rsid w:val="001D49F8"/>
    <w:rsid w:val="001F3653"/>
    <w:rsid w:val="001F3D30"/>
    <w:rsid w:val="00202333"/>
    <w:rsid w:val="00203B43"/>
    <w:rsid w:val="00211D53"/>
    <w:rsid w:val="00215F13"/>
    <w:rsid w:val="00233611"/>
    <w:rsid w:val="002662F1"/>
    <w:rsid w:val="00274187"/>
    <w:rsid w:val="0028566C"/>
    <w:rsid w:val="00293ED8"/>
    <w:rsid w:val="002A19BF"/>
    <w:rsid w:val="002B4718"/>
    <w:rsid w:val="002B4DE4"/>
    <w:rsid w:val="002B6EAB"/>
    <w:rsid w:val="002E5728"/>
    <w:rsid w:val="002E6362"/>
    <w:rsid w:val="002F483D"/>
    <w:rsid w:val="00311DF2"/>
    <w:rsid w:val="00314D7E"/>
    <w:rsid w:val="00323EFA"/>
    <w:rsid w:val="00331443"/>
    <w:rsid w:val="00341B09"/>
    <w:rsid w:val="0034544C"/>
    <w:rsid w:val="00354119"/>
    <w:rsid w:val="00366264"/>
    <w:rsid w:val="00372A58"/>
    <w:rsid w:val="00393AF2"/>
    <w:rsid w:val="003C6AAD"/>
    <w:rsid w:val="003D275C"/>
    <w:rsid w:val="003D377B"/>
    <w:rsid w:val="003D437B"/>
    <w:rsid w:val="003F2FC4"/>
    <w:rsid w:val="00410856"/>
    <w:rsid w:val="00424175"/>
    <w:rsid w:val="0042609D"/>
    <w:rsid w:val="004746A4"/>
    <w:rsid w:val="0048705D"/>
    <w:rsid w:val="00495397"/>
    <w:rsid w:val="004A521F"/>
    <w:rsid w:val="004B2855"/>
    <w:rsid w:val="004B60F1"/>
    <w:rsid w:val="004D0195"/>
    <w:rsid w:val="004D1B88"/>
    <w:rsid w:val="004D27A1"/>
    <w:rsid w:val="004F5370"/>
    <w:rsid w:val="005323F0"/>
    <w:rsid w:val="0055540E"/>
    <w:rsid w:val="00574D85"/>
    <w:rsid w:val="00590392"/>
    <w:rsid w:val="005B4260"/>
    <w:rsid w:val="005D5B98"/>
    <w:rsid w:val="005E048A"/>
    <w:rsid w:val="005E1593"/>
    <w:rsid w:val="005E1DBB"/>
    <w:rsid w:val="005F487B"/>
    <w:rsid w:val="00612C0B"/>
    <w:rsid w:val="00613956"/>
    <w:rsid w:val="00631A54"/>
    <w:rsid w:val="006419CA"/>
    <w:rsid w:val="00642D49"/>
    <w:rsid w:val="00663704"/>
    <w:rsid w:val="006664A0"/>
    <w:rsid w:val="0068401B"/>
    <w:rsid w:val="00684D58"/>
    <w:rsid w:val="006A233C"/>
    <w:rsid w:val="006D47D3"/>
    <w:rsid w:val="007170E9"/>
    <w:rsid w:val="00725878"/>
    <w:rsid w:val="00743E89"/>
    <w:rsid w:val="00760499"/>
    <w:rsid w:val="00763466"/>
    <w:rsid w:val="007677B3"/>
    <w:rsid w:val="00797A82"/>
    <w:rsid w:val="007A054B"/>
    <w:rsid w:val="007B5F63"/>
    <w:rsid w:val="007D2516"/>
    <w:rsid w:val="007F0F50"/>
    <w:rsid w:val="007F15A3"/>
    <w:rsid w:val="00804EDF"/>
    <w:rsid w:val="00842903"/>
    <w:rsid w:val="00853FF0"/>
    <w:rsid w:val="008559C7"/>
    <w:rsid w:val="00861114"/>
    <w:rsid w:val="00871E89"/>
    <w:rsid w:val="008766B8"/>
    <w:rsid w:val="008843C9"/>
    <w:rsid w:val="008B219B"/>
    <w:rsid w:val="008E0510"/>
    <w:rsid w:val="00900C9D"/>
    <w:rsid w:val="00942840"/>
    <w:rsid w:val="00952A34"/>
    <w:rsid w:val="00957346"/>
    <w:rsid w:val="00967865"/>
    <w:rsid w:val="009923B1"/>
    <w:rsid w:val="009925CA"/>
    <w:rsid w:val="009A3D1F"/>
    <w:rsid w:val="009B5B6C"/>
    <w:rsid w:val="009C0AA4"/>
    <w:rsid w:val="009F2DC1"/>
    <w:rsid w:val="00A33378"/>
    <w:rsid w:val="00A4017D"/>
    <w:rsid w:val="00A47ED6"/>
    <w:rsid w:val="00A519F5"/>
    <w:rsid w:val="00A555E2"/>
    <w:rsid w:val="00A9642C"/>
    <w:rsid w:val="00AD07AC"/>
    <w:rsid w:val="00AD415B"/>
    <w:rsid w:val="00AD5DF2"/>
    <w:rsid w:val="00AE1992"/>
    <w:rsid w:val="00AF106D"/>
    <w:rsid w:val="00AF4288"/>
    <w:rsid w:val="00AF6D5F"/>
    <w:rsid w:val="00B90DFE"/>
    <w:rsid w:val="00B90FF4"/>
    <w:rsid w:val="00BC5600"/>
    <w:rsid w:val="00BD2031"/>
    <w:rsid w:val="00BD442C"/>
    <w:rsid w:val="00BE73A6"/>
    <w:rsid w:val="00C0103C"/>
    <w:rsid w:val="00C06005"/>
    <w:rsid w:val="00C33131"/>
    <w:rsid w:val="00C52528"/>
    <w:rsid w:val="00C57AF0"/>
    <w:rsid w:val="00C6217F"/>
    <w:rsid w:val="00C635C6"/>
    <w:rsid w:val="00C849AA"/>
    <w:rsid w:val="00C84BC6"/>
    <w:rsid w:val="00C85C58"/>
    <w:rsid w:val="00C928A3"/>
    <w:rsid w:val="00CE2B3B"/>
    <w:rsid w:val="00CE5B14"/>
    <w:rsid w:val="00CF2315"/>
    <w:rsid w:val="00D11C3A"/>
    <w:rsid w:val="00D176B3"/>
    <w:rsid w:val="00D25173"/>
    <w:rsid w:val="00D32AE6"/>
    <w:rsid w:val="00D37957"/>
    <w:rsid w:val="00D379AD"/>
    <w:rsid w:val="00D413BD"/>
    <w:rsid w:val="00D628CE"/>
    <w:rsid w:val="00D80127"/>
    <w:rsid w:val="00DB2B61"/>
    <w:rsid w:val="00DF4092"/>
    <w:rsid w:val="00DF42DE"/>
    <w:rsid w:val="00DF6CBE"/>
    <w:rsid w:val="00E10611"/>
    <w:rsid w:val="00E1503D"/>
    <w:rsid w:val="00E34C15"/>
    <w:rsid w:val="00E71276"/>
    <w:rsid w:val="00E80588"/>
    <w:rsid w:val="00E94091"/>
    <w:rsid w:val="00EC3752"/>
    <w:rsid w:val="00ED28BA"/>
    <w:rsid w:val="00EE5446"/>
    <w:rsid w:val="00F042E7"/>
    <w:rsid w:val="00F04649"/>
    <w:rsid w:val="00F61057"/>
    <w:rsid w:val="00F673E0"/>
    <w:rsid w:val="00F74E34"/>
    <w:rsid w:val="00F95D5A"/>
    <w:rsid w:val="00FB5A09"/>
    <w:rsid w:val="00FC6320"/>
    <w:rsid w:val="00FD670C"/>
    <w:rsid w:val="00FE7071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17F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8843C9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231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231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231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231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231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231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231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E94091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2315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231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2315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23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23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CF2315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2315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CF2315"/>
    <w:pPr>
      <w:spacing w:after="100"/>
    </w:pPr>
  </w:style>
  <w:style w:type="character" w:styleId="TextodoEspaoReservado">
    <w:name w:val="Placeholder Text"/>
    <w:basedOn w:val="Fontepargpadro"/>
    <w:uiPriority w:val="99"/>
    <w:semiHidden/>
    <w:rsid w:val="00957346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C6217F"/>
    <w:pPr>
      <w:numPr>
        <w:numId w:val="0"/>
      </w:numPr>
      <w:spacing w:before="240"/>
      <w:outlineLvl w:val="9"/>
    </w:pPr>
    <w:rPr>
      <w:b w:val="0"/>
      <w:bCs w:val="0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6217F"/>
    <w:pPr>
      <w:spacing w:after="100"/>
      <w:ind w:left="220"/>
    </w:pPr>
  </w:style>
  <w:style w:type="paragraph" w:customStyle="1" w:styleId="Verses">
    <w:name w:val="Versões"/>
    <w:link w:val="VersesChar"/>
    <w:qFormat/>
    <w:rsid w:val="00C6217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C6217F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C6217F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C6217F"/>
    <w:rPr>
      <w:rFonts w:eastAsia="Times" w:cs="Times New Roman"/>
      <w:sz w:val="16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F95D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17F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8843C9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231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231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231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231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231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231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231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E94091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2315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231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2315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23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23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CF2315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2315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CF2315"/>
    <w:pPr>
      <w:spacing w:after="100"/>
    </w:pPr>
  </w:style>
  <w:style w:type="character" w:styleId="TextodoEspaoReservado">
    <w:name w:val="Placeholder Text"/>
    <w:basedOn w:val="Fontepargpadro"/>
    <w:uiPriority w:val="99"/>
    <w:semiHidden/>
    <w:rsid w:val="00957346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C6217F"/>
    <w:pPr>
      <w:numPr>
        <w:numId w:val="0"/>
      </w:numPr>
      <w:spacing w:before="240"/>
      <w:outlineLvl w:val="9"/>
    </w:pPr>
    <w:rPr>
      <w:b w:val="0"/>
      <w:bCs w:val="0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6217F"/>
    <w:pPr>
      <w:spacing w:after="100"/>
      <w:ind w:left="220"/>
    </w:pPr>
  </w:style>
  <w:style w:type="paragraph" w:customStyle="1" w:styleId="Verses">
    <w:name w:val="Versões"/>
    <w:link w:val="VersesChar"/>
    <w:qFormat/>
    <w:rsid w:val="00C6217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C6217F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C6217F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C6217F"/>
    <w:rPr>
      <w:rFonts w:eastAsia="Times" w:cs="Times New Roman"/>
      <w:sz w:val="16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F95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8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84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35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366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604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741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133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04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849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037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2349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961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4069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37678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4160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6728767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37040237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84918335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74334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22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54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30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21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60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434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120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232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32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179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203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6866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7005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5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6964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53622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5833096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27857152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1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06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76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180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11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408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207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057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603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579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3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8466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6133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0933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1860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4747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4149554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65938040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D67C3-966A-4BAD-B59B-5B2838F2C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13</TotalTime>
  <Pages>4</Pages>
  <Words>210</Words>
  <Characters>1136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Declaração do escopo do projeto</vt:lpstr>
      <vt:lpstr>Declaração do escopo do projeto</vt:lpstr>
    </vt:vector>
  </TitlesOfParts>
  <Company>Hewlett-Packard</Company>
  <LinksUpToDate>false</LinksUpToDate>
  <CharactersWithSpaces>1344</CharactersWithSpaces>
  <SharedDoc>false</SharedDoc>
  <HyperlinkBase>http://escritoriodeprojetos.com.br/SharedFiles/Download.aspx?pageid=18&amp;mid=24&amp;fileid=19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do escopo do projeto</dc:title>
  <dc:subject>Nome do Projeto</dc:subject>
  <dc:creator>Edu</dc:creator>
  <cp:keywords>Template Gerenciamento de Projetos</cp:keywords>
  <cp:lastModifiedBy>Lucas</cp:lastModifiedBy>
  <cp:revision>9</cp:revision>
  <cp:lastPrinted>2016-09-08T18:23:00Z</cp:lastPrinted>
  <dcterms:created xsi:type="dcterms:W3CDTF">2016-09-26T17:41:00Z</dcterms:created>
  <dcterms:modified xsi:type="dcterms:W3CDTF">2016-09-26T18:15:00Z</dcterms:modified>
</cp:coreProperties>
</file>