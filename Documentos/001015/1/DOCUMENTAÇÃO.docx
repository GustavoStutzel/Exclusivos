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56648B" w:rsidP="0056648B">
            <w:pPr>
              <w:pStyle w:val="Verses"/>
              <w:jc w:val="left"/>
            </w:pPr>
            <w:r>
              <w:t>25</w:t>
            </w:r>
            <w:r w:rsidR="003D275C">
              <w:t>-0</w:t>
            </w:r>
            <w:r>
              <w:t>7</w:t>
            </w:r>
            <w:bookmarkStart w:id="0" w:name="_GoBack"/>
            <w:bookmarkEnd w:id="0"/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F59D5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50749633" w:history="1">
            <w:r w:rsidR="00EF59D5" w:rsidRPr="00064DC8">
              <w:rPr>
                <w:rStyle w:val="Hyperlink"/>
                <w:noProof/>
              </w:rPr>
              <w:t>1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Especificação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_Toc450749633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6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4" w:history="1">
            <w:r w:rsidR="00EF59D5" w:rsidRPr="00064DC8">
              <w:rPr>
                <w:rStyle w:val="Hyperlink"/>
                <w:noProof/>
              </w:rPr>
              <w:t>2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Análise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_Toc450749634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6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5" w:history="1">
            <w:r w:rsidR="00EF59D5" w:rsidRPr="00064DC8">
              <w:rPr>
                <w:rStyle w:val="Hyperlink"/>
                <w:noProof/>
              </w:rPr>
              <w:t>3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Desenvolvimento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_Toc450749635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6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6" w:history="1">
            <w:r w:rsidR="00EF59D5" w:rsidRPr="00064DC8">
              <w:rPr>
                <w:rStyle w:val="Hyperlink"/>
                <w:noProof/>
              </w:rPr>
              <w:t>4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Teste com o usuário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_Toc450749636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56648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7" w:history="1">
            <w:r w:rsidR="00EF59D5" w:rsidRPr="00064DC8">
              <w:rPr>
                <w:rStyle w:val="Hyperlink"/>
                <w:noProof/>
              </w:rPr>
              <w:t>5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Entrega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_Toc450749637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1" w:name="_Toc450749633"/>
      <w:r>
        <w:t>Especificação</w:t>
      </w:r>
      <w:bookmarkEnd w:id="1"/>
    </w:p>
    <w:p w:rsidR="002A19BF" w:rsidRDefault="00302E28" w:rsidP="0056648B">
      <w:pPr>
        <w:autoSpaceDE w:val="0"/>
        <w:autoSpaceDN w:val="0"/>
        <w:adjustRightInd w:val="0"/>
      </w:pPr>
      <w:r>
        <w:t xml:space="preserve">Foi </w:t>
      </w:r>
      <w:r w:rsidR="004144C1">
        <w:t>solicitad</w:t>
      </w:r>
      <w:r w:rsidR="0056648B">
        <w:t xml:space="preserve">o o bloqueio pela Ana Paula / Silvia Ribeiro do atacado comercial o campo Condição de Pagamento. </w:t>
      </w:r>
    </w:p>
    <w:p w:rsidR="000E2C11" w:rsidRPr="0056648B" w:rsidRDefault="009F08D6" w:rsidP="0056648B">
      <w:pPr>
        <w:pStyle w:val="Ttulo1"/>
      </w:pPr>
      <w:bookmarkStart w:id="2" w:name="_Toc450749634"/>
      <w:r>
        <w:t>Análise</w:t>
      </w:r>
      <w:bookmarkStart w:id="3" w:name="_Toc383380606"/>
      <w:bookmarkEnd w:id="2"/>
    </w:p>
    <w:p w:rsidR="002A19BF" w:rsidRDefault="009F08D6" w:rsidP="000E2C11">
      <w:pPr>
        <w:pStyle w:val="Ttulo1"/>
      </w:pPr>
      <w:bookmarkStart w:id="4" w:name="_Toc450749635"/>
      <w:bookmarkEnd w:id="3"/>
      <w:r>
        <w:t>Desenvolvimento</w:t>
      </w:r>
      <w:bookmarkEnd w:id="4"/>
    </w:p>
    <w:p w:rsidR="0056648B" w:rsidRDefault="0056648B" w:rsidP="004144C1">
      <w:pPr>
        <w:autoSpaceDE w:val="0"/>
        <w:autoSpaceDN w:val="0"/>
        <w:adjustRightInd w:val="0"/>
      </w:pPr>
      <w:r>
        <w:t>O bloqueio vai funcionar da seguinte maneira.</w:t>
      </w:r>
    </w:p>
    <w:p w:rsidR="0056648B" w:rsidRDefault="0056648B" w:rsidP="004144C1">
      <w:pPr>
        <w:autoSpaceDE w:val="0"/>
        <w:autoSpaceDN w:val="0"/>
        <w:adjustRightInd w:val="0"/>
      </w:pPr>
      <w:r>
        <w:t xml:space="preserve">Terá </w:t>
      </w:r>
      <w:proofErr w:type="gramStart"/>
      <w:r>
        <w:t>2</w:t>
      </w:r>
      <w:proofErr w:type="gramEnd"/>
      <w:r>
        <w:t xml:space="preserve"> parâmetros trabalhando em conjunto.</w:t>
      </w:r>
    </w:p>
    <w:p w:rsidR="0056648B" w:rsidRDefault="0056648B" w:rsidP="004144C1">
      <w:pPr>
        <w:autoSpaceDE w:val="0"/>
        <w:autoSpaceDN w:val="0"/>
        <w:adjustRightInd w:val="0"/>
      </w:pPr>
    </w:p>
    <w:p w:rsidR="004144C1" w:rsidRPr="0056648B" w:rsidRDefault="0056648B" w:rsidP="005664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t xml:space="preserve">Parâmetro ANM_BLOQ_COND_PAGAMENTO, caso o parâmetro esteja verdadeiro o sistema irá verificar se a condição de pagamento do cliente está diferente de 999 se </w:t>
      </w:r>
      <w:proofErr w:type="gramStart"/>
      <w:r>
        <w:t>estiver</w:t>
      </w:r>
      <w:proofErr w:type="gramEnd"/>
      <w:r>
        <w:t xml:space="preserve"> irá bloquear o campo.</w:t>
      </w:r>
    </w:p>
    <w:p w:rsidR="0056648B" w:rsidRPr="0056648B" w:rsidRDefault="0056648B" w:rsidP="0056648B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t>Parâmetro ANM_ALTERA_COND_PAGAMENTO, caso o parâmetro esteja como falso o sistema irá bloquear o campo se a condição de campo for 999, se for verdadeiro sistema irá liberar a alteração do campo.</w:t>
      </w:r>
    </w:p>
    <w:p w:rsidR="004144C1" w:rsidRDefault="004144C1" w:rsidP="00182E86"/>
    <w:p w:rsidR="004144C1" w:rsidRPr="00182E86" w:rsidRDefault="004144C1" w:rsidP="00182E86">
      <w:pPr>
        <w:rPr>
          <w:b/>
        </w:rPr>
      </w:pPr>
    </w:p>
    <w:p w:rsidR="002A19BF" w:rsidRPr="00AA3C95" w:rsidRDefault="002A19BF" w:rsidP="002A19BF"/>
    <w:p w:rsidR="00266A75" w:rsidRDefault="009F08D6" w:rsidP="00266A75">
      <w:pPr>
        <w:pStyle w:val="Ttulo1"/>
      </w:pPr>
      <w:bookmarkStart w:id="5" w:name="_Toc450749636"/>
      <w:r>
        <w:t>Teste com o usuário</w:t>
      </w:r>
      <w:bookmarkEnd w:id="5"/>
    </w:p>
    <w:p w:rsidR="00266A75" w:rsidRPr="00266A75" w:rsidRDefault="00266A75" w:rsidP="00266A75">
      <w:r>
        <w:t>Todos os dados solicitados estão no sistema.</w:t>
      </w:r>
    </w:p>
    <w:p w:rsidR="00E10611" w:rsidRPr="00AA3C95" w:rsidRDefault="009F08D6" w:rsidP="00E10611">
      <w:pPr>
        <w:pStyle w:val="Ttulo1"/>
      </w:pPr>
      <w:bookmarkStart w:id="6" w:name="_Toc450749637"/>
      <w:r>
        <w:t>Entrega</w:t>
      </w:r>
      <w:bookmarkEnd w:id="6"/>
    </w:p>
    <w:p w:rsidR="00C85C58" w:rsidRDefault="00A3610A" w:rsidP="002A19BF">
      <w:r>
        <w:t xml:space="preserve">Entregue no dia </w:t>
      </w:r>
      <w:r w:rsidR="0056648B">
        <w:t>25</w:t>
      </w:r>
      <w:r w:rsidR="00182E86">
        <w:t>/</w:t>
      </w:r>
      <w:r w:rsidR="0056648B">
        <w:t>07</w:t>
      </w:r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56648B" w:rsidP="0056648B">
            <w:r>
              <w:t>25/</w:t>
            </w:r>
            <w:r w:rsidR="00C64F11">
              <w:t>0</w:t>
            </w:r>
            <w:r>
              <w:t>7</w:t>
            </w:r>
            <w:r w:rsidR="00C64F11">
              <w:t>/2016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1D" w:rsidRDefault="00C9341D" w:rsidP="005E1593">
      <w:r>
        <w:separator/>
      </w:r>
    </w:p>
  </w:endnote>
  <w:endnote w:type="continuationSeparator" w:id="0">
    <w:p w:rsidR="00C9341D" w:rsidRDefault="00C9341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56648B">
            <w:rPr>
              <w:noProof/>
              <w:color w:val="244061" w:themeColor="accent1" w:themeShade="80"/>
            </w:rPr>
            <w:t>1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56648B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1D" w:rsidRDefault="00C9341D" w:rsidP="005E1593">
      <w:r>
        <w:separator/>
      </w:r>
    </w:p>
  </w:footnote>
  <w:footnote w:type="continuationSeparator" w:id="0">
    <w:p w:rsidR="00C9341D" w:rsidRDefault="00C9341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E63B0" w:rsidP="00C6217F">
          <w:pPr>
            <w:pStyle w:val="Comments"/>
          </w:pPr>
          <w:fldSimple w:instr=" TITLE   \* MERGEFORMAT ">
            <w:r w:rsidR="00957346" w:rsidRPr="00C6217F">
              <w:rPr>
                <w:sz w:val="22"/>
                <w:szCs w:val="22"/>
              </w:rPr>
              <w:t>Declaração do escopo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7FD81C5E" wp14:editId="20C53DEF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144C1" w:rsidRPr="004144C1" w:rsidRDefault="0056648B" w:rsidP="002D679E">
          <w:pPr>
            <w:pStyle w:val="Cabealho"/>
          </w:pPr>
          <w:r>
            <w:t>BLOQUEIO CAMPO CONDICAO PAGAMENTO CLIENTE ATACADO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71325031"/>
    <w:multiLevelType w:val="hybridMultilevel"/>
    <w:tmpl w:val="908E096C"/>
    <w:lvl w:ilvl="0" w:tplc="CAB05260">
      <w:start w:val="1"/>
      <w:numFmt w:val="decimal"/>
      <w:lvlText w:val="%1-"/>
      <w:lvlJc w:val="left"/>
      <w:pPr>
        <w:ind w:left="720" w:hanging="360"/>
      </w:pPr>
      <w:rPr>
        <w:rFonts w:ascii="Calibri" w:hAnsi="Calibr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66A75"/>
    <w:rsid w:val="00274187"/>
    <w:rsid w:val="0028566C"/>
    <w:rsid w:val="00293ED8"/>
    <w:rsid w:val="002A19BF"/>
    <w:rsid w:val="002B4718"/>
    <w:rsid w:val="002E5728"/>
    <w:rsid w:val="00302E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E63B0"/>
    <w:rsid w:val="003F0EE1"/>
    <w:rsid w:val="004144C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6648B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64F11"/>
    <w:rsid w:val="00C856F9"/>
    <w:rsid w:val="00C85C58"/>
    <w:rsid w:val="00C928A3"/>
    <w:rsid w:val="00C9341D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EF59D5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66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8A3B-0496-492E-9E3E-700D9C7C4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2</Pages>
  <Words>214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1370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3</cp:revision>
  <dcterms:created xsi:type="dcterms:W3CDTF">2016-05-12T11:51:00Z</dcterms:created>
  <dcterms:modified xsi:type="dcterms:W3CDTF">2016-07-25T14:15:00Z</dcterms:modified>
</cp:coreProperties>
</file>