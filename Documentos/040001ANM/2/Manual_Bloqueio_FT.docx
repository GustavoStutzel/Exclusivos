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4F5370">
            <w:pPr>
              <w:pStyle w:val="Verses"/>
              <w:jc w:val="left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900C9D" w:rsidP="00942840">
            <w:pPr>
              <w:pStyle w:val="Verses"/>
              <w:jc w:val="left"/>
            </w:pPr>
            <w:r>
              <w:t>2</w:t>
            </w:r>
            <w:r w:rsidR="00942840">
              <w:t>6</w:t>
            </w:r>
            <w:r w:rsidR="003D275C">
              <w:t>-0</w:t>
            </w:r>
            <w:r w:rsidR="00942840">
              <w:t>8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5411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ED28BA" w:rsidRDefault="00ED28BA" w:rsidP="00CE5B14"/>
    <w:p w:rsidR="00900C9D" w:rsidRDefault="009F2DC1" w:rsidP="009F2DC1">
      <w:pPr>
        <w:jc w:val="both"/>
        <w:rPr>
          <w:b/>
          <w:u w:val="single"/>
        </w:rPr>
      </w:pPr>
      <w:r w:rsidRPr="009F2DC1">
        <w:rPr>
          <w:b/>
          <w:u w:val="single"/>
        </w:rPr>
        <w:t xml:space="preserve">1 </w:t>
      </w:r>
      <w:r>
        <w:rPr>
          <w:b/>
          <w:u w:val="single"/>
        </w:rPr>
        <w:t>–</w:t>
      </w:r>
      <w:r w:rsidRPr="009F2DC1">
        <w:rPr>
          <w:b/>
          <w:u w:val="single"/>
        </w:rPr>
        <w:t xml:space="preserve"> Parâmetros</w:t>
      </w:r>
    </w:p>
    <w:p w:rsidR="009F2DC1" w:rsidRDefault="009F2DC1" w:rsidP="009F2DC1">
      <w:pPr>
        <w:jc w:val="both"/>
        <w:rPr>
          <w:b/>
          <w:u w:val="single"/>
        </w:rPr>
      </w:pPr>
    </w:p>
    <w:p w:rsidR="009F2DC1" w:rsidRDefault="009F2DC1" w:rsidP="009F2DC1">
      <w:pPr>
        <w:jc w:val="both"/>
      </w:pPr>
      <w:r>
        <w:t xml:space="preserve">Foi criado </w:t>
      </w:r>
      <w:proofErr w:type="gramStart"/>
      <w:r>
        <w:t>4</w:t>
      </w:r>
      <w:proofErr w:type="gramEnd"/>
      <w:r>
        <w:t xml:space="preserve"> parâmetros:</w:t>
      </w:r>
    </w:p>
    <w:p w:rsidR="009F2DC1" w:rsidRDefault="009F2DC1" w:rsidP="009F2DC1">
      <w:pPr>
        <w:jc w:val="both"/>
      </w:pPr>
      <w:r>
        <w:tab/>
        <w:t xml:space="preserve">- </w:t>
      </w:r>
      <w:r w:rsidRPr="00037F7B">
        <w:rPr>
          <w:i/>
          <w:u w:val="single"/>
        </w:rPr>
        <w:t>ANM_BLOQ_FT_PA</w:t>
      </w:r>
      <w:r>
        <w:t xml:space="preserve"> -&gt; Permissão para finalizar a </w:t>
      </w:r>
      <w:r w:rsidR="00037F7B">
        <w:t>Ficha Técnica do Produto.</w:t>
      </w:r>
    </w:p>
    <w:p w:rsidR="00037F7B" w:rsidRDefault="00037F7B" w:rsidP="009F2DC1">
      <w:pPr>
        <w:jc w:val="both"/>
      </w:pPr>
      <w:r>
        <w:tab/>
        <w:t xml:space="preserve">- </w:t>
      </w:r>
      <w:r w:rsidRPr="00037F7B">
        <w:rPr>
          <w:i/>
          <w:u w:val="single"/>
        </w:rPr>
        <w:t>ANM_DESBLOQ_FT_PA</w:t>
      </w:r>
      <w:r>
        <w:t xml:space="preserve"> -&gt; Permissão para liberar a Ficha Técnica do Produto.</w:t>
      </w:r>
    </w:p>
    <w:p w:rsidR="009F2DC1" w:rsidRDefault="009F2DC1" w:rsidP="009F2DC1">
      <w:pPr>
        <w:ind w:firstLine="708"/>
        <w:jc w:val="both"/>
      </w:pPr>
      <w:r>
        <w:t xml:space="preserve">- </w:t>
      </w:r>
      <w:r w:rsidRPr="00037F7B">
        <w:rPr>
          <w:i/>
          <w:u w:val="single"/>
        </w:rPr>
        <w:t>ANM_TIPO_MATERIAL_FT_PA</w:t>
      </w:r>
      <w:r>
        <w:t xml:space="preserve"> -&gt; Coloca o tipo de material para liberar depois que estiver finalizado, trabalha junto com o parâmetro </w:t>
      </w:r>
      <w:r w:rsidRPr="00037F7B">
        <w:rPr>
          <w:color w:val="FF0000"/>
        </w:rPr>
        <w:t>ANM_ALTERAR_CONSUMO_FT</w:t>
      </w:r>
      <w:r>
        <w:t>.</w:t>
      </w:r>
    </w:p>
    <w:p w:rsidR="009F2DC1" w:rsidRPr="009F2DC1" w:rsidRDefault="009F2DC1" w:rsidP="009F2DC1">
      <w:pPr>
        <w:ind w:firstLine="708"/>
        <w:jc w:val="both"/>
      </w:pPr>
      <w:r>
        <w:t xml:space="preserve">- </w:t>
      </w:r>
      <w:r w:rsidRPr="00037F7B">
        <w:rPr>
          <w:i/>
          <w:u w:val="single"/>
        </w:rPr>
        <w:t>ANM_ALTERAR_CONSUMO_FT</w:t>
      </w:r>
      <w:r>
        <w:t xml:space="preserve"> -&gt; Permissão para alterar o </w:t>
      </w:r>
      <w:proofErr w:type="gramStart"/>
      <w:r>
        <w:t>consumo(</w:t>
      </w:r>
      <w:proofErr w:type="gramEnd"/>
      <w:r>
        <w:t xml:space="preserve">gastos) de algum material desde que o tipo esteja liberado, trabalha junto com o parâmetro </w:t>
      </w:r>
      <w:r w:rsidRPr="00037F7B">
        <w:rPr>
          <w:color w:val="FF0000"/>
        </w:rPr>
        <w:t>ANM_TIPO_MATERIAL_FT_PA</w:t>
      </w:r>
      <w:r>
        <w:t>.</w:t>
      </w:r>
    </w:p>
    <w:p w:rsidR="00BD2031" w:rsidRDefault="00BD2031" w:rsidP="00AD415B">
      <w:pPr>
        <w:jc w:val="both"/>
      </w:pPr>
      <w:r>
        <w:tab/>
      </w:r>
    </w:p>
    <w:p w:rsidR="001F3653" w:rsidRDefault="001F3653" w:rsidP="00AD415B">
      <w:pPr>
        <w:jc w:val="both"/>
      </w:pPr>
    </w:p>
    <w:p w:rsidR="001F3653" w:rsidRDefault="0048705D" w:rsidP="00AD415B">
      <w:pPr>
        <w:jc w:val="both"/>
      </w:pPr>
      <w:r>
        <w:t>Quem terá a permissão de quem pode fazer as devidas alterações será a Denise Presideu (AAF).</w:t>
      </w:r>
    </w:p>
    <w:p w:rsidR="0048705D" w:rsidRDefault="0048705D" w:rsidP="00AD415B">
      <w:pPr>
        <w:jc w:val="both"/>
      </w:pPr>
    </w:p>
    <w:p w:rsidR="0048705D" w:rsidRDefault="00006B94" w:rsidP="00AD415B">
      <w:pPr>
        <w:jc w:val="both"/>
        <w:rPr>
          <w:u w:val="single"/>
        </w:rPr>
      </w:pPr>
      <w:r w:rsidRPr="00006B94">
        <w:rPr>
          <w:u w:val="single"/>
        </w:rPr>
        <w:t xml:space="preserve">Passo a Passo acesso </w:t>
      </w:r>
      <w:proofErr w:type="gramStart"/>
      <w:r w:rsidRPr="00006B94">
        <w:rPr>
          <w:u w:val="single"/>
        </w:rPr>
        <w:t>ao Parâmetros</w:t>
      </w:r>
      <w:proofErr w:type="gramEnd"/>
    </w:p>
    <w:p w:rsidR="00006B94" w:rsidRDefault="00006B94" w:rsidP="00AD415B">
      <w:pPr>
        <w:jc w:val="both"/>
      </w:pPr>
    </w:p>
    <w:p w:rsidR="00006B94" w:rsidRDefault="00006B94" w:rsidP="00AD415B">
      <w:pPr>
        <w:jc w:val="both"/>
      </w:pPr>
      <w:r>
        <w:t>Ia ao modulo Parâmetros, tela 0140005 – Parâmetros.</w:t>
      </w:r>
    </w:p>
    <w:p w:rsidR="000F2535" w:rsidRDefault="000F2535" w:rsidP="00AD415B">
      <w:pPr>
        <w:jc w:val="both"/>
      </w:pPr>
    </w:p>
    <w:p w:rsidR="000F2535" w:rsidRDefault="000F2535" w:rsidP="00AD415B">
      <w:pPr>
        <w:jc w:val="both"/>
      </w:pPr>
      <w:r>
        <w:rPr>
          <w:noProof/>
          <w:lang w:eastAsia="pt-BR"/>
        </w:rPr>
        <w:drawing>
          <wp:inline distT="0" distB="0" distL="0" distR="0" wp14:anchorId="652E85B0" wp14:editId="5B1456D0">
            <wp:extent cx="3743325" cy="23718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515" cy="23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35" w:rsidRDefault="000F2535" w:rsidP="00AD415B">
      <w:pPr>
        <w:jc w:val="both"/>
      </w:pPr>
    </w:p>
    <w:p w:rsidR="000F2535" w:rsidRDefault="000F2535" w:rsidP="000F2535">
      <w:pPr>
        <w:ind w:firstLine="708"/>
        <w:jc w:val="both"/>
      </w:pPr>
      <w:r>
        <w:t xml:space="preserve">- </w:t>
      </w:r>
      <w:r w:rsidRPr="00037F7B">
        <w:rPr>
          <w:i/>
          <w:u w:val="single"/>
        </w:rPr>
        <w:t>ANM_BLOQ_FT_PA</w:t>
      </w:r>
      <w:r>
        <w:t xml:space="preserve"> -&gt; </w:t>
      </w:r>
      <w:r>
        <w:t xml:space="preserve">Colocar o usuário do </w:t>
      </w:r>
      <w:proofErr w:type="spellStart"/>
      <w:r>
        <w:t>Linx</w:t>
      </w:r>
      <w:proofErr w:type="spellEnd"/>
      <w:r>
        <w:t xml:space="preserve"> na aba Valores por Usuários</w:t>
      </w:r>
      <w:r>
        <w:t>.</w:t>
      </w:r>
    </w:p>
    <w:p w:rsidR="000F2535" w:rsidRDefault="000F2535" w:rsidP="000F2535">
      <w:pPr>
        <w:jc w:val="both"/>
      </w:pPr>
      <w:r>
        <w:tab/>
        <w:t xml:space="preserve">- </w:t>
      </w:r>
      <w:r w:rsidRPr="00037F7B">
        <w:rPr>
          <w:i/>
          <w:u w:val="single"/>
        </w:rPr>
        <w:t>ANM_DESBLOQ_FT_PA</w:t>
      </w:r>
      <w:r>
        <w:t xml:space="preserve"> -&gt; Colocar o usuário do </w:t>
      </w:r>
      <w:proofErr w:type="spellStart"/>
      <w:r>
        <w:t>Linx</w:t>
      </w:r>
      <w:proofErr w:type="spellEnd"/>
      <w:r>
        <w:t xml:space="preserve"> na aba Valores por Usuários.</w:t>
      </w:r>
    </w:p>
    <w:p w:rsidR="000F2535" w:rsidRDefault="000F2535" w:rsidP="000F2535">
      <w:pPr>
        <w:ind w:firstLine="708"/>
        <w:jc w:val="both"/>
      </w:pPr>
      <w:r>
        <w:t xml:space="preserve">- </w:t>
      </w:r>
      <w:r w:rsidRPr="00037F7B">
        <w:rPr>
          <w:i/>
          <w:u w:val="single"/>
        </w:rPr>
        <w:t>ANM_TIPO_MATERIAL_FT_PA</w:t>
      </w:r>
      <w:r>
        <w:t xml:space="preserve"> -&gt; </w:t>
      </w:r>
      <w:r>
        <w:t xml:space="preserve">Coloca na Aba complementos, no campo Valor Atual. </w:t>
      </w:r>
      <w:proofErr w:type="spellStart"/>
      <w:r>
        <w:t>Ex</w:t>
      </w:r>
      <w:proofErr w:type="spellEnd"/>
      <w:r>
        <w:t>: “</w:t>
      </w:r>
      <w:proofErr w:type="gramStart"/>
      <w:r>
        <w:t>PANOS,</w:t>
      </w:r>
      <w:proofErr w:type="gramEnd"/>
      <w:r>
        <w:t>AVIAMENTOS”, sempre separado por virgula</w:t>
      </w:r>
      <w:r>
        <w:t>.</w:t>
      </w:r>
    </w:p>
    <w:p w:rsidR="000F2535" w:rsidRPr="009F2DC1" w:rsidRDefault="000F2535" w:rsidP="000F2535">
      <w:pPr>
        <w:ind w:firstLine="708"/>
        <w:jc w:val="both"/>
      </w:pPr>
      <w:r>
        <w:t xml:space="preserve">- </w:t>
      </w:r>
      <w:r w:rsidRPr="00037F7B">
        <w:rPr>
          <w:i/>
          <w:u w:val="single"/>
        </w:rPr>
        <w:t>ANM_ALTERAR_CONSUMO_FT</w:t>
      </w:r>
      <w:r>
        <w:t xml:space="preserve"> -&gt; Colocar o usuário do </w:t>
      </w:r>
      <w:proofErr w:type="spellStart"/>
      <w:r>
        <w:t>Linx</w:t>
      </w:r>
      <w:proofErr w:type="spellEnd"/>
      <w:r>
        <w:t xml:space="preserve"> na aba Valores por Usuários.</w:t>
      </w:r>
    </w:p>
    <w:p w:rsidR="002E6362" w:rsidRDefault="002E6362" w:rsidP="00AD415B">
      <w:pPr>
        <w:jc w:val="both"/>
        <w:rPr>
          <w:b/>
        </w:rPr>
      </w:pPr>
    </w:p>
    <w:p w:rsidR="001F3653" w:rsidRPr="00BE73A6" w:rsidRDefault="002E6362" w:rsidP="00AD415B">
      <w:pPr>
        <w:jc w:val="both"/>
        <w:rPr>
          <w:b/>
          <w:u w:val="single"/>
        </w:rPr>
      </w:pPr>
      <w:proofErr w:type="gramStart"/>
      <w:r w:rsidRPr="00BE73A6">
        <w:rPr>
          <w:b/>
          <w:u w:val="single"/>
        </w:rPr>
        <w:lastRenderedPageBreak/>
        <w:t>2 – Ficha</w:t>
      </w:r>
      <w:proofErr w:type="gramEnd"/>
      <w:r w:rsidRPr="00BE73A6">
        <w:rPr>
          <w:b/>
          <w:u w:val="single"/>
        </w:rPr>
        <w:t xml:space="preserve"> Técnica de Produto Acabado</w:t>
      </w:r>
    </w:p>
    <w:p w:rsidR="001F3653" w:rsidRDefault="001F3653" w:rsidP="00AD415B">
      <w:pPr>
        <w:jc w:val="both"/>
      </w:pPr>
    </w:p>
    <w:p w:rsidR="00AF106D" w:rsidRDefault="00613956" w:rsidP="00AD415B">
      <w:pPr>
        <w:jc w:val="both"/>
      </w:pPr>
      <w:r>
        <w:rPr>
          <w:noProof/>
          <w:lang w:eastAsia="pt-BR"/>
        </w:rPr>
        <w:drawing>
          <wp:inline distT="0" distB="0" distL="0" distR="0" wp14:anchorId="74609C1A" wp14:editId="35A83A33">
            <wp:extent cx="4432872" cy="29718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3717" cy="29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56" w:rsidRDefault="00613956" w:rsidP="00AD415B">
      <w:pPr>
        <w:jc w:val="both"/>
        <w:rPr>
          <w:b/>
          <w:color w:val="FF0000"/>
        </w:rPr>
      </w:pPr>
      <w:r>
        <w:rPr>
          <w:b/>
          <w:color w:val="FF0000"/>
        </w:rPr>
        <w:t>- Quando o botão está no modo F é porque a F.T. está liberada, se estiver no modo L é porque a F.T. está finalizada.</w:t>
      </w:r>
    </w:p>
    <w:p w:rsidR="00613956" w:rsidRDefault="00613956" w:rsidP="00AD415B">
      <w:pPr>
        <w:jc w:val="both"/>
        <w:rPr>
          <w:b/>
          <w:color w:val="00B050"/>
        </w:rPr>
      </w:pPr>
      <w:r>
        <w:rPr>
          <w:b/>
          <w:color w:val="00B050"/>
        </w:rPr>
        <w:t>- O campo irá mostrar sempre a ultima data da F.T. do produto caso já tenha sido finalizada.</w:t>
      </w:r>
    </w:p>
    <w:p w:rsidR="00613956" w:rsidRPr="00613956" w:rsidRDefault="00613956" w:rsidP="00AD415B">
      <w:pPr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- O campo irá mostrar a quantidade de vezes que a F.T. do produto foi finalizada.</w:t>
      </w:r>
    </w:p>
    <w:p w:rsidR="00AF106D" w:rsidRDefault="00AF106D" w:rsidP="00AD415B">
      <w:pPr>
        <w:jc w:val="both"/>
      </w:pPr>
    </w:p>
    <w:p w:rsidR="001F3653" w:rsidRPr="00613956" w:rsidRDefault="002E6362" w:rsidP="002E6362">
      <w:pPr>
        <w:pStyle w:val="PargrafodaLista"/>
        <w:numPr>
          <w:ilvl w:val="0"/>
          <w:numId w:val="9"/>
        </w:numPr>
        <w:jc w:val="both"/>
        <w:rPr>
          <w:b/>
          <w:u w:val="single"/>
        </w:rPr>
      </w:pPr>
      <w:r w:rsidRPr="00613956">
        <w:rPr>
          <w:b/>
          <w:u w:val="single"/>
        </w:rPr>
        <w:t>Bloqueios</w:t>
      </w:r>
    </w:p>
    <w:p w:rsidR="002E6362" w:rsidRDefault="00613956" w:rsidP="002E6362">
      <w:pPr>
        <w:pStyle w:val="PargrafodaLista"/>
        <w:jc w:val="both"/>
        <w:rPr>
          <w:u w:val="single"/>
        </w:rPr>
      </w:pPr>
      <w:r>
        <w:t xml:space="preserve">1 – </w:t>
      </w:r>
      <w:r w:rsidRPr="00613956">
        <w:rPr>
          <w:u w:val="single"/>
        </w:rPr>
        <w:t>Botão Finalizar/Liberar</w:t>
      </w:r>
      <w:r>
        <w:rPr>
          <w:u w:val="single"/>
        </w:rPr>
        <w:t xml:space="preserve"> </w:t>
      </w:r>
    </w:p>
    <w:p w:rsidR="00DF42DE" w:rsidRDefault="00613956" w:rsidP="002E6362">
      <w:pPr>
        <w:pStyle w:val="PargrafodaLista"/>
        <w:jc w:val="both"/>
      </w:pPr>
      <w:r>
        <w:tab/>
      </w:r>
    </w:p>
    <w:p w:rsidR="00DF42DE" w:rsidRDefault="002F483D" w:rsidP="002E6362">
      <w:pPr>
        <w:pStyle w:val="PargrafodaLista"/>
        <w:jc w:val="both"/>
      </w:pPr>
      <w:r>
        <w:t>-&gt;</w:t>
      </w:r>
      <w:r w:rsidR="00DF42DE">
        <w:t>Finalizar Ficha Técnica</w:t>
      </w:r>
    </w:p>
    <w:p w:rsidR="00613956" w:rsidRDefault="00613956" w:rsidP="00DF42DE">
      <w:pPr>
        <w:pStyle w:val="PargrafodaLista"/>
        <w:ind w:firstLine="696"/>
        <w:jc w:val="both"/>
      </w:pPr>
      <w:r>
        <w:t xml:space="preserve">- Ao Clicar no botão </w:t>
      </w:r>
      <w:r w:rsidR="00797A82">
        <w:rPr>
          <w:noProof/>
          <w:lang w:eastAsia="pt-BR"/>
        </w:rPr>
        <w:drawing>
          <wp:inline distT="0" distB="0" distL="0" distR="0" wp14:anchorId="71C5ECEB" wp14:editId="511EE4D0">
            <wp:extent cx="266700" cy="304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A82">
        <w:t xml:space="preserve"> </w:t>
      </w:r>
      <w:r>
        <w:t>o sistema pergunta se Deseja Finalizar a F.T.</w:t>
      </w:r>
    </w:p>
    <w:p w:rsidR="00613956" w:rsidRPr="00613956" w:rsidRDefault="00613956" w:rsidP="002E6362">
      <w:pPr>
        <w:pStyle w:val="PargrafodaLista"/>
        <w:jc w:val="both"/>
      </w:pPr>
      <w:r>
        <w:tab/>
      </w:r>
      <w:r>
        <w:rPr>
          <w:noProof/>
          <w:lang w:eastAsia="pt-BR"/>
        </w:rPr>
        <w:drawing>
          <wp:inline distT="0" distB="0" distL="0" distR="0" wp14:anchorId="00422216" wp14:editId="35113F4B">
            <wp:extent cx="2809875" cy="1389442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8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DE" w:rsidRDefault="00613956" w:rsidP="00AD415B">
      <w:pPr>
        <w:jc w:val="both"/>
      </w:pPr>
      <w:r>
        <w:tab/>
      </w:r>
      <w:r>
        <w:tab/>
      </w:r>
    </w:p>
    <w:p w:rsidR="00DF42DE" w:rsidRDefault="00DF42DE" w:rsidP="00AD415B">
      <w:pPr>
        <w:jc w:val="both"/>
      </w:pPr>
    </w:p>
    <w:p w:rsidR="00DF42DE" w:rsidRDefault="00DF42DE" w:rsidP="00AD415B">
      <w:pPr>
        <w:jc w:val="both"/>
      </w:pPr>
    </w:p>
    <w:p w:rsidR="00DF42DE" w:rsidRDefault="00DF42DE" w:rsidP="00AD415B">
      <w:pPr>
        <w:jc w:val="both"/>
      </w:pPr>
    </w:p>
    <w:p w:rsidR="00DF42DE" w:rsidRDefault="00DF42DE" w:rsidP="00AD415B">
      <w:pPr>
        <w:jc w:val="both"/>
      </w:pPr>
    </w:p>
    <w:p w:rsidR="00DF42DE" w:rsidRDefault="00DF42DE" w:rsidP="00AD415B">
      <w:pPr>
        <w:jc w:val="both"/>
      </w:pPr>
    </w:p>
    <w:p w:rsidR="00DF42DE" w:rsidRDefault="00DF42DE" w:rsidP="00AD415B">
      <w:pPr>
        <w:jc w:val="both"/>
      </w:pPr>
    </w:p>
    <w:p w:rsidR="001F3653" w:rsidRDefault="00613956" w:rsidP="00DF42DE">
      <w:pPr>
        <w:ind w:left="708" w:firstLine="708"/>
        <w:jc w:val="both"/>
      </w:pPr>
      <w:r>
        <w:lastRenderedPageBreak/>
        <w:t>- Ao clicar em SIM sistema irá verificar o parâmetro ANM_BLOQ_FT_PA se o usuário tem permissão ou não para Finalizar, caso não tenha dará a seguinte mensagem abaixo:</w:t>
      </w:r>
    </w:p>
    <w:p w:rsidR="00613956" w:rsidRDefault="00613956" w:rsidP="00AD415B">
      <w:pPr>
        <w:jc w:val="both"/>
      </w:pPr>
      <w:r>
        <w:tab/>
      </w:r>
      <w:r>
        <w:tab/>
      </w:r>
      <w:r>
        <w:rPr>
          <w:noProof/>
          <w:lang w:eastAsia="pt-BR"/>
        </w:rPr>
        <w:drawing>
          <wp:inline distT="0" distB="0" distL="0" distR="0" wp14:anchorId="5C6936C9" wp14:editId="60CB3F51">
            <wp:extent cx="2809875" cy="14112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1188" cy="14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3D" w:rsidRDefault="002F483D" w:rsidP="00AD415B">
      <w:pPr>
        <w:jc w:val="both"/>
      </w:pPr>
      <w:r>
        <w:tab/>
      </w:r>
      <w:r>
        <w:tab/>
        <w:t xml:space="preserve">Caso o usuário tenha permissão o sistema irá finalizar e </w:t>
      </w:r>
      <w:proofErr w:type="gramStart"/>
      <w:r>
        <w:t>preencher o campo data Finalização e a Quantidade de Finalização</w:t>
      </w:r>
      <w:r w:rsidR="00797A82">
        <w:t xml:space="preserve"> e o Botão ficar</w:t>
      </w:r>
      <w:r w:rsidR="009C0AA4">
        <w:t>á</w:t>
      </w:r>
      <w:proofErr w:type="gramEnd"/>
      <w:r w:rsidR="009C0AA4">
        <w:t xml:space="preserve"> verde para liberar</w:t>
      </w:r>
      <w:r>
        <w:t>.</w:t>
      </w:r>
    </w:p>
    <w:p w:rsidR="002F483D" w:rsidRDefault="00797A82" w:rsidP="00AD415B">
      <w:pPr>
        <w:jc w:val="both"/>
      </w:pPr>
      <w:r>
        <w:tab/>
      </w:r>
      <w:r>
        <w:tab/>
      </w:r>
      <w:r>
        <w:rPr>
          <w:noProof/>
          <w:lang w:eastAsia="pt-BR"/>
        </w:rPr>
        <w:drawing>
          <wp:inline distT="0" distB="0" distL="0" distR="0" wp14:anchorId="33461313" wp14:editId="22569E04">
            <wp:extent cx="3427970" cy="23241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413" cy="23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83D">
        <w:tab/>
      </w:r>
      <w:r w:rsidR="002F483D">
        <w:tab/>
      </w:r>
    </w:p>
    <w:p w:rsidR="002F483D" w:rsidRDefault="002F483D" w:rsidP="00AD415B">
      <w:pPr>
        <w:jc w:val="both"/>
      </w:pPr>
    </w:p>
    <w:p w:rsidR="002F483D" w:rsidRDefault="002F483D" w:rsidP="002F483D">
      <w:pPr>
        <w:ind w:firstLine="708"/>
        <w:jc w:val="both"/>
      </w:pPr>
      <w:r>
        <w:t>-&gt;Liberar Ficha Técnica.</w:t>
      </w:r>
    </w:p>
    <w:p w:rsidR="00797A82" w:rsidRDefault="00797A82" w:rsidP="002F483D">
      <w:pPr>
        <w:ind w:firstLine="708"/>
        <w:jc w:val="both"/>
      </w:pPr>
      <w:r>
        <w:tab/>
        <w:t xml:space="preserve">- Ao clicar no botão </w:t>
      </w:r>
      <w:r>
        <w:rPr>
          <w:noProof/>
          <w:lang w:eastAsia="pt-BR"/>
        </w:rPr>
        <w:drawing>
          <wp:inline distT="0" distB="0" distL="0" distR="0" wp14:anchorId="163DF3ED" wp14:editId="2400FD65">
            <wp:extent cx="276225" cy="2857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sistema pergunta se deseja Liberar a F.T.</w:t>
      </w:r>
    </w:p>
    <w:p w:rsidR="001F3653" w:rsidRDefault="00797A82" w:rsidP="00AD415B">
      <w:pPr>
        <w:jc w:val="both"/>
      </w:pPr>
      <w:r>
        <w:tab/>
      </w:r>
      <w:r>
        <w:tab/>
      </w:r>
      <w:r>
        <w:rPr>
          <w:noProof/>
          <w:lang w:eastAsia="pt-BR"/>
        </w:rPr>
        <w:drawing>
          <wp:inline distT="0" distB="0" distL="0" distR="0" wp14:anchorId="352E969C" wp14:editId="67A1D1FC">
            <wp:extent cx="2571750" cy="1495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797A82" w:rsidRDefault="00797A82" w:rsidP="00AD415B">
      <w:pPr>
        <w:jc w:val="both"/>
      </w:pPr>
    </w:p>
    <w:p w:rsidR="00797A82" w:rsidRDefault="00797A82" w:rsidP="00AD415B">
      <w:pPr>
        <w:jc w:val="both"/>
      </w:pPr>
    </w:p>
    <w:p w:rsidR="00797A82" w:rsidRDefault="00797A82" w:rsidP="00AD415B">
      <w:pPr>
        <w:jc w:val="both"/>
      </w:pPr>
    </w:p>
    <w:p w:rsidR="00797A82" w:rsidRDefault="00797A82" w:rsidP="00AD415B">
      <w:pPr>
        <w:jc w:val="both"/>
      </w:pPr>
    </w:p>
    <w:p w:rsidR="00797A82" w:rsidRDefault="00797A82" w:rsidP="00797A82">
      <w:pPr>
        <w:ind w:left="708" w:firstLine="708"/>
        <w:jc w:val="both"/>
      </w:pPr>
      <w:r>
        <w:lastRenderedPageBreak/>
        <w:t>- Ao clicar em SIM sistema irá verificar o parâmetro ANM_</w:t>
      </w:r>
      <w:r>
        <w:t>DES</w:t>
      </w:r>
      <w:r>
        <w:t xml:space="preserve">BLOQ_FT_PA se o usuário tem permissão ou não para </w:t>
      </w:r>
      <w:r>
        <w:t>Liberar</w:t>
      </w:r>
      <w:r>
        <w:t>, caso não tenha dará a seguinte mensagem abaixo:</w:t>
      </w:r>
    </w:p>
    <w:p w:rsidR="00797A82" w:rsidRDefault="00797A82" w:rsidP="00AD415B">
      <w:pPr>
        <w:jc w:val="both"/>
      </w:pPr>
      <w:r>
        <w:tab/>
      </w:r>
      <w:r>
        <w:rPr>
          <w:noProof/>
          <w:lang w:eastAsia="pt-BR"/>
        </w:rPr>
        <w:drawing>
          <wp:inline distT="0" distB="0" distL="0" distR="0" wp14:anchorId="65ADA952" wp14:editId="55E13D3F">
            <wp:extent cx="3418123" cy="14382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812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82" w:rsidRDefault="009C0AA4" w:rsidP="001D49F8">
      <w:pPr>
        <w:ind w:left="708" w:firstLine="702"/>
        <w:jc w:val="both"/>
      </w:pPr>
      <w:r>
        <w:t xml:space="preserve">Caso o usuário tenha permissão o sistema irá </w:t>
      </w:r>
      <w:r>
        <w:t>liberar</w:t>
      </w:r>
      <w:r>
        <w:t xml:space="preserve"> e o campo data Finalização e a Quantidade de Finalização</w:t>
      </w:r>
      <w:r>
        <w:t xml:space="preserve"> continuará, ou seja, a data é sempre a ultima que foi finalizada.</w:t>
      </w:r>
      <w:r>
        <w:t xml:space="preserve"> </w:t>
      </w:r>
      <w:r>
        <w:t>E</w:t>
      </w:r>
      <w:r>
        <w:t xml:space="preserve"> o Botão ficará </w:t>
      </w:r>
      <w:r>
        <w:t>vermelho</w:t>
      </w:r>
      <w:r>
        <w:t xml:space="preserve"> para </w:t>
      </w:r>
      <w:r>
        <w:t>finalizar.</w:t>
      </w:r>
    </w:p>
    <w:p w:rsidR="001F3653" w:rsidRDefault="001D49F8" w:rsidP="00AD415B">
      <w:pPr>
        <w:jc w:val="both"/>
      </w:pPr>
      <w:r>
        <w:tab/>
      </w:r>
      <w:r>
        <w:rPr>
          <w:noProof/>
          <w:lang w:eastAsia="pt-BR"/>
        </w:rPr>
        <w:drawing>
          <wp:inline distT="0" distB="0" distL="0" distR="0" wp14:anchorId="5786527A" wp14:editId="6B160623">
            <wp:extent cx="4095750" cy="2755525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0260" cy="27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F8" w:rsidRDefault="001D49F8" w:rsidP="00AD415B">
      <w:pPr>
        <w:jc w:val="both"/>
      </w:pPr>
      <w:r>
        <w:tab/>
      </w:r>
    </w:p>
    <w:p w:rsidR="001D49F8" w:rsidRDefault="001D49F8" w:rsidP="00AD415B">
      <w:pPr>
        <w:jc w:val="both"/>
      </w:pPr>
    </w:p>
    <w:p w:rsidR="001D49F8" w:rsidRDefault="001D49F8" w:rsidP="00AD415B">
      <w:pPr>
        <w:jc w:val="both"/>
      </w:pPr>
    </w:p>
    <w:p w:rsidR="001D49F8" w:rsidRDefault="001D49F8" w:rsidP="00AD415B">
      <w:pPr>
        <w:jc w:val="both"/>
      </w:pPr>
    </w:p>
    <w:p w:rsidR="001D49F8" w:rsidRDefault="001D49F8" w:rsidP="00AD415B">
      <w:pPr>
        <w:jc w:val="both"/>
      </w:pPr>
    </w:p>
    <w:p w:rsidR="001D49F8" w:rsidRDefault="001D49F8" w:rsidP="00AD415B">
      <w:pPr>
        <w:jc w:val="both"/>
      </w:pPr>
    </w:p>
    <w:p w:rsidR="001D49F8" w:rsidRDefault="001D49F8" w:rsidP="00AD415B">
      <w:pPr>
        <w:jc w:val="both"/>
      </w:pPr>
    </w:p>
    <w:p w:rsidR="001D49F8" w:rsidRDefault="001D49F8" w:rsidP="00AD415B">
      <w:pPr>
        <w:jc w:val="both"/>
      </w:pPr>
    </w:p>
    <w:p w:rsidR="001D49F8" w:rsidRDefault="001D49F8" w:rsidP="00AD415B">
      <w:pPr>
        <w:jc w:val="both"/>
      </w:pPr>
    </w:p>
    <w:p w:rsidR="001D49F8" w:rsidRDefault="001D49F8" w:rsidP="00AD415B">
      <w:pPr>
        <w:jc w:val="both"/>
      </w:pPr>
    </w:p>
    <w:p w:rsidR="001D49F8" w:rsidRDefault="001D49F8" w:rsidP="00AD415B">
      <w:pPr>
        <w:jc w:val="both"/>
      </w:pPr>
    </w:p>
    <w:p w:rsidR="001D49F8" w:rsidRDefault="001D49F8" w:rsidP="00AD415B">
      <w:pPr>
        <w:jc w:val="both"/>
      </w:pPr>
    </w:p>
    <w:p w:rsidR="001D49F8" w:rsidRDefault="001D49F8" w:rsidP="00AD415B">
      <w:pPr>
        <w:jc w:val="both"/>
      </w:pPr>
    </w:p>
    <w:p w:rsidR="001D49F8" w:rsidRDefault="001D49F8" w:rsidP="00AD415B">
      <w:pPr>
        <w:jc w:val="both"/>
      </w:pPr>
    </w:p>
    <w:p w:rsidR="001D49F8" w:rsidRDefault="001D49F8" w:rsidP="00AD415B">
      <w:pPr>
        <w:jc w:val="both"/>
      </w:pPr>
    </w:p>
    <w:p w:rsidR="001D49F8" w:rsidRDefault="001D49F8" w:rsidP="00AD415B">
      <w:pPr>
        <w:jc w:val="both"/>
      </w:pPr>
      <w:r>
        <w:tab/>
      </w:r>
    </w:p>
    <w:p w:rsidR="001D49F8" w:rsidRDefault="001D49F8" w:rsidP="001D49F8">
      <w:pPr>
        <w:ind w:firstLine="708"/>
        <w:jc w:val="both"/>
      </w:pPr>
      <w:r>
        <w:lastRenderedPageBreak/>
        <w:t>-&gt;</w:t>
      </w:r>
      <w:r>
        <w:t>Incluir Material com a F.T</w:t>
      </w:r>
      <w:r>
        <w:t>.</w:t>
      </w:r>
      <w:r>
        <w:t xml:space="preserve"> finalizada</w:t>
      </w:r>
    </w:p>
    <w:p w:rsidR="001D49F8" w:rsidRDefault="001D49F8" w:rsidP="001D49F8">
      <w:pPr>
        <w:ind w:firstLine="708"/>
        <w:jc w:val="both"/>
      </w:pPr>
    </w:p>
    <w:p w:rsidR="001D49F8" w:rsidRDefault="001D49F8" w:rsidP="001D49F8">
      <w:pPr>
        <w:ind w:left="708" w:firstLine="708"/>
        <w:jc w:val="both"/>
      </w:pPr>
      <w:r>
        <w:t>Ao tentar incluir o material com a F.T. finalizada o sistema irá dar a mensagem abaixo.</w:t>
      </w:r>
    </w:p>
    <w:p w:rsidR="001D49F8" w:rsidRDefault="001D49F8" w:rsidP="001D49F8">
      <w:pPr>
        <w:ind w:left="708" w:firstLine="708"/>
        <w:jc w:val="both"/>
      </w:pPr>
      <w:r>
        <w:rPr>
          <w:noProof/>
          <w:lang w:eastAsia="pt-BR"/>
        </w:rPr>
        <w:drawing>
          <wp:inline distT="0" distB="0" distL="0" distR="0" wp14:anchorId="3B575583" wp14:editId="43A16397">
            <wp:extent cx="2200275" cy="14859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F8" w:rsidRDefault="001D49F8" w:rsidP="001D49F8">
      <w:pPr>
        <w:ind w:left="708" w:firstLine="708"/>
        <w:jc w:val="both"/>
      </w:pPr>
      <w:r>
        <w:t>Para incluir deve procurar o responsável e liberar a ficha técnica para fazer a inclusão.</w:t>
      </w:r>
    </w:p>
    <w:p w:rsidR="001D49F8" w:rsidRDefault="001D49F8" w:rsidP="001D49F8">
      <w:pPr>
        <w:ind w:firstLine="708"/>
        <w:jc w:val="both"/>
      </w:pPr>
    </w:p>
    <w:p w:rsidR="001D49F8" w:rsidRDefault="001D49F8" w:rsidP="001D49F8">
      <w:pPr>
        <w:ind w:firstLine="708"/>
        <w:jc w:val="both"/>
      </w:pPr>
      <w:r>
        <w:t>-&gt;</w:t>
      </w:r>
      <w:r>
        <w:t>Excluir Material.</w:t>
      </w:r>
    </w:p>
    <w:p w:rsidR="001D49F8" w:rsidRDefault="001D49F8" w:rsidP="001D49F8">
      <w:pPr>
        <w:ind w:firstLine="708"/>
        <w:jc w:val="both"/>
      </w:pPr>
      <w:r>
        <w:tab/>
      </w:r>
    </w:p>
    <w:p w:rsidR="001D49F8" w:rsidRDefault="001D49F8" w:rsidP="001D49F8">
      <w:pPr>
        <w:ind w:firstLine="708"/>
        <w:jc w:val="both"/>
      </w:pPr>
      <w:r>
        <w:tab/>
        <w:t xml:space="preserve">Todos os usuários terão o botão Excluir </w:t>
      </w:r>
      <w:proofErr w:type="gramStart"/>
      <w:r>
        <w:t>desabilitados como já é hoje</w:t>
      </w:r>
      <w:proofErr w:type="gramEnd"/>
      <w:r>
        <w:t>.</w:t>
      </w:r>
    </w:p>
    <w:p w:rsidR="001D49F8" w:rsidRDefault="001D49F8" w:rsidP="001D49F8">
      <w:pPr>
        <w:ind w:firstLine="708"/>
        <w:jc w:val="both"/>
      </w:pPr>
    </w:p>
    <w:p w:rsidR="001D49F8" w:rsidRDefault="001D49F8" w:rsidP="001D49F8">
      <w:pPr>
        <w:ind w:firstLine="708"/>
        <w:jc w:val="both"/>
      </w:pPr>
      <w:r>
        <w:t>-&gt;Alterar consumo (gastos) do Material com a F.T. finalizada.</w:t>
      </w:r>
    </w:p>
    <w:p w:rsidR="001D49F8" w:rsidRDefault="001D49F8" w:rsidP="001D49F8">
      <w:pPr>
        <w:ind w:firstLine="708"/>
        <w:jc w:val="both"/>
      </w:pPr>
      <w:r>
        <w:tab/>
      </w:r>
    </w:p>
    <w:p w:rsidR="001D49F8" w:rsidRDefault="001D49F8" w:rsidP="00BE73A6">
      <w:pPr>
        <w:ind w:firstLine="708"/>
        <w:jc w:val="both"/>
      </w:pPr>
      <w:r>
        <w:tab/>
        <w:t xml:space="preserve">Ao selecionar o material e ir ao campo %Consumo / Consumo o sistema irá verificar se o material tem o Tipo liberado para o usuário, verificar o parâmetro </w:t>
      </w:r>
      <w:r w:rsidR="00BE73A6">
        <w:t>ANM_TIPO_MATERIAL_FT_PA (verificar se o tipo do material pode ser alterado) e ANM_ALTERAR_CONSUMO_FT</w:t>
      </w:r>
      <w:r>
        <w:t xml:space="preserve"> </w:t>
      </w:r>
      <w:r w:rsidR="00BE73A6">
        <w:t>(verifica se o usuário tem acesso para alterar o consumo).</w:t>
      </w:r>
    </w:p>
    <w:p w:rsidR="00BE73A6" w:rsidRDefault="00BE73A6" w:rsidP="00BE73A6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38712AE5" wp14:editId="68875D71">
            <wp:extent cx="3419475" cy="1101187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A6" w:rsidRDefault="00BE73A6" w:rsidP="00BE73A6">
      <w:pPr>
        <w:ind w:firstLine="708"/>
        <w:jc w:val="both"/>
      </w:pPr>
      <w:r>
        <w:tab/>
        <w:t xml:space="preserve">Caso o tipo não esteja no parâmetro </w:t>
      </w:r>
      <w:r>
        <w:t>ANM_TIPO_MATERIAL_FT_PA</w:t>
      </w:r>
      <w:r>
        <w:t xml:space="preserve"> ele irá sempre bloquear.</w:t>
      </w:r>
    </w:p>
    <w:p w:rsidR="00BE73A6" w:rsidRDefault="00BE73A6" w:rsidP="00BE73A6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6DEF0E0C" wp14:editId="600F3470">
            <wp:extent cx="3419475" cy="1217364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A6" w:rsidRDefault="00BE73A6" w:rsidP="00BE73A6">
      <w:pPr>
        <w:ind w:firstLine="708"/>
        <w:jc w:val="both"/>
      </w:pPr>
    </w:p>
    <w:p w:rsidR="00BE73A6" w:rsidRDefault="00BE73A6" w:rsidP="00BE73A6"/>
    <w:p w:rsidR="00BE73A6" w:rsidRDefault="00BE73A6" w:rsidP="00BE73A6"/>
    <w:p w:rsidR="00BE73A6" w:rsidRDefault="00BE73A6" w:rsidP="00BE73A6"/>
    <w:p w:rsidR="00BE73A6" w:rsidRDefault="00BE73A6" w:rsidP="00BE73A6"/>
    <w:p w:rsidR="00BE73A6" w:rsidRDefault="00BE73A6" w:rsidP="00BE73A6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  <w:r w:rsidRPr="00BE73A6">
        <w:rPr>
          <w:b/>
          <w:u w:val="single"/>
        </w:rPr>
        <w:t xml:space="preserve"> – </w:t>
      </w:r>
      <w:r>
        <w:rPr>
          <w:b/>
          <w:u w:val="single"/>
        </w:rPr>
        <w:t>Relatórios</w:t>
      </w:r>
    </w:p>
    <w:p w:rsidR="00BE73A6" w:rsidRDefault="00BE73A6" w:rsidP="00BE73A6"/>
    <w:p w:rsidR="00BE73A6" w:rsidRDefault="00BE73A6" w:rsidP="00BE73A6">
      <w:r>
        <w:t xml:space="preserve">Foi criado </w:t>
      </w:r>
      <w:proofErr w:type="gramStart"/>
      <w:r>
        <w:t>3</w:t>
      </w:r>
      <w:proofErr w:type="gramEnd"/>
      <w:r>
        <w:t xml:space="preserve"> relatórios (todos visualizam em PDF e exportam em EXCEL):</w:t>
      </w:r>
    </w:p>
    <w:p w:rsidR="00BE73A6" w:rsidRDefault="00BE73A6" w:rsidP="00BE73A6">
      <w:r>
        <w:t>1 – Quem finalizou / quem liberou a F.T. Relatório:</w:t>
      </w:r>
      <w:proofErr w:type="gramStart"/>
      <w:r>
        <w:t xml:space="preserve">  </w:t>
      </w:r>
      <w:proofErr w:type="gramEnd"/>
      <w:r>
        <w:rPr>
          <w:noProof/>
          <w:lang w:eastAsia="pt-BR"/>
        </w:rPr>
        <w:drawing>
          <wp:inline distT="0" distB="0" distL="0" distR="0" wp14:anchorId="41B842B0" wp14:editId="2C2660E1">
            <wp:extent cx="1438275" cy="1809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A6" w:rsidRDefault="00BE73A6" w:rsidP="00BE73A6">
      <w:r>
        <w:t xml:space="preserve">2 – Quem está alterando o consumo dos materiais. Relatório: </w:t>
      </w:r>
      <w:r>
        <w:rPr>
          <w:noProof/>
          <w:lang w:eastAsia="pt-BR"/>
        </w:rPr>
        <w:drawing>
          <wp:inline distT="0" distB="0" distL="0" distR="0" wp14:anchorId="108C51F3" wp14:editId="72308A13">
            <wp:extent cx="1276350" cy="1524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A6" w:rsidRPr="00BE73A6" w:rsidRDefault="00BE73A6" w:rsidP="00BE73A6">
      <w:r>
        <w:t xml:space="preserve">3 – Quem incluiu/excluiu o material da F.T. Relatório: </w:t>
      </w:r>
      <w:r>
        <w:rPr>
          <w:noProof/>
          <w:lang w:eastAsia="pt-BR"/>
        </w:rPr>
        <w:drawing>
          <wp:inline distT="0" distB="0" distL="0" distR="0" wp14:anchorId="02141BBB" wp14:editId="21164CD7">
            <wp:extent cx="1219200" cy="1809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</w:p>
    <w:p w:rsidR="005D5B98" w:rsidRDefault="005D5B98" w:rsidP="00AD415B">
      <w:pPr>
        <w:jc w:val="both"/>
      </w:pPr>
      <w:bookmarkStart w:id="0" w:name="_GoBack"/>
      <w:bookmarkEnd w:id="0"/>
    </w:p>
    <w:p w:rsidR="00900C9D" w:rsidRDefault="001F3653" w:rsidP="001F3653">
      <w:pPr>
        <w:jc w:val="right"/>
        <w:rPr>
          <w:b/>
        </w:rPr>
      </w:pPr>
      <w:r w:rsidRPr="001F3653">
        <w:rPr>
          <w:b/>
        </w:rPr>
        <w:t xml:space="preserve">                                                                                                                            </w:t>
      </w:r>
    </w:p>
    <w:p w:rsidR="00900C9D" w:rsidRDefault="00900C9D" w:rsidP="001F3653">
      <w:pPr>
        <w:jc w:val="right"/>
        <w:rPr>
          <w:b/>
        </w:rPr>
      </w:pPr>
    </w:p>
    <w:p w:rsidR="001F3653" w:rsidRPr="001F3653" w:rsidRDefault="001F3653" w:rsidP="001F3653">
      <w:pPr>
        <w:jc w:val="right"/>
        <w:rPr>
          <w:b/>
        </w:rPr>
      </w:pPr>
      <w:r w:rsidRPr="001F3653">
        <w:rPr>
          <w:b/>
        </w:rPr>
        <w:t xml:space="preserve">    Lucas Miranda</w:t>
      </w:r>
    </w:p>
    <w:p w:rsidR="001F3653" w:rsidRPr="001F3653" w:rsidRDefault="001F3653" w:rsidP="001F3653">
      <w:pPr>
        <w:ind w:left="5664" w:firstLine="708"/>
        <w:jc w:val="right"/>
        <w:rPr>
          <w:b/>
        </w:rPr>
      </w:pPr>
      <w:r w:rsidRPr="001F3653">
        <w:rPr>
          <w:b/>
        </w:rPr>
        <w:t>Departamento de TI</w:t>
      </w:r>
    </w:p>
    <w:sectPr w:rsidR="001F3653" w:rsidRPr="001F3653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DBB" w:rsidRDefault="005E1DBB" w:rsidP="005E1593">
      <w:r>
        <w:separator/>
      </w:r>
    </w:p>
  </w:endnote>
  <w:endnote w:type="continuationSeparator" w:id="0">
    <w:p w:rsidR="005E1DBB" w:rsidRDefault="005E1DB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D5B98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D5B98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DBB" w:rsidRDefault="005E1DBB" w:rsidP="005E1593">
      <w:r>
        <w:separator/>
      </w:r>
    </w:p>
  </w:footnote>
  <w:footnote w:type="continuationSeparator" w:id="0">
    <w:p w:rsidR="005E1DBB" w:rsidRDefault="005E1DB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F5370" w:rsidP="00AD07AC">
          <w:pPr>
            <w:pStyle w:val="Comments"/>
          </w:pPr>
          <w:r>
            <w:rPr>
              <w:sz w:val="22"/>
              <w:szCs w:val="22"/>
            </w:rPr>
            <w:t xml:space="preserve">Documentação </w:t>
          </w:r>
          <w:r w:rsidR="00AD07AC">
            <w:rPr>
              <w:sz w:val="22"/>
              <w:szCs w:val="22"/>
            </w:rPr>
            <w:t>Operacional</w:t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01F03A22" wp14:editId="77F2EC83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42840" w:rsidP="002D679E">
          <w:pPr>
            <w:pStyle w:val="Cabealho"/>
            <w:rPr>
              <w:sz w:val="22"/>
              <w:szCs w:val="22"/>
            </w:rPr>
          </w:pPr>
          <w:r>
            <w:t>BLOQUEIO FICHA TECNICA PA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A2BC3"/>
    <w:multiLevelType w:val="multilevel"/>
    <w:tmpl w:val="5AE0B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295442A0"/>
    <w:multiLevelType w:val="hybridMultilevel"/>
    <w:tmpl w:val="58F4DA7A"/>
    <w:lvl w:ilvl="0" w:tplc="F4D8A3A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A5940F6"/>
    <w:multiLevelType w:val="hybridMultilevel"/>
    <w:tmpl w:val="8E584234"/>
    <w:lvl w:ilvl="0" w:tplc="E58A829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14570F2"/>
    <w:multiLevelType w:val="multilevel"/>
    <w:tmpl w:val="AFBC3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31886691"/>
    <w:multiLevelType w:val="multilevel"/>
    <w:tmpl w:val="31501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5F6A3F49"/>
    <w:multiLevelType w:val="hybridMultilevel"/>
    <w:tmpl w:val="2468FD9A"/>
    <w:lvl w:ilvl="0" w:tplc="4B94C2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47FD7"/>
    <w:multiLevelType w:val="hybridMultilevel"/>
    <w:tmpl w:val="C1205CA0"/>
    <w:lvl w:ilvl="0" w:tplc="0AC2EE48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6FA02239"/>
    <w:multiLevelType w:val="hybridMultilevel"/>
    <w:tmpl w:val="5A02657E"/>
    <w:lvl w:ilvl="0" w:tplc="BFFE19BA">
      <w:start w:val="1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78FC3E50"/>
    <w:multiLevelType w:val="multilevel"/>
    <w:tmpl w:val="6B88D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11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06B94"/>
    <w:rsid w:val="00023DB1"/>
    <w:rsid w:val="00034A96"/>
    <w:rsid w:val="00037F7B"/>
    <w:rsid w:val="000426C3"/>
    <w:rsid w:val="00051598"/>
    <w:rsid w:val="000533B1"/>
    <w:rsid w:val="000639A3"/>
    <w:rsid w:val="000B029A"/>
    <w:rsid w:val="000B151E"/>
    <w:rsid w:val="000B7577"/>
    <w:rsid w:val="000C1AC0"/>
    <w:rsid w:val="000E2853"/>
    <w:rsid w:val="000E2C11"/>
    <w:rsid w:val="000E3FBC"/>
    <w:rsid w:val="000F2535"/>
    <w:rsid w:val="0011684F"/>
    <w:rsid w:val="00120872"/>
    <w:rsid w:val="00137694"/>
    <w:rsid w:val="00144327"/>
    <w:rsid w:val="00190C0C"/>
    <w:rsid w:val="001D497F"/>
    <w:rsid w:val="001D49F8"/>
    <w:rsid w:val="001F3653"/>
    <w:rsid w:val="001F3D30"/>
    <w:rsid w:val="00202333"/>
    <w:rsid w:val="00203B43"/>
    <w:rsid w:val="00211D53"/>
    <w:rsid w:val="00233611"/>
    <w:rsid w:val="00274187"/>
    <w:rsid w:val="0028566C"/>
    <w:rsid w:val="00293ED8"/>
    <w:rsid w:val="002A19BF"/>
    <w:rsid w:val="002B4718"/>
    <w:rsid w:val="002B6EAB"/>
    <w:rsid w:val="002E5728"/>
    <w:rsid w:val="002E6362"/>
    <w:rsid w:val="002F483D"/>
    <w:rsid w:val="00311DF2"/>
    <w:rsid w:val="00314D7E"/>
    <w:rsid w:val="00323EFA"/>
    <w:rsid w:val="00331443"/>
    <w:rsid w:val="00341B09"/>
    <w:rsid w:val="0034544C"/>
    <w:rsid w:val="00354119"/>
    <w:rsid w:val="00366264"/>
    <w:rsid w:val="00372A58"/>
    <w:rsid w:val="00393AF2"/>
    <w:rsid w:val="003C6AAD"/>
    <w:rsid w:val="003D275C"/>
    <w:rsid w:val="003D377B"/>
    <w:rsid w:val="003D437B"/>
    <w:rsid w:val="003F2FC4"/>
    <w:rsid w:val="00410856"/>
    <w:rsid w:val="00424175"/>
    <w:rsid w:val="0042609D"/>
    <w:rsid w:val="004746A4"/>
    <w:rsid w:val="0048705D"/>
    <w:rsid w:val="004A521F"/>
    <w:rsid w:val="004B2855"/>
    <w:rsid w:val="004B60F1"/>
    <w:rsid w:val="004D0195"/>
    <w:rsid w:val="004D1B88"/>
    <w:rsid w:val="004D27A1"/>
    <w:rsid w:val="004F5370"/>
    <w:rsid w:val="005323F0"/>
    <w:rsid w:val="0055540E"/>
    <w:rsid w:val="00574D85"/>
    <w:rsid w:val="00590392"/>
    <w:rsid w:val="005B4260"/>
    <w:rsid w:val="005D5B98"/>
    <w:rsid w:val="005E048A"/>
    <w:rsid w:val="005E1593"/>
    <w:rsid w:val="005E1DBB"/>
    <w:rsid w:val="005F487B"/>
    <w:rsid w:val="00612C0B"/>
    <w:rsid w:val="00613956"/>
    <w:rsid w:val="00631A54"/>
    <w:rsid w:val="006419CA"/>
    <w:rsid w:val="00642D49"/>
    <w:rsid w:val="00663704"/>
    <w:rsid w:val="006664A0"/>
    <w:rsid w:val="0068401B"/>
    <w:rsid w:val="006A233C"/>
    <w:rsid w:val="006D47D3"/>
    <w:rsid w:val="007170E9"/>
    <w:rsid w:val="00725878"/>
    <w:rsid w:val="00743E89"/>
    <w:rsid w:val="00760499"/>
    <w:rsid w:val="00763466"/>
    <w:rsid w:val="007677B3"/>
    <w:rsid w:val="00797A82"/>
    <w:rsid w:val="007A054B"/>
    <w:rsid w:val="007B5F63"/>
    <w:rsid w:val="007D2516"/>
    <w:rsid w:val="007F0F50"/>
    <w:rsid w:val="00804EDF"/>
    <w:rsid w:val="00842903"/>
    <w:rsid w:val="00853FF0"/>
    <w:rsid w:val="008559C7"/>
    <w:rsid w:val="00861114"/>
    <w:rsid w:val="00871E89"/>
    <w:rsid w:val="008766B8"/>
    <w:rsid w:val="008843C9"/>
    <w:rsid w:val="008B219B"/>
    <w:rsid w:val="008E0510"/>
    <w:rsid w:val="00900C9D"/>
    <w:rsid w:val="00942840"/>
    <w:rsid w:val="00952A34"/>
    <w:rsid w:val="00957346"/>
    <w:rsid w:val="00967865"/>
    <w:rsid w:val="009923B1"/>
    <w:rsid w:val="009925CA"/>
    <w:rsid w:val="009A3D1F"/>
    <w:rsid w:val="009B5B6C"/>
    <w:rsid w:val="009C0AA4"/>
    <w:rsid w:val="009F2DC1"/>
    <w:rsid w:val="00A4017D"/>
    <w:rsid w:val="00A47ED6"/>
    <w:rsid w:val="00A519F5"/>
    <w:rsid w:val="00A555E2"/>
    <w:rsid w:val="00A9642C"/>
    <w:rsid w:val="00AD07AC"/>
    <w:rsid w:val="00AD415B"/>
    <w:rsid w:val="00AD5DF2"/>
    <w:rsid w:val="00AE1992"/>
    <w:rsid w:val="00AF106D"/>
    <w:rsid w:val="00AF4288"/>
    <w:rsid w:val="00AF6D5F"/>
    <w:rsid w:val="00B90DFE"/>
    <w:rsid w:val="00B90FF4"/>
    <w:rsid w:val="00BC5600"/>
    <w:rsid w:val="00BD2031"/>
    <w:rsid w:val="00BD442C"/>
    <w:rsid w:val="00BE73A6"/>
    <w:rsid w:val="00C06005"/>
    <w:rsid w:val="00C33131"/>
    <w:rsid w:val="00C52528"/>
    <w:rsid w:val="00C6217F"/>
    <w:rsid w:val="00C635C6"/>
    <w:rsid w:val="00C849AA"/>
    <w:rsid w:val="00C84BC6"/>
    <w:rsid w:val="00C85C58"/>
    <w:rsid w:val="00C928A3"/>
    <w:rsid w:val="00CE2B3B"/>
    <w:rsid w:val="00CE5B14"/>
    <w:rsid w:val="00CF2315"/>
    <w:rsid w:val="00D11C3A"/>
    <w:rsid w:val="00D32AE6"/>
    <w:rsid w:val="00D37957"/>
    <w:rsid w:val="00D379AD"/>
    <w:rsid w:val="00D413BD"/>
    <w:rsid w:val="00D628CE"/>
    <w:rsid w:val="00D80127"/>
    <w:rsid w:val="00DB2B61"/>
    <w:rsid w:val="00DF4092"/>
    <w:rsid w:val="00DF42DE"/>
    <w:rsid w:val="00DF6CBE"/>
    <w:rsid w:val="00E10611"/>
    <w:rsid w:val="00E1503D"/>
    <w:rsid w:val="00E34C15"/>
    <w:rsid w:val="00E71276"/>
    <w:rsid w:val="00E80588"/>
    <w:rsid w:val="00E94091"/>
    <w:rsid w:val="00EC3752"/>
    <w:rsid w:val="00ED28BA"/>
    <w:rsid w:val="00EE5446"/>
    <w:rsid w:val="00F042E7"/>
    <w:rsid w:val="00F61057"/>
    <w:rsid w:val="00F673E0"/>
    <w:rsid w:val="00F74E34"/>
    <w:rsid w:val="00F95D5A"/>
    <w:rsid w:val="00FB5A09"/>
    <w:rsid w:val="00FC6320"/>
    <w:rsid w:val="00FD670C"/>
    <w:rsid w:val="00FE707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E6395-B2A5-4C1D-940A-F597436D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1957</TotalTime>
  <Pages>6</Pages>
  <Words>589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3763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31</cp:revision>
  <dcterms:created xsi:type="dcterms:W3CDTF">2016-02-12T19:06:00Z</dcterms:created>
  <dcterms:modified xsi:type="dcterms:W3CDTF">2016-08-26T20:23:00Z</dcterms:modified>
</cp:coreProperties>
</file>