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C6217F" w:rsidRPr="000F71E0" w:rsidTr="00CC49A2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C6217F" w:rsidRPr="000F71E0" w:rsidTr="00CC49A2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:rsidR="00C6217F" w:rsidRPr="000F71E0" w:rsidRDefault="00C6217F" w:rsidP="00CC49A2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C6217F" w:rsidRPr="00C52528" w:rsidTr="00CC49A2">
        <w:trPr>
          <w:trHeight w:val="340"/>
        </w:trPr>
        <w:tc>
          <w:tcPr>
            <w:tcW w:w="737" w:type="dxa"/>
            <w:vAlign w:val="center"/>
          </w:tcPr>
          <w:p w:rsidR="00C6217F" w:rsidRPr="00C52528" w:rsidRDefault="003D275C" w:rsidP="00CC49A2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:rsidR="00C6217F" w:rsidRPr="00C52528" w:rsidRDefault="00E75256" w:rsidP="0015692C">
            <w:pPr>
              <w:pStyle w:val="Verses"/>
              <w:jc w:val="left"/>
            </w:pPr>
            <w:r>
              <w:t>1</w:t>
            </w:r>
            <w:r w:rsidR="0015692C">
              <w:t>1</w:t>
            </w:r>
            <w:r w:rsidR="003D275C">
              <w:t>-0</w:t>
            </w:r>
            <w:r w:rsidR="0015692C">
              <w:t>8</w:t>
            </w:r>
            <w:r w:rsidR="003D275C">
              <w:t>-2016</w:t>
            </w:r>
          </w:p>
        </w:tc>
        <w:tc>
          <w:tcPr>
            <w:tcW w:w="2420" w:type="dxa"/>
            <w:vAlign w:val="center"/>
          </w:tcPr>
          <w:p w:rsidR="00C6217F" w:rsidRPr="00C52528" w:rsidRDefault="00DE56C9" w:rsidP="00CC49A2">
            <w:pPr>
              <w:pStyle w:val="Verses"/>
            </w:pPr>
            <w:r>
              <w:t>LUCAS MIRANDA</w:t>
            </w:r>
          </w:p>
        </w:tc>
        <w:tc>
          <w:tcPr>
            <w:tcW w:w="4389" w:type="dxa"/>
            <w:vAlign w:val="center"/>
          </w:tcPr>
          <w:p w:rsidR="00C6217F" w:rsidRPr="00C52528" w:rsidRDefault="00D11C3A" w:rsidP="00CC49A2">
            <w:pPr>
              <w:pStyle w:val="Verses"/>
            </w:pPr>
            <w:r>
              <w:t>ELABORAÇÃO INICIAL</w:t>
            </w:r>
          </w:p>
        </w:tc>
      </w:tr>
    </w:tbl>
    <w:p w:rsidR="00C6217F" w:rsidRDefault="00C6217F" w:rsidP="00C6217F"/>
    <w:p w:rsidR="00C6217F" w:rsidRDefault="00C6217F" w:rsidP="00C6217F"/>
    <w:sdt>
      <w:sdtPr>
        <w:rPr>
          <w:rFonts w:ascii="Calibri" w:eastAsiaTheme="minorHAnsi" w:hAnsi="Calibri" w:cstheme="minorBidi"/>
          <w:color w:val="auto"/>
          <w:sz w:val="22"/>
          <w:szCs w:val="22"/>
        </w:rPr>
        <w:id w:val="-112905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217F" w:rsidRDefault="00C6217F" w:rsidP="00C6217F">
          <w:pPr>
            <w:pStyle w:val="CabealhodoSumrio"/>
          </w:pPr>
          <w:r>
            <w:t>Sumário</w:t>
          </w:r>
        </w:p>
        <w:p w:rsidR="0015692C" w:rsidRDefault="00C6217F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8696554" w:history="1">
            <w:r w:rsidR="0015692C" w:rsidRPr="001748FC">
              <w:rPr>
                <w:rStyle w:val="Hyperlink"/>
                <w:noProof/>
              </w:rPr>
              <w:t>1</w:t>
            </w:r>
            <w:r w:rsidR="0015692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5692C" w:rsidRPr="001748FC">
              <w:rPr>
                <w:rStyle w:val="Hyperlink"/>
                <w:noProof/>
              </w:rPr>
              <w:t>Especificação</w:t>
            </w:r>
            <w:r w:rsidR="0015692C">
              <w:rPr>
                <w:noProof/>
                <w:webHidden/>
              </w:rPr>
              <w:tab/>
            </w:r>
            <w:r w:rsidR="0015692C">
              <w:rPr>
                <w:noProof/>
                <w:webHidden/>
              </w:rPr>
              <w:fldChar w:fldCharType="begin"/>
            </w:r>
            <w:r w:rsidR="0015692C">
              <w:rPr>
                <w:noProof/>
                <w:webHidden/>
              </w:rPr>
              <w:instrText xml:space="preserve"> PAGEREF _Toc458696554 \h </w:instrText>
            </w:r>
            <w:r w:rsidR="0015692C">
              <w:rPr>
                <w:noProof/>
                <w:webHidden/>
              </w:rPr>
            </w:r>
            <w:r w:rsidR="0015692C">
              <w:rPr>
                <w:noProof/>
                <w:webHidden/>
              </w:rPr>
              <w:fldChar w:fldCharType="separate"/>
            </w:r>
            <w:r w:rsidR="0015692C">
              <w:rPr>
                <w:noProof/>
                <w:webHidden/>
              </w:rPr>
              <w:t>1</w:t>
            </w:r>
            <w:r w:rsidR="0015692C">
              <w:rPr>
                <w:noProof/>
                <w:webHidden/>
              </w:rPr>
              <w:fldChar w:fldCharType="end"/>
            </w:r>
          </w:hyperlink>
        </w:p>
        <w:p w:rsidR="0015692C" w:rsidRDefault="009A66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8696555" w:history="1">
            <w:r w:rsidR="0015692C" w:rsidRPr="001748FC">
              <w:rPr>
                <w:rStyle w:val="Hyperlink"/>
                <w:noProof/>
              </w:rPr>
              <w:t>2</w:t>
            </w:r>
            <w:r w:rsidR="0015692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5692C" w:rsidRPr="001748FC">
              <w:rPr>
                <w:rStyle w:val="Hyperlink"/>
                <w:noProof/>
              </w:rPr>
              <w:t>Análise</w:t>
            </w:r>
            <w:r w:rsidR="0015692C">
              <w:rPr>
                <w:noProof/>
                <w:webHidden/>
              </w:rPr>
              <w:tab/>
            </w:r>
            <w:r w:rsidR="0015692C">
              <w:rPr>
                <w:noProof/>
                <w:webHidden/>
              </w:rPr>
              <w:fldChar w:fldCharType="begin"/>
            </w:r>
            <w:r w:rsidR="0015692C">
              <w:rPr>
                <w:noProof/>
                <w:webHidden/>
              </w:rPr>
              <w:instrText xml:space="preserve"> PAGEREF _Toc458696555 \h </w:instrText>
            </w:r>
            <w:r w:rsidR="0015692C">
              <w:rPr>
                <w:noProof/>
                <w:webHidden/>
              </w:rPr>
            </w:r>
            <w:r w:rsidR="0015692C">
              <w:rPr>
                <w:noProof/>
                <w:webHidden/>
              </w:rPr>
              <w:fldChar w:fldCharType="separate"/>
            </w:r>
            <w:r w:rsidR="0015692C">
              <w:rPr>
                <w:noProof/>
                <w:webHidden/>
              </w:rPr>
              <w:t>1</w:t>
            </w:r>
            <w:r w:rsidR="0015692C">
              <w:rPr>
                <w:noProof/>
                <w:webHidden/>
              </w:rPr>
              <w:fldChar w:fldCharType="end"/>
            </w:r>
          </w:hyperlink>
        </w:p>
        <w:p w:rsidR="0015692C" w:rsidRDefault="009A66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8696556" w:history="1">
            <w:r w:rsidR="0015692C" w:rsidRPr="001748FC">
              <w:rPr>
                <w:rStyle w:val="Hyperlink"/>
                <w:noProof/>
              </w:rPr>
              <w:t>3</w:t>
            </w:r>
            <w:r w:rsidR="0015692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5692C" w:rsidRPr="001748FC">
              <w:rPr>
                <w:rStyle w:val="Hyperlink"/>
                <w:noProof/>
              </w:rPr>
              <w:t>Desenvolvimento</w:t>
            </w:r>
            <w:r w:rsidR="0015692C">
              <w:rPr>
                <w:noProof/>
                <w:webHidden/>
              </w:rPr>
              <w:tab/>
            </w:r>
            <w:r w:rsidR="0015692C">
              <w:rPr>
                <w:noProof/>
                <w:webHidden/>
              </w:rPr>
              <w:fldChar w:fldCharType="begin"/>
            </w:r>
            <w:r w:rsidR="0015692C">
              <w:rPr>
                <w:noProof/>
                <w:webHidden/>
              </w:rPr>
              <w:instrText xml:space="preserve"> PAGEREF _Toc458696556 \h </w:instrText>
            </w:r>
            <w:r w:rsidR="0015692C">
              <w:rPr>
                <w:noProof/>
                <w:webHidden/>
              </w:rPr>
            </w:r>
            <w:r w:rsidR="0015692C">
              <w:rPr>
                <w:noProof/>
                <w:webHidden/>
              </w:rPr>
              <w:fldChar w:fldCharType="separate"/>
            </w:r>
            <w:r w:rsidR="0015692C">
              <w:rPr>
                <w:noProof/>
                <w:webHidden/>
              </w:rPr>
              <w:t>1</w:t>
            </w:r>
            <w:r w:rsidR="0015692C">
              <w:rPr>
                <w:noProof/>
                <w:webHidden/>
              </w:rPr>
              <w:fldChar w:fldCharType="end"/>
            </w:r>
          </w:hyperlink>
        </w:p>
        <w:p w:rsidR="0015692C" w:rsidRDefault="009A66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8696557" w:history="1">
            <w:r w:rsidR="0015692C" w:rsidRPr="001748FC">
              <w:rPr>
                <w:rStyle w:val="Hyperlink"/>
                <w:noProof/>
              </w:rPr>
              <w:t>4</w:t>
            </w:r>
            <w:r w:rsidR="0015692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5692C" w:rsidRPr="001748FC">
              <w:rPr>
                <w:rStyle w:val="Hyperlink"/>
                <w:noProof/>
              </w:rPr>
              <w:t>Exclusões do projeto / Fora do Escopo</w:t>
            </w:r>
            <w:r w:rsidR="0015692C">
              <w:rPr>
                <w:noProof/>
                <w:webHidden/>
              </w:rPr>
              <w:tab/>
            </w:r>
            <w:r w:rsidR="0015692C">
              <w:rPr>
                <w:noProof/>
                <w:webHidden/>
              </w:rPr>
              <w:fldChar w:fldCharType="begin"/>
            </w:r>
            <w:r w:rsidR="0015692C">
              <w:rPr>
                <w:noProof/>
                <w:webHidden/>
              </w:rPr>
              <w:instrText xml:space="preserve"> PAGEREF _Toc458696557 \h </w:instrText>
            </w:r>
            <w:r w:rsidR="0015692C">
              <w:rPr>
                <w:noProof/>
                <w:webHidden/>
              </w:rPr>
            </w:r>
            <w:r w:rsidR="0015692C">
              <w:rPr>
                <w:noProof/>
                <w:webHidden/>
              </w:rPr>
              <w:fldChar w:fldCharType="separate"/>
            </w:r>
            <w:r w:rsidR="0015692C">
              <w:rPr>
                <w:noProof/>
                <w:webHidden/>
              </w:rPr>
              <w:t>2</w:t>
            </w:r>
            <w:r w:rsidR="0015692C">
              <w:rPr>
                <w:noProof/>
                <w:webHidden/>
              </w:rPr>
              <w:fldChar w:fldCharType="end"/>
            </w:r>
          </w:hyperlink>
        </w:p>
        <w:p w:rsidR="0015692C" w:rsidRDefault="009A66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8696558" w:history="1">
            <w:r w:rsidR="0015692C" w:rsidRPr="001748FC">
              <w:rPr>
                <w:rStyle w:val="Hyperlink"/>
                <w:noProof/>
              </w:rPr>
              <w:t>5</w:t>
            </w:r>
            <w:r w:rsidR="0015692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5692C" w:rsidRPr="001748FC">
              <w:rPr>
                <w:rStyle w:val="Hyperlink"/>
                <w:noProof/>
              </w:rPr>
              <w:t>Teste com o usuário</w:t>
            </w:r>
            <w:r w:rsidR="0015692C">
              <w:rPr>
                <w:noProof/>
                <w:webHidden/>
              </w:rPr>
              <w:tab/>
            </w:r>
            <w:r w:rsidR="0015692C">
              <w:rPr>
                <w:noProof/>
                <w:webHidden/>
              </w:rPr>
              <w:fldChar w:fldCharType="begin"/>
            </w:r>
            <w:r w:rsidR="0015692C">
              <w:rPr>
                <w:noProof/>
                <w:webHidden/>
              </w:rPr>
              <w:instrText xml:space="preserve"> PAGEREF _Toc458696558 \h </w:instrText>
            </w:r>
            <w:r w:rsidR="0015692C">
              <w:rPr>
                <w:noProof/>
                <w:webHidden/>
              </w:rPr>
            </w:r>
            <w:r w:rsidR="0015692C">
              <w:rPr>
                <w:noProof/>
                <w:webHidden/>
              </w:rPr>
              <w:fldChar w:fldCharType="separate"/>
            </w:r>
            <w:r w:rsidR="0015692C">
              <w:rPr>
                <w:noProof/>
                <w:webHidden/>
              </w:rPr>
              <w:t>2</w:t>
            </w:r>
            <w:r w:rsidR="0015692C">
              <w:rPr>
                <w:noProof/>
                <w:webHidden/>
              </w:rPr>
              <w:fldChar w:fldCharType="end"/>
            </w:r>
          </w:hyperlink>
        </w:p>
        <w:p w:rsidR="0015692C" w:rsidRDefault="009A668A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458696559" w:history="1">
            <w:r w:rsidR="0015692C" w:rsidRPr="001748FC">
              <w:rPr>
                <w:rStyle w:val="Hyperlink"/>
                <w:noProof/>
              </w:rPr>
              <w:t>6</w:t>
            </w:r>
            <w:r w:rsidR="0015692C">
              <w:rPr>
                <w:rFonts w:asciiTheme="minorHAnsi" w:eastAsiaTheme="minorEastAsia" w:hAnsiTheme="minorHAnsi"/>
                <w:noProof/>
                <w:lang w:eastAsia="pt-BR"/>
              </w:rPr>
              <w:tab/>
            </w:r>
            <w:r w:rsidR="0015692C" w:rsidRPr="001748FC">
              <w:rPr>
                <w:rStyle w:val="Hyperlink"/>
                <w:noProof/>
              </w:rPr>
              <w:t>Entrega</w:t>
            </w:r>
            <w:r w:rsidR="0015692C">
              <w:rPr>
                <w:noProof/>
                <w:webHidden/>
              </w:rPr>
              <w:tab/>
            </w:r>
            <w:r w:rsidR="0015692C">
              <w:rPr>
                <w:noProof/>
                <w:webHidden/>
              </w:rPr>
              <w:fldChar w:fldCharType="begin"/>
            </w:r>
            <w:r w:rsidR="0015692C">
              <w:rPr>
                <w:noProof/>
                <w:webHidden/>
              </w:rPr>
              <w:instrText xml:space="preserve"> PAGEREF _Toc458696559 \h </w:instrText>
            </w:r>
            <w:r w:rsidR="0015692C">
              <w:rPr>
                <w:noProof/>
                <w:webHidden/>
              </w:rPr>
            </w:r>
            <w:r w:rsidR="0015692C">
              <w:rPr>
                <w:noProof/>
                <w:webHidden/>
              </w:rPr>
              <w:fldChar w:fldCharType="separate"/>
            </w:r>
            <w:r w:rsidR="0015692C">
              <w:rPr>
                <w:noProof/>
                <w:webHidden/>
              </w:rPr>
              <w:t>2</w:t>
            </w:r>
            <w:r w:rsidR="0015692C">
              <w:rPr>
                <w:noProof/>
                <w:webHidden/>
              </w:rPr>
              <w:fldChar w:fldCharType="end"/>
            </w:r>
          </w:hyperlink>
        </w:p>
        <w:p w:rsidR="00C6217F" w:rsidRDefault="00C6217F" w:rsidP="00C6217F">
          <w:r>
            <w:rPr>
              <w:b/>
              <w:bCs/>
            </w:rPr>
            <w:fldChar w:fldCharType="end"/>
          </w:r>
        </w:p>
      </w:sdtContent>
    </w:sdt>
    <w:p w:rsidR="00C6217F" w:rsidRDefault="00C6217F" w:rsidP="00C6217F"/>
    <w:p w:rsidR="00C6217F" w:rsidRDefault="00C6217F" w:rsidP="00C6217F"/>
    <w:p w:rsidR="00A519F5" w:rsidRDefault="00A519F5" w:rsidP="00C6217F"/>
    <w:p w:rsidR="002A19BF" w:rsidRDefault="0015692C" w:rsidP="007170E9">
      <w:pPr>
        <w:pStyle w:val="Ttulo1"/>
      </w:pPr>
      <w:bookmarkStart w:id="0" w:name="_Toc458696554"/>
      <w:r>
        <w:t>Especificação</w:t>
      </w:r>
      <w:bookmarkEnd w:id="0"/>
    </w:p>
    <w:p w:rsidR="002A19BF" w:rsidRDefault="0015692C" w:rsidP="002A19BF">
      <w:r>
        <w:t>Bloquear ficha técnica do Produto Acabado ao clicar no botão para finalizar a ficha técnica</w:t>
      </w:r>
    </w:p>
    <w:p w:rsidR="002E7396" w:rsidRDefault="002E7396" w:rsidP="002A19BF"/>
    <w:p w:rsidR="003D437B" w:rsidRDefault="0015692C" w:rsidP="003D437B">
      <w:pPr>
        <w:pStyle w:val="Ttulo1"/>
      </w:pPr>
      <w:bookmarkStart w:id="1" w:name="_Toc458696555"/>
      <w:r>
        <w:t>Análise</w:t>
      </w:r>
      <w:bookmarkEnd w:id="1"/>
    </w:p>
    <w:p w:rsidR="00863C35" w:rsidRDefault="0015692C" w:rsidP="00DD74E2">
      <w:r>
        <w:t>A tela de Ficha técnica de produto acabado terá um botão onde indica</w:t>
      </w:r>
      <w:r w:rsidR="002E7396">
        <w:t>rá</w:t>
      </w:r>
      <w:r>
        <w:t xml:space="preserve"> que está finalizado/liberado e nem todos terão permissão para finalizar/liberar a ficha técnica</w:t>
      </w:r>
      <w:r w:rsidR="00A62264">
        <w:t>, terá o campo de altera</w:t>
      </w:r>
      <w:r>
        <w:t>.</w:t>
      </w:r>
    </w:p>
    <w:p w:rsidR="0015692C" w:rsidRDefault="0015692C" w:rsidP="00DD74E2"/>
    <w:p w:rsidR="0015692C" w:rsidRDefault="0015692C" w:rsidP="00DD74E2">
      <w:r>
        <w:t xml:space="preserve">Ao finalizar a ficha técnica </w:t>
      </w:r>
      <w:r w:rsidR="00EF6BBB">
        <w:t xml:space="preserve">será bloqueada para alteração do consumo, podendo liberar alguns </w:t>
      </w:r>
      <w:r w:rsidR="002E7396">
        <w:t>usuários</w:t>
      </w:r>
      <w:r w:rsidR="00EF6BBB">
        <w:t xml:space="preserve"> para as devidas alterações (</w:t>
      </w:r>
      <w:r w:rsidR="00EF6BBB" w:rsidRPr="00190EB0">
        <w:rPr>
          <w:u w:val="single"/>
        </w:rPr>
        <w:t xml:space="preserve">incluir e </w:t>
      </w:r>
      <w:r w:rsidR="002E7396">
        <w:rPr>
          <w:u w:val="single"/>
        </w:rPr>
        <w:t xml:space="preserve">alterar o consumo </w:t>
      </w:r>
      <w:r w:rsidR="00EF6BBB" w:rsidRPr="00190EB0">
        <w:rPr>
          <w:u w:val="single"/>
        </w:rPr>
        <w:t>estarão bloqueados</w:t>
      </w:r>
      <w:r w:rsidR="00190EB0">
        <w:rPr>
          <w:u w:val="single"/>
        </w:rPr>
        <w:t xml:space="preserve"> se a ficha técnica estiver fechada</w:t>
      </w:r>
      <w:r w:rsidR="002E7396">
        <w:rPr>
          <w:u w:val="single"/>
        </w:rPr>
        <w:t>.</w:t>
      </w:r>
      <w:r w:rsidR="00EF6BBB">
        <w:t>)</w:t>
      </w:r>
      <w:r w:rsidR="00190EB0">
        <w:t xml:space="preserve"> </w:t>
      </w:r>
      <w:r w:rsidR="00EF6BBB">
        <w:t xml:space="preserve">no consumo de alguns </w:t>
      </w:r>
      <w:r w:rsidR="00190EB0">
        <w:t>respectivos grupos de materiais.</w:t>
      </w:r>
    </w:p>
    <w:p w:rsidR="00190EB0" w:rsidRDefault="00190EB0" w:rsidP="00DD74E2"/>
    <w:p w:rsidR="00240118" w:rsidRDefault="002E7396" w:rsidP="00240118">
      <w:r>
        <w:t>Usuários</w:t>
      </w:r>
      <w:r w:rsidR="00190EB0">
        <w:t xml:space="preserve"> terão relatórios por Excel os Logs de quem fechou a ficha técnica de um produto.</w:t>
      </w:r>
      <w:bookmarkStart w:id="2" w:name="_Toc383380606"/>
    </w:p>
    <w:p w:rsidR="00EF6BBB" w:rsidRDefault="00EF6BBB" w:rsidP="00240118"/>
    <w:p w:rsidR="00A62264" w:rsidRPr="00240118" w:rsidRDefault="00A62264" w:rsidP="00240118">
      <w:r>
        <w:t xml:space="preserve">No </w:t>
      </w:r>
      <w:proofErr w:type="spellStart"/>
      <w:r>
        <w:t>RelLinx</w:t>
      </w:r>
      <w:proofErr w:type="spellEnd"/>
      <w:r>
        <w:t xml:space="preserve"> da AAF será incluído o campo da finalização da ficha técnica.</w:t>
      </w:r>
    </w:p>
    <w:p w:rsidR="002A19BF" w:rsidRDefault="0015692C" w:rsidP="000E2C11">
      <w:pPr>
        <w:pStyle w:val="Ttulo1"/>
      </w:pPr>
      <w:bookmarkStart w:id="3" w:name="_Toc458696556"/>
      <w:bookmarkEnd w:id="2"/>
      <w:r>
        <w:t>Desenvolvimento</w:t>
      </w:r>
      <w:bookmarkEnd w:id="3"/>
    </w:p>
    <w:p w:rsidR="00C06432" w:rsidRDefault="00190EB0" w:rsidP="00190EB0">
      <w:pPr>
        <w:shd w:val="clear" w:color="auto" w:fill="FFFFFF"/>
      </w:pPr>
      <w:r>
        <w:t>Será criado um botão e um campo de</w:t>
      </w:r>
      <w:r w:rsidR="002E7396">
        <w:t xml:space="preserve"> data a</w:t>
      </w:r>
      <w:r>
        <w:t xml:space="preserve"> visualização </w:t>
      </w:r>
      <w:r w:rsidR="002E7396">
        <w:t>da ú</w:t>
      </w:r>
      <w:r>
        <w:t>ltima finalização da ficha técnica</w:t>
      </w:r>
      <w:r w:rsidR="006B4ACA">
        <w:t xml:space="preserve"> ao clicar no botão </w:t>
      </w:r>
      <w:r>
        <w:t>Finalizar</w:t>
      </w:r>
      <w:r w:rsidR="006B4ACA">
        <w:t>, terá o parâmetro para libera</w:t>
      </w:r>
      <w:r w:rsidR="002E7396">
        <w:t>r quem pode Finalizar</w:t>
      </w:r>
      <w:r w:rsidR="006B4ACA">
        <w:t>/Liberar a ficha técnica.</w:t>
      </w:r>
    </w:p>
    <w:p w:rsidR="006B4ACA" w:rsidRDefault="006B4ACA" w:rsidP="00190EB0">
      <w:pPr>
        <w:shd w:val="clear" w:color="auto" w:fill="FFFFFF"/>
      </w:pPr>
    </w:p>
    <w:p w:rsidR="006B4ACA" w:rsidRDefault="006B4ACA" w:rsidP="00190EB0">
      <w:pPr>
        <w:shd w:val="clear" w:color="auto" w:fill="FFFFFF"/>
      </w:pPr>
      <w:r>
        <w:t>Se a ficha técnica estiver finalizada não poderá incluir/</w:t>
      </w:r>
      <w:r w:rsidR="0072492F">
        <w:t>excluir o material, só poderá alterar o consumo de respectivos grupos de materiais, terá parâmetro para a liberação d</w:t>
      </w:r>
      <w:r w:rsidR="002E7396">
        <w:t>a alteração do</w:t>
      </w:r>
      <w:r w:rsidR="0072492F">
        <w:t xml:space="preserve"> consumo.</w:t>
      </w:r>
    </w:p>
    <w:p w:rsidR="0072492F" w:rsidRDefault="0072492F" w:rsidP="00190EB0">
      <w:pPr>
        <w:shd w:val="clear" w:color="auto" w:fill="FFFFFF"/>
      </w:pPr>
      <w:r>
        <w:lastRenderedPageBreak/>
        <w:t>Caso esteja finalizada e querer incluir algum material deve liberar a ficha técnica para fazer as devidas alterações</w:t>
      </w:r>
      <w:r w:rsidR="002E7396">
        <w:t>, excluir estará sempre bloqueado como é hoje por usuário</w:t>
      </w:r>
      <w:r>
        <w:t>.</w:t>
      </w:r>
    </w:p>
    <w:p w:rsidR="0072492F" w:rsidRDefault="0072492F" w:rsidP="00190EB0">
      <w:pPr>
        <w:shd w:val="clear" w:color="auto" w:fill="FFFFFF"/>
      </w:pPr>
    </w:p>
    <w:p w:rsidR="0072492F" w:rsidRDefault="0072492F" w:rsidP="00190EB0">
      <w:pPr>
        <w:shd w:val="clear" w:color="auto" w:fill="FFFFFF"/>
      </w:pPr>
      <w:r>
        <w:t xml:space="preserve">Ao clicar no botão para Finalizar/Liberar terá Logs (registros) de quem fez a devida finalização/liberação, com isso terá relatório de Logs (registros) </w:t>
      </w:r>
      <w:r w:rsidR="002E7396">
        <w:t>de produtos finalizados/liberados onde</w:t>
      </w:r>
      <w:r>
        <w:t xml:space="preserve"> será exportado por Excel.</w:t>
      </w:r>
    </w:p>
    <w:p w:rsidR="006B4ACA" w:rsidRDefault="006B4ACA" w:rsidP="00190EB0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pt-BR"/>
        </w:rPr>
      </w:pPr>
    </w:p>
    <w:p w:rsidR="00A62264" w:rsidRPr="00A62264" w:rsidRDefault="00A62264" w:rsidP="00A62264">
      <w:r>
        <w:t xml:space="preserve">No </w:t>
      </w:r>
      <w:proofErr w:type="spellStart"/>
      <w:proofErr w:type="gramStart"/>
      <w:r>
        <w:t>RelLinx</w:t>
      </w:r>
      <w:proofErr w:type="spellEnd"/>
      <w:proofErr w:type="gramEnd"/>
      <w:r>
        <w:t xml:space="preserve"> da AAF será incluído o campo da finalização da ficha técnica.</w:t>
      </w:r>
    </w:p>
    <w:p w:rsidR="002A19BF" w:rsidRPr="00AA3C95" w:rsidRDefault="00C06005" w:rsidP="002A19BF">
      <w:pPr>
        <w:pStyle w:val="Ttulo1"/>
      </w:pPr>
      <w:bookmarkStart w:id="4" w:name="_Toc383380607"/>
      <w:bookmarkStart w:id="5" w:name="_Toc458696557"/>
      <w:r w:rsidRPr="00C06005">
        <w:t>Exclusões do projeto</w:t>
      </w:r>
      <w:r w:rsidRPr="00AA3C95">
        <w:t xml:space="preserve"> </w:t>
      </w:r>
      <w:r>
        <w:t xml:space="preserve">/ </w:t>
      </w:r>
      <w:r w:rsidR="002A19BF" w:rsidRPr="00AA3C95">
        <w:t>Fora do Escopo</w:t>
      </w:r>
      <w:bookmarkEnd w:id="4"/>
      <w:bookmarkEnd w:id="5"/>
    </w:p>
    <w:p w:rsidR="00FB7F66" w:rsidRDefault="0072492F" w:rsidP="00FB7F66">
      <w:r>
        <w:t>O TI não ficará responsável por Finalizar/Liberar a ficha</w:t>
      </w:r>
      <w:r w:rsidR="00FB7F66">
        <w:t xml:space="preserve"> técnica.</w:t>
      </w:r>
      <w:bookmarkStart w:id="6" w:name="_Toc458696558"/>
    </w:p>
    <w:p w:rsidR="00723162" w:rsidRDefault="00FB7F66" w:rsidP="00FB7F66">
      <w:r>
        <w:t xml:space="preserve">- O Responsável pela Finalização/Liberar Ficha será a Denise Presideu ou outro usuário, onde a Denise irá cadastrar </w:t>
      </w:r>
      <w:r w:rsidR="0015692C">
        <w:t>o</w:t>
      </w:r>
      <w:r>
        <w:t>s</w:t>
      </w:r>
      <w:r w:rsidR="0015692C">
        <w:t xml:space="preserve"> usuário</w:t>
      </w:r>
      <w:bookmarkStart w:id="7" w:name="_Toc402281712"/>
      <w:bookmarkEnd w:id="6"/>
      <w:r>
        <w:t xml:space="preserve">s que podem </w:t>
      </w:r>
      <w:r w:rsidR="00051C93">
        <w:t>fazer a devida Finalização/Liberação</w:t>
      </w:r>
      <w:r>
        <w:t>.</w:t>
      </w:r>
    </w:p>
    <w:p w:rsidR="00FB7F66" w:rsidRDefault="00FB7F66" w:rsidP="00FB7F66">
      <w:r>
        <w:t xml:space="preserve">- O Responsável pela </w:t>
      </w:r>
      <w:r w:rsidR="00F1379A">
        <w:t>A</w:t>
      </w:r>
      <w:r>
        <w:t xml:space="preserve">lteração dos Consumos </w:t>
      </w:r>
      <w:r w:rsidR="002702AA">
        <w:t xml:space="preserve">com a Ficha Técnica Finalizada </w:t>
      </w:r>
      <w:r>
        <w:t>será a Denise Presideu ou outro usuário, onde a Denise irá cadastrar os usuário</w:t>
      </w:r>
      <w:r>
        <w:t>s que podem fazer as devidas alterações.</w:t>
      </w:r>
    </w:p>
    <w:p w:rsidR="00FB7F66" w:rsidRDefault="00FB7F66" w:rsidP="00FB7F66">
      <w:r>
        <w:t xml:space="preserve">O TI não </w:t>
      </w:r>
      <w:r w:rsidR="00A4346D">
        <w:t>será</w:t>
      </w:r>
      <w:r>
        <w:t xml:space="preserve"> responsáve</w:t>
      </w:r>
      <w:r w:rsidR="00A4346D">
        <w:t>l</w:t>
      </w:r>
      <w:bookmarkStart w:id="8" w:name="_GoBack"/>
      <w:bookmarkEnd w:id="8"/>
      <w:r>
        <w:t xml:space="preserve"> pelos parâmetros criados.</w:t>
      </w:r>
    </w:p>
    <w:p w:rsidR="00FB7F66" w:rsidRDefault="00FB7F66" w:rsidP="00FC3778">
      <w:pPr>
        <w:pStyle w:val="Ttulo1"/>
        <w:numPr>
          <w:ilvl w:val="0"/>
          <w:numId w:val="0"/>
        </w:numPr>
      </w:pPr>
    </w:p>
    <w:p w:rsidR="00FB7F66" w:rsidRPr="00AA3C95" w:rsidRDefault="00FB7F66" w:rsidP="00FB7F66">
      <w:pPr>
        <w:pStyle w:val="Ttulo1"/>
      </w:pPr>
      <w:r>
        <w:t>Teste com o usuário</w:t>
      </w:r>
    </w:p>
    <w:p w:rsidR="00B85903" w:rsidRDefault="00FB7F66" w:rsidP="0072492F">
      <w:r>
        <w:t>A homologação será feito juntamente com a Denise ou Equipe de PCP.</w:t>
      </w:r>
    </w:p>
    <w:p w:rsidR="00B85903" w:rsidRDefault="00B85903" w:rsidP="00B85903">
      <w:pPr>
        <w:pStyle w:val="Ttulo1"/>
      </w:pPr>
      <w:r>
        <w:t>Cronograma</w:t>
      </w:r>
    </w:p>
    <w:p w:rsidR="00B85903" w:rsidRDefault="00B85903" w:rsidP="00B85903"/>
    <w:p w:rsidR="00B85903" w:rsidRDefault="00B85903" w:rsidP="00B85903">
      <w:r w:rsidRPr="00B85903">
        <w:rPr>
          <w:b/>
        </w:rPr>
        <w:t>Desenvolvimento:</w:t>
      </w:r>
      <w:proofErr w:type="gramStart"/>
      <w:r>
        <w:t xml:space="preserve">  </w:t>
      </w:r>
      <w:proofErr w:type="gramEnd"/>
      <w:r>
        <w:t>16/08/2016 e 17/08/2016</w:t>
      </w:r>
      <w:r w:rsidR="00FE1FEF">
        <w:t>.</w:t>
      </w:r>
    </w:p>
    <w:p w:rsidR="00B85903" w:rsidRDefault="00B85903" w:rsidP="00B85903">
      <w:r w:rsidRPr="00B85903">
        <w:rPr>
          <w:b/>
        </w:rPr>
        <w:t>Homologação:</w:t>
      </w:r>
      <w:r>
        <w:t xml:space="preserve"> 23/08/2016</w:t>
      </w:r>
      <w:r w:rsidR="00FE1FEF">
        <w:t>.</w:t>
      </w:r>
    </w:p>
    <w:p w:rsidR="00B85903" w:rsidRDefault="00B85903" w:rsidP="00B85903">
      <w:r w:rsidRPr="00B85903">
        <w:rPr>
          <w:b/>
        </w:rPr>
        <w:t>Ajustes decorrentes da Homologação</w:t>
      </w:r>
      <w:r>
        <w:t>: 24/08/2016</w:t>
      </w:r>
      <w:r w:rsidR="00FE1FEF">
        <w:t>.</w:t>
      </w:r>
    </w:p>
    <w:p w:rsidR="00B85903" w:rsidRDefault="00B85903" w:rsidP="00B85903">
      <w:r w:rsidRPr="00B85903">
        <w:rPr>
          <w:b/>
        </w:rPr>
        <w:t>Homologação do Ajuste:</w:t>
      </w:r>
      <w:r>
        <w:t xml:space="preserve"> 25/08/2016</w:t>
      </w:r>
      <w:r w:rsidR="00FE1FEF">
        <w:t>.</w:t>
      </w:r>
    </w:p>
    <w:p w:rsidR="00B85903" w:rsidRPr="00B85903" w:rsidRDefault="00B85903" w:rsidP="00B85903">
      <w:r w:rsidRPr="00B85903">
        <w:rPr>
          <w:b/>
        </w:rPr>
        <w:t>Entrega:</w:t>
      </w:r>
      <w:r>
        <w:t xml:space="preserve"> 26/08/2015.</w:t>
      </w:r>
    </w:p>
    <w:p w:rsidR="00B85903" w:rsidRDefault="00B85903" w:rsidP="00B85903">
      <w:pPr>
        <w:ind w:left="432"/>
      </w:pPr>
    </w:p>
    <w:p w:rsidR="00B85903" w:rsidRPr="00B85903" w:rsidRDefault="0015692C" w:rsidP="00B85903">
      <w:pPr>
        <w:pStyle w:val="Ttulo1"/>
      </w:pPr>
      <w:bookmarkStart w:id="9" w:name="_Toc458696559"/>
      <w:bookmarkEnd w:id="7"/>
      <w:r>
        <w:t>Entrega</w:t>
      </w:r>
      <w:bookmarkEnd w:id="9"/>
    </w:p>
    <w:p w:rsidR="0072492F" w:rsidRPr="0072492F" w:rsidRDefault="0072492F" w:rsidP="0072492F">
      <w:r>
        <w:t>Após a homologaç</w:t>
      </w:r>
      <w:r w:rsidR="002E7396">
        <w:t>ão e aprovação dos gestores</w:t>
      </w:r>
      <w:r>
        <w:t>, o projeto será dado com</w:t>
      </w:r>
      <w:r w:rsidR="002E7396">
        <w:t>o concluído.</w:t>
      </w:r>
    </w:p>
    <w:p w:rsidR="002A19BF" w:rsidRDefault="002A19BF" w:rsidP="002A19BF"/>
    <w:p w:rsidR="0015692C" w:rsidRDefault="0015692C" w:rsidP="002A19BF"/>
    <w:p w:rsidR="0015692C" w:rsidRDefault="0015692C" w:rsidP="002A19BF"/>
    <w:tbl>
      <w:tblPr>
        <w:tblW w:w="87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863"/>
        <w:gridCol w:w="4301"/>
        <w:gridCol w:w="1559"/>
      </w:tblGrid>
      <w:tr w:rsidR="008843C9" w:rsidRPr="00C52528" w:rsidTr="000533B1">
        <w:trPr>
          <w:trHeight w:val="377"/>
        </w:trPr>
        <w:tc>
          <w:tcPr>
            <w:tcW w:w="8723" w:type="dxa"/>
            <w:gridSpan w:val="3"/>
            <w:shd w:val="clear" w:color="auto" w:fill="DBE5F1" w:themeFill="accent1" w:themeFillTint="33"/>
            <w:vAlign w:val="center"/>
          </w:tcPr>
          <w:p w:rsidR="008843C9" w:rsidRPr="00C52528" w:rsidRDefault="008843C9" w:rsidP="00CC49A2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:rsidTr="00470B2B">
        <w:trPr>
          <w:trHeight w:val="283"/>
        </w:trPr>
        <w:tc>
          <w:tcPr>
            <w:tcW w:w="2863" w:type="dxa"/>
            <w:shd w:val="clear" w:color="auto" w:fill="DBE5F1" w:themeFill="accent1" w:themeFillTint="33"/>
            <w:vAlign w:val="center"/>
          </w:tcPr>
          <w:p w:rsidR="008843C9" w:rsidRPr="00C52528" w:rsidRDefault="000533B1" w:rsidP="000533B1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4301" w:type="dxa"/>
            <w:shd w:val="clear" w:color="auto" w:fill="DBE5F1" w:themeFill="accent1" w:themeFillTint="33"/>
            <w:vAlign w:val="center"/>
          </w:tcPr>
          <w:p w:rsidR="008843C9" w:rsidRPr="00C52528" w:rsidRDefault="000533B1" w:rsidP="00723162">
            <w:pPr>
              <w:jc w:val="center"/>
              <w:rPr>
                <w:b/>
              </w:rPr>
            </w:pPr>
            <w:r>
              <w:rPr>
                <w:b/>
              </w:rPr>
              <w:t xml:space="preserve">Área 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C52528" w:rsidRDefault="008843C9" w:rsidP="00CC49A2">
            <w:pPr>
              <w:jc w:val="center"/>
              <w:rPr>
                <w:b/>
              </w:rPr>
            </w:pPr>
          </w:p>
        </w:tc>
      </w:tr>
      <w:tr w:rsidR="008843C9" w:rsidRPr="00C52528" w:rsidTr="00470B2B">
        <w:trPr>
          <w:trHeight w:val="340"/>
        </w:trPr>
        <w:tc>
          <w:tcPr>
            <w:tcW w:w="2863" w:type="dxa"/>
            <w:vAlign w:val="center"/>
          </w:tcPr>
          <w:p w:rsidR="008843C9" w:rsidRPr="00CE3355" w:rsidRDefault="006B0DDD" w:rsidP="00723162">
            <w:pPr>
              <w:pStyle w:val="Tabela"/>
            </w:pPr>
            <w:r>
              <w:t>Lucas Miranda</w:t>
            </w:r>
          </w:p>
        </w:tc>
        <w:tc>
          <w:tcPr>
            <w:tcW w:w="4301" w:type="dxa"/>
            <w:vAlign w:val="center"/>
          </w:tcPr>
          <w:p w:rsidR="008843C9" w:rsidRPr="00C52528" w:rsidRDefault="00723162" w:rsidP="00CC49A2">
            <w:r>
              <w:t>TI</w:t>
            </w:r>
          </w:p>
        </w:tc>
        <w:tc>
          <w:tcPr>
            <w:tcW w:w="1559" w:type="dxa"/>
            <w:vAlign w:val="center"/>
          </w:tcPr>
          <w:p w:rsidR="008843C9" w:rsidRPr="00C52528" w:rsidRDefault="008843C9" w:rsidP="00CC49A2"/>
        </w:tc>
      </w:tr>
      <w:tr w:rsidR="008843C9" w:rsidRPr="00C52528" w:rsidTr="00470B2B">
        <w:trPr>
          <w:trHeight w:val="340"/>
        </w:trPr>
        <w:tc>
          <w:tcPr>
            <w:tcW w:w="2863" w:type="dxa"/>
            <w:vAlign w:val="center"/>
          </w:tcPr>
          <w:p w:rsidR="008843C9" w:rsidRPr="00CE3355" w:rsidRDefault="0015692C" w:rsidP="00CC49A2">
            <w:pPr>
              <w:pStyle w:val="Tabela"/>
            </w:pPr>
            <w:r>
              <w:t>Denise Presideu</w:t>
            </w:r>
            <w:r w:rsidR="002E7396">
              <w:t>/Equipe PCP</w:t>
            </w:r>
          </w:p>
        </w:tc>
        <w:tc>
          <w:tcPr>
            <w:tcW w:w="4301" w:type="dxa"/>
            <w:vAlign w:val="center"/>
          </w:tcPr>
          <w:p w:rsidR="008843C9" w:rsidRPr="00C52528" w:rsidRDefault="008843C9" w:rsidP="00CC49A2"/>
        </w:tc>
        <w:tc>
          <w:tcPr>
            <w:tcW w:w="1559" w:type="dxa"/>
            <w:vAlign w:val="center"/>
          </w:tcPr>
          <w:p w:rsidR="008843C9" w:rsidRPr="00C52528" w:rsidRDefault="008843C9" w:rsidP="00CC49A2"/>
        </w:tc>
      </w:tr>
    </w:tbl>
    <w:p w:rsidR="008843C9" w:rsidRDefault="008843C9" w:rsidP="008843C9"/>
    <w:p w:rsidR="008843C9" w:rsidRDefault="008843C9" w:rsidP="003D377B"/>
    <w:sectPr w:rsidR="008843C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68A" w:rsidRDefault="009A668A" w:rsidP="005E1593">
      <w:r>
        <w:separator/>
      </w:r>
    </w:p>
  </w:endnote>
  <w:endnote w:type="continuationSeparator" w:id="0">
    <w:p w:rsidR="009A668A" w:rsidRDefault="009A668A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4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741"/>
      <w:gridCol w:w="5302"/>
    </w:tblGrid>
    <w:tr w:rsidR="006419CA" w:rsidRPr="006419CA" w:rsidTr="00957346">
      <w:trPr>
        <w:jc w:val="center"/>
      </w:trPr>
      <w:tc>
        <w:tcPr>
          <w:tcW w:w="3741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957346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4346D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A4346D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957346" w:rsidRPr="006419CA" w:rsidTr="00957346">
      <w:trPr>
        <w:jc w:val="center"/>
      </w:trPr>
      <w:tc>
        <w:tcPr>
          <w:tcW w:w="3741" w:type="dxa"/>
          <w:vAlign w:val="center"/>
        </w:tcPr>
        <w:p w:rsidR="00957346" w:rsidRPr="006419CA" w:rsidRDefault="00957346" w:rsidP="00120872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957346" w:rsidRPr="006419CA" w:rsidRDefault="00120872" w:rsidP="00120872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 </w:t>
          </w: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68A" w:rsidRDefault="009A668A" w:rsidP="005E1593">
      <w:r>
        <w:separator/>
      </w:r>
    </w:p>
  </w:footnote>
  <w:footnote w:type="continuationSeparator" w:id="0">
    <w:p w:rsidR="009A668A" w:rsidRDefault="009A668A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957346" w:rsidRPr="00AD691F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957346" w:rsidP="00C6217F">
          <w:pPr>
            <w:pStyle w:val="Comments"/>
          </w:pPr>
          <w:r w:rsidRPr="00C6217F">
            <w:rPr>
              <w:sz w:val="22"/>
              <w:szCs w:val="22"/>
            </w:rPr>
            <w:fldChar w:fldCharType="begin"/>
          </w:r>
          <w:r w:rsidRPr="00C6217F">
            <w:rPr>
              <w:sz w:val="22"/>
              <w:szCs w:val="22"/>
            </w:rPr>
            <w:instrText xml:space="preserve"> TITLE   \* MERGEFORMAT </w:instrText>
          </w:r>
          <w:r w:rsidRPr="00C6217F">
            <w:rPr>
              <w:sz w:val="22"/>
              <w:szCs w:val="22"/>
            </w:rPr>
            <w:fldChar w:fldCharType="separate"/>
          </w:r>
          <w:r w:rsidRPr="00C6217F">
            <w:rPr>
              <w:sz w:val="22"/>
              <w:szCs w:val="22"/>
            </w:rPr>
            <w:t>Declaração do escopo do projeto</w:t>
          </w:r>
          <w:r w:rsidRPr="00C6217F">
            <w:rPr>
              <w:sz w:val="22"/>
              <w:szCs w:val="22"/>
            </w:rPr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957346" w:rsidRPr="00C6217F" w:rsidRDefault="00C6217F" w:rsidP="00C6217F">
          <w:pPr>
            <w:pStyle w:val="Comments"/>
          </w:pPr>
          <w:r>
            <w:rPr>
              <w:noProof/>
            </w:rPr>
            <w:drawing>
              <wp:inline distT="0" distB="0" distL="0" distR="0" wp14:anchorId="6BEBC139" wp14:editId="4E60963A">
                <wp:extent cx="1149047" cy="36195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0054" cy="362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57346" w:rsidRPr="00A10908" w:rsidTr="00957346">
      <w:trPr>
        <w:trHeight w:val="567"/>
        <w:jc w:val="center"/>
      </w:trPr>
      <w:tc>
        <w:tcPr>
          <w:tcW w:w="6492" w:type="dxa"/>
          <w:vAlign w:val="center"/>
        </w:tcPr>
        <w:p w:rsidR="00957346" w:rsidRPr="00C6217F" w:rsidRDefault="0015692C" w:rsidP="00CC49A2">
          <w:pPr>
            <w:pStyle w:val="Cabealho"/>
            <w:rPr>
              <w:sz w:val="22"/>
              <w:szCs w:val="22"/>
            </w:rPr>
          </w:pPr>
          <w:r>
            <w:t>Bloqueio ficha técnica de produto acabado</w:t>
          </w:r>
        </w:p>
      </w:tc>
      <w:tc>
        <w:tcPr>
          <w:tcW w:w="1956" w:type="dxa"/>
          <w:vMerge/>
          <w:vAlign w:val="center"/>
        </w:tcPr>
        <w:p w:rsidR="00957346" w:rsidRPr="00A10908" w:rsidRDefault="00957346" w:rsidP="00CC49A2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B0DA2"/>
    <w:multiLevelType w:val="hybridMultilevel"/>
    <w:tmpl w:val="66FC268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89634CE"/>
    <w:multiLevelType w:val="multilevel"/>
    <w:tmpl w:val="9D0C6F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">
    <w:nsid w:val="2F81198D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nsid w:val="61F70AE1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>
    <w:nsid w:val="66BD20F4"/>
    <w:multiLevelType w:val="hybridMultilevel"/>
    <w:tmpl w:val="22A8D40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0F3FD6"/>
    <w:multiLevelType w:val="hybridMultilevel"/>
    <w:tmpl w:val="A62677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0625A1"/>
    <w:multiLevelType w:val="multilevel"/>
    <w:tmpl w:val="943E78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9BF"/>
    <w:rsid w:val="000426C3"/>
    <w:rsid w:val="000470FC"/>
    <w:rsid w:val="000508CE"/>
    <w:rsid w:val="00051C93"/>
    <w:rsid w:val="000533B1"/>
    <w:rsid w:val="000639A3"/>
    <w:rsid w:val="000908C3"/>
    <w:rsid w:val="000B029A"/>
    <w:rsid w:val="000B7577"/>
    <w:rsid w:val="000C1AC0"/>
    <w:rsid w:val="000E2853"/>
    <w:rsid w:val="000E2C11"/>
    <w:rsid w:val="000E3FBC"/>
    <w:rsid w:val="0011684F"/>
    <w:rsid w:val="00120872"/>
    <w:rsid w:val="00137694"/>
    <w:rsid w:val="001427F1"/>
    <w:rsid w:val="0015692C"/>
    <w:rsid w:val="00190C0C"/>
    <w:rsid w:val="00190EB0"/>
    <w:rsid w:val="001D497F"/>
    <w:rsid w:val="001F3D30"/>
    <w:rsid w:val="00202333"/>
    <w:rsid w:val="00203B43"/>
    <w:rsid w:val="00211D53"/>
    <w:rsid w:val="00240118"/>
    <w:rsid w:val="002702AA"/>
    <w:rsid w:val="00274187"/>
    <w:rsid w:val="0028566C"/>
    <w:rsid w:val="00293ED8"/>
    <w:rsid w:val="002A19BF"/>
    <w:rsid w:val="002B4718"/>
    <w:rsid w:val="002E5728"/>
    <w:rsid w:val="002E7396"/>
    <w:rsid w:val="00311DF2"/>
    <w:rsid w:val="00323EFA"/>
    <w:rsid w:val="00331443"/>
    <w:rsid w:val="00341B09"/>
    <w:rsid w:val="0034544C"/>
    <w:rsid w:val="00365D05"/>
    <w:rsid w:val="00366264"/>
    <w:rsid w:val="00393AF2"/>
    <w:rsid w:val="003C6AAD"/>
    <w:rsid w:val="003D275C"/>
    <w:rsid w:val="003D377B"/>
    <w:rsid w:val="003D437B"/>
    <w:rsid w:val="00424175"/>
    <w:rsid w:val="0042609D"/>
    <w:rsid w:val="00444227"/>
    <w:rsid w:val="00470B2B"/>
    <w:rsid w:val="004746A4"/>
    <w:rsid w:val="004B2855"/>
    <w:rsid w:val="004B60F1"/>
    <w:rsid w:val="004D0195"/>
    <w:rsid w:val="004D27A1"/>
    <w:rsid w:val="004D67B5"/>
    <w:rsid w:val="004F6DD2"/>
    <w:rsid w:val="005323F0"/>
    <w:rsid w:val="0055540E"/>
    <w:rsid w:val="00557FEF"/>
    <w:rsid w:val="005B4260"/>
    <w:rsid w:val="005E1593"/>
    <w:rsid w:val="005F349C"/>
    <w:rsid w:val="005F487B"/>
    <w:rsid w:val="00631A54"/>
    <w:rsid w:val="006419CA"/>
    <w:rsid w:val="00642D49"/>
    <w:rsid w:val="00657B81"/>
    <w:rsid w:val="00663704"/>
    <w:rsid w:val="006664A0"/>
    <w:rsid w:val="006A233C"/>
    <w:rsid w:val="006B0DDD"/>
    <w:rsid w:val="006B4ACA"/>
    <w:rsid w:val="006B69D1"/>
    <w:rsid w:val="00701E33"/>
    <w:rsid w:val="007170E9"/>
    <w:rsid w:val="00723162"/>
    <w:rsid w:val="0072492F"/>
    <w:rsid w:val="00725878"/>
    <w:rsid w:val="00743E89"/>
    <w:rsid w:val="0076306E"/>
    <w:rsid w:val="007A054B"/>
    <w:rsid w:val="007B5F63"/>
    <w:rsid w:val="007D2516"/>
    <w:rsid w:val="007F1454"/>
    <w:rsid w:val="00804EDF"/>
    <w:rsid w:val="0083781D"/>
    <w:rsid w:val="00842903"/>
    <w:rsid w:val="008559C7"/>
    <w:rsid w:val="00863C35"/>
    <w:rsid w:val="00871E89"/>
    <w:rsid w:val="008766B8"/>
    <w:rsid w:val="008843C9"/>
    <w:rsid w:val="008A1721"/>
    <w:rsid w:val="008B2247"/>
    <w:rsid w:val="00914326"/>
    <w:rsid w:val="00952A34"/>
    <w:rsid w:val="00957346"/>
    <w:rsid w:val="009923B1"/>
    <w:rsid w:val="009925CA"/>
    <w:rsid w:val="009A3D1F"/>
    <w:rsid w:val="009A668A"/>
    <w:rsid w:val="009B5B6C"/>
    <w:rsid w:val="009C4949"/>
    <w:rsid w:val="009D7F9F"/>
    <w:rsid w:val="009F60CA"/>
    <w:rsid w:val="00A4346D"/>
    <w:rsid w:val="00A47ED6"/>
    <w:rsid w:val="00A519F5"/>
    <w:rsid w:val="00A62264"/>
    <w:rsid w:val="00A935A5"/>
    <w:rsid w:val="00A9642C"/>
    <w:rsid w:val="00AB1BA4"/>
    <w:rsid w:val="00AC29C5"/>
    <w:rsid w:val="00AE1992"/>
    <w:rsid w:val="00AF4288"/>
    <w:rsid w:val="00AF6D5F"/>
    <w:rsid w:val="00B85903"/>
    <w:rsid w:val="00BC28C0"/>
    <w:rsid w:val="00BC5600"/>
    <w:rsid w:val="00C06005"/>
    <w:rsid w:val="00C06432"/>
    <w:rsid w:val="00C17137"/>
    <w:rsid w:val="00C52528"/>
    <w:rsid w:val="00C6217F"/>
    <w:rsid w:val="00C635C6"/>
    <w:rsid w:val="00C752EB"/>
    <w:rsid w:val="00C75FE6"/>
    <w:rsid w:val="00C85C58"/>
    <w:rsid w:val="00C928A3"/>
    <w:rsid w:val="00CB68BE"/>
    <w:rsid w:val="00CC49A2"/>
    <w:rsid w:val="00CE2B3B"/>
    <w:rsid w:val="00CF2315"/>
    <w:rsid w:val="00CF2A55"/>
    <w:rsid w:val="00D11C3A"/>
    <w:rsid w:val="00D32AE6"/>
    <w:rsid w:val="00D37957"/>
    <w:rsid w:val="00D379AD"/>
    <w:rsid w:val="00D413BD"/>
    <w:rsid w:val="00D54302"/>
    <w:rsid w:val="00D80127"/>
    <w:rsid w:val="00DB2B61"/>
    <w:rsid w:val="00DD74E2"/>
    <w:rsid w:val="00DE56C9"/>
    <w:rsid w:val="00E10611"/>
    <w:rsid w:val="00E1503D"/>
    <w:rsid w:val="00E26E2B"/>
    <w:rsid w:val="00E34C15"/>
    <w:rsid w:val="00E75256"/>
    <w:rsid w:val="00E80588"/>
    <w:rsid w:val="00E94091"/>
    <w:rsid w:val="00EC3752"/>
    <w:rsid w:val="00EF6BBB"/>
    <w:rsid w:val="00EF771C"/>
    <w:rsid w:val="00F042E7"/>
    <w:rsid w:val="00F1379A"/>
    <w:rsid w:val="00F61057"/>
    <w:rsid w:val="00F74E34"/>
    <w:rsid w:val="00FB5A09"/>
    <w:rsid w:val="00FB7F66"/>
    <w:rsid w:val="00FC3778"/>
    <w:rsid w:val="00FD670C"/>
    <w:rsid w:val="00FE1FEF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17F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8843C9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2315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F231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F231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F231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F231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F231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F231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Hyperlink">
    <w:name w:val="Hyperlink"/>
    <w:basedOn w:val="Fontepargpadro"/>
    <w:uiPriority w:val="99"/>
    <w:unhideWhenUsed/>
    <w:rsid w:val="00E94091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F2315"/>
    <w:rPr>
      <w:rFonts w:asciiTheme="majorHAnsi" w:eastAsiaTheme="majorEastAsia" w:hAnsiTheme="majorHAnsi" w:cstheme="majorBidi"/>
      <w:i/>
      <w:iCs/>
      <w:color w:val="365F9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F2315"/>
    <w:rPr>
      <w:rFonts w:asciiTheme="majorHAnsi" w:eastAsiaTheme="majorEastAsia" w:hAnsiTheme="majorHAnsi" w:cstheme="majorBidi"/>
      <w:color w:val="365F9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F2315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F2315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F231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F231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">
    <w:name w:val="Title"/>
    <w:basedOn w:val="Normal"/>
    <w:next w:val="Normal"/>
    <w:link w:val="TtuloChar"/>
    <w:uiPriority w:val="10"/>
    <w:qFormat/>
    <w:rsid w:val="00CF2315"/>
    <w:pPr>
      <w:contextualSpacing/>
    </w:pPr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F2315"/>
    <w:rPr>
      <w:rFonts w:asciiTheme="majorHAnsi" w:eastAsiaTheme="majorEastAsia" w:hAnsiTheme="majorHAnsi" w:cstheme="majorBidi"/>
      <w:color w:val="1F497D" w:themeColor="text2"/>
      <w:spacing w:val="-10"/>
      <w:kern w:val="28"/>
      <w:sz w:val="28"/>
      <w:szCs w:val="56"/>
    </w:rPr>
  </w:style>
  <w:style w:type="paragraph" w:styleId="Sumrio1">
    <w:name w:val="toc 1"/>
    <w:basedOn w:val="Normal"/>
    <w:next w:val="Normal"/>
    <w:autoRedefine/>
    <w:uiPriority w:val="39"/>
    <w:unhideWhenUsed/>
    <w:rsid w:val="00CF2315"/>
    <w:pPr>
      <w:spacing w:after="100"/>
    </w:pPr>
  </w:style>
  <w:style w:type="character" w:styleId="TextodoEspaoReservado">
    <w:name w:val="Placeholder Text"/>
    <w:basedOn w:val="Fontepargpadro"/>
    <w:uiPriority w:val="99"/>
    <w:semiHidden/>
    <w:rsid w:val="00957346"/>
    <w:rPr>
      <w:color w:val="80808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6217F"/>
    <w:pPr>
      <w:numPr>
        <w:numId w:val="0"/>
      </w:numPr>
      <w:spacing w:before="240"/>
      <w:outlineLvl w:val="9"/>
    </w:pPr>
    <w:rPr>
      <w:b w:val="0"/>
      <w:bCs w:val="0"/>
      <w:sz w:val="32"/>
      <w:szCs w:val="32"/>
    </w:rPr>
  </w:style>
  <w:style w:type="paragraph" w:styleId="Sumrio2">
    <w:name w:val="toc 2"/>
    <w:basedOn w:val="Normal"/>
    <w:next w:val="Normal"/>
    <w:autoRedefine/>
    <w:uiPriority w:val="39"/>
    <w:unhideWhenUsed/>
    <w:rsid w:val="00C6217F"/>
    <w:pPr>
      <w:spacing w:after="100"/>
      <w:ind w:left="220"/>
    </w:pPr>
  </w:style>
  <w:style w:type="paragraph" w:customStyle="1" w:styleId="Verses">
    <w:name w:val="Versões"/>
    <w:link w:val="VersesChar"/>
    <w:qFormat/>
    <w:rsid w:val="00C6217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C6217F"/>
    <w:rPr>
      <w:rFonts w:ascii="Calibri" w:hAnsi="Calibri"/>
    </w:rPr>
  </w:style>
  <w:style w:type="paragraph" w:customStyle="1" w:styleId="Comments">
    <w:name w:val="Comments"/>
    <w:basedOn w:val="Descrio"/>
    <w:link w:val="CommentsChar"/>
    <w:autoRedefine/>
    <w:qFormat/>
    <w:rsid w:val="00C6217F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C6217F"/>
    <w:rPr>
      <w:rFonts w:eastAsia="Times" w:cs="Times New Roman"/>
      <w:sz w:val="16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557F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8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35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366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604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74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6133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6042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849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60370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3498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19610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40693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376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4160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74334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84918335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4672876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7040237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22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303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21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608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43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120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232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532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1793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5203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68661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170051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5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69648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353622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7857152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15833096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18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0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76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0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11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8408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07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005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16039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2579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73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8466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61332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0933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1860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4747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4149554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65938040">
                                                                                  <w:marLeft w:val="76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05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46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2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464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758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45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754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06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510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7110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23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63069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3063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95075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9008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986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562081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56664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4426712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08993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771025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5520927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83814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837299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725987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20352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35049308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0902510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0051791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03115187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36304520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9677393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4446871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0092700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7501711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45017668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17256376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<w:div w:id="20504923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58D4CE-AEB1-4F95-BCE1-AE5196D3BE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106</TotalTime>
  <Pages>2</Pages>
  <Words>508</Words>
  <Characters>2747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Declaração do escopo do projeto</vt:lpstr>
      <vt:lpstr>Declaração do escopo do projeto</vt:lpstr>
    </vt:vector>
  </TitlesOfParts>
  <Company>Hewlett-Packard</Company>
  <LinksUpToDate>false</LinksUpToDate>
  <CharactersWithSpaces>3249</CharactersWithSpaces>
  <SharedDoc>false</SharedDoc>
  <HyperlinkBase>http://escritoriodeprojetos.com.br/SharedFiles/Download.aspx?pageid=18&amp;mid=24&amp;fileid=19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do escopo do projeto</dc:title>
  <dc:subject>Nome do Projeto</dc:subject>
  <dc:creator>Edu</dc:creator>
  <cp:keywords>Template Gerenciamento de Projetos</cp:keywords>
  <cp:lastModifiedBy>Lucas</cp:lastModifiedBy>
  <cp:revision>12</cp:revision>
  <dcterms:created xsi:type="dcterms:W3CDTF">2016-08-11T19:30:00Z</dcterms:created>
  <dcterms:modified xsi:type="dcterms:W3CDTF">2016-08-11T22:33:00Z</dcterms:modified>
</cp:coreProperties>
</file>