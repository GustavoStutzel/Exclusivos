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4F5370">
            <w:pPr>
              <w:pStyle w:val="Verses"/>
              <w:jc w:val="left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BA59D9" w:rsidP="00A9642C">
            <w:pPr>
              <w:pStyle w:val="Verses"/>
              <w:jc w:val="left"/>
            </w:pPr>
            <w:r>
              <w:t>18</w:t>
            </w:r>
            <w:r w:rsidR="003D275C">
              <w:t>-0</w:t>
            </w:r>
            <w:r>
              <w:t>5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SILVIO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ED28BA" w:rsidRDefault="00ED28BA" w:rsidP="00BA59D9"/>
    <w:p w:rsidR="00ED28BA" w:rsidRDefault="00ED28BA" w:rsidP="00144327">
      <w:pPr>
        <w:jc w:val="center"/>
      </w:pPr>
    </w:p>
    <w:p w:rsidR="00ED28BA" w:rsidRDefault="00ED28BA" w:rsidP="00144327">
      <w:pPr>
        <w:jc w:val="center"/>
      </w:pPr>
    </w:p>
    <w:p w:rsidR="00ED28BA" w:rsidRDefault="00BA59D9" w:rsidP="00ED28BA">
      <w:pPr>
        <w:pStyle w:val="PargrafodaLista"/>
        <w:numPr>
          <w:ilvl w:val="0"/>
          <w:numId w:val="6"/>
        </w:numPr>
      </w:pPr>
      <w:r>
        <w:t>Parâmetro rede de loja</w:t>
      </w:r>
    </w:p>
    <w:p w:rsidR="00BA59D9" w:rsidRDefault="00BA59D9" w:rsidP="00BA59D9">
      <w:pPr>
        <w:pStyle w:val="PargrafodaLista"/>
      </w:pPr>
    </w:p>
    <w:p w:rsidR="00BA59D9" w:rsidRDefault="00BA59D9" w:rsidP="00BA59D9">
      <w:pPr>
        <w:pStyle w:val="PargrafodaLista"/>
      </w:pPr>
      <w:r>
        <w:t>Foi criado parâmetro para identificar qual rede vai imprimir o produto segmento na etiqueta.</w:t>
      </w:r>
    </w:p>
    <w:p w:rsidR="00BA59D9" w:rsidRDefault="00BA59D9" w:rsidP="00BA59D9">
      <w:pPr>
        <w:pStyle w:val="PargrafodaLista"/>
      </w:pPr>
    </w:p>
    <w:p w:rsidR="00BA59D9" w:rsidRDefault="00BA59D9" w:rsidP="00BA59D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391150" cy="3552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BA59D9" w:rsidRDefault="00BA59D9" w:rsidP="00BA59D9">
      <w:pPr>
        <w:pStyle w:val="PargrafodaLista"/>
      </w:pPr>
    </w:p>
    <w:p w:rsidR="00BA59D9" w:rsidRDefault="00BA59D9" w:rsidP="00BA59D9">
      <w:pPr>
        <w:pStyle w:val="PargrafodaLista"/>
      </w:pPr>
    </w:p>
    <w:p w:rsidR="00BA59D9" w:rsidRDefault="00BA59D9" w:rsidP="00BA59D9">
      <w:pPr>
        <w:pStyle w:val="PargrafodaLista"/>
        <w:numPr>
          <w:ilvl w:val="0"/>
          <w:numId w:val="6"/>
        </w:numPr>
      </w:pPr>
      <w:r>
        <w:t xml:space="preserve">Consulta usada </w:t>
      </w:r>
      <w:r w:rsidR="00635A3C">
        <w:t xml:space="preserve">para retornar o produto segmento com </w:t>
      </w:r>
      <w:r>
        <w:t>filtro de rede no parâmetro.</w:t>
      </w:r>
    </w:p>
    <w:p w:rsidR="00BA59D9" w:rsidRDefault="00BA59D9" w:rsidP="00BA59D9">
      <w:pPr>
        <w:pStyle w:val="PargrafodaLista"/>
      </w:pPr>
    </w:p>
    <w:p w:rsidR="00BA59D9" w:rsidRP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A59D9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A5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A59D9" w:rsidRP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  P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>PRODUTO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BA59D9" w:rsidRP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A5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A5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WHEN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FX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VALOR_ATUAL 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IS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A59D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THEN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A59D9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''</w:t>
      </w: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BA59D9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DESC_PRODUTO_SEGMENTO 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SITUACAO_USO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PRODUTOS P 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PRODUTOS_SEGMENTO PS 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COD_PRODUTO_SEGMENTO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COD_PRODUTO_SEGMENTO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FX_ANM_PARAMETROS_REDE_LOJAS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'ANM_ETIQ_BARRA_RL'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FX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REDE_LOJAS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FX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REDE_LOJAS </w:t>
      </w:r>
    </w:p>
    <w:p w:rsidR="00BA59D9" w:rsidRDefault="00BA59D9" w:rsidP="00BA59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FX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VALOR_ATUAL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ED28BA" w:rsidRDefault="00BA59D9" w:rsidP="00BA59D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 w:rsidRPr="00BA59D9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A59D9">
        <w:rPr>
          <w:rFonts w:ascii="Courier New" w:hAnsi="Courier New" w:cs="Courier New"/>
          <w:noProof/>
          <w:sz w:val="20"/>
          <w:szCs w:val="20"/>
        </w:rPr>
        <w:t xml:space="preserve"> P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A59D9">
        <w:rPr>
          <w:rFonts w:ascii="Courier New" w:hAnsi="Courier New" w:cs="Courier New"/>
          <w:noProof/>
          <w:sz w:val="20"/>
          <w:szCs w:val="20"/>
        </w:rPr>
        <w:t xml:space="preserve">REDE_LOJAS </w:t>
      </w:r>
      <w:r w:rsidRPr="00BA59D9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BA59D9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BA59D9" w:rsidRDefault="00BA59D9" w:rsidP="00BA59D9">
      <w:pPr>
        <w:rPr>
          <w:rFonts w:ascii="Courier New" w:hAnsi="Courier New" w:cs="Courier New"/>
          <w:noProof/>
          <w:sz w:val="20"/>
          <w:szCs w:val="20"/>
        </w:rPr>
      </w:pPr>
    </w:p>
    <w:p w:rsidR="00BA59D9" w:rsidRDefault="00635A3C" w:rsidP="00BA59D9">
      <w:pPr>
        <w:pStyle w:val="PargrafodaLista"/>
        <w:numPr>
          <w:ilvl w:val="0"/>
          <w:numId w:val="6"/>
        </w:numPr>
      </w:pPr>
      <w:r>
        <w:t>Posicionamento no layout da etiqueta</w:t>
      </w:r>
    </w:p>
    <w:p w:rsidR="00635A3C" w:rsidRDefault="00635A3C" w:rsidP="00635A3C">
      <w:pPr>
        <w:pStyle w:val="PargrafodaLista"/>
      </w:pP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4 9 01 001 0155 1654 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--&gt; Coluna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-------&gt; Linha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------------&gt; Largura da Fonte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----------------&gt; Altura  da Fonte</w:t>
      </w:r>
    </w:p>
    <w:p w:rsidR="00635A3C" w:rsidRDefault="00635A3C" w:rsidP="00635A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|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-------------------&gt; Fonte</w:t>
      </w:r>
    </w:p>
    <w:p w:rsidR="00635A3C" w:rsidRDefault="00635A3C" w:rsidP="00635A3C">
      <w:r w:rsidRPr="00635A3C">
        <w:rPr>
          <w:rFonts w:ascii="Courier New" w:hAnsi="Courier New" w:cs="Courier New"/>
          <w:noProof/>
          <w:color w:val="808080"/>
          <w:sz w:val="20"/>
          <w:szCs w:val="20"/>
        </w:rPr>
        <w:t>**</w:t>
      </w:r>
      <w:r w:rsidRPr="00635A3C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635A3C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635A3C">
        <w:rPr>
          <w:rFonts w:ascii="Courier New" w:hAnsi="Courier New" w:cs="Courier New"/>
          <w:noProof/>
          <w:color w:val="008000"/>
          <w:sz w:val="20"/>
          <w:szCs w:val="20"/>
        </w:rPr>
        <w:t>---------------------&gt; Rotação</w:t>
      </w:r>
    </w:p>
    <w:p w:rsidR="0068401B" w:rsidRDefault="0068401B" w:rsidP="0068401B">
      <w:pPr>
        <w:ind w:left="1080"/>
        <w:jc w:val="both"/>
      </w:pPr>
    </w:p>
    <w:p w:rsidR="0068401B" w:rsidRDefault="0068401B" w:rsidP="0068401B">
      <w:pPr>
        <w:ind w:left="1080"/>
        <w:jc w:val="both"/>
      </w:pPr>
    </w:p>
    <w:p w:rsidR="00ED28BA" w:rsidRDefault="00ED28BA" w:rsidP="003F2FC4">
      <w:pPr>
        <w:jc w:val="both"/>
      </w:pPr>
    </w:p>
    <w:p w:rsidR="008843C9" w:rsidRDefault="008843C9" w:rsidP="003D377B"/>
    <w:p w:rsidR="00612C0B" w:rsidRDefault="00635A3C" w:rsidP="003D377B">
      <w:r>
        <w:t>OBS.: PARA COLOCAR EM PRODUÇÃO E NÃO IMPRIMIR NO MOMENTO, COLOCAR NO PARÂMETRO “1.0”, QUANDO FOR PARA DAR O START DA SOLUÇÃO É SÓ ALTERAR PARA “1.1”.</w:t>
      </w:r>
    </w:p>
    <w:p w:rsidR="00635A3C" w:rsidRDefault="00635A3C" w:rsidP="003D377B"/>
    <w:p w:rsidR="00635A3C" w:rsidRDefault="00635A3C" w:rsidP="003D377B"/>
    <w:p w:rsidR="00612C0B" w:rsidRDefault="00612C0B" w:rsidP="003D377B"/>
    <w:p w:rsidR="00763466" w:rsidRDefault="00763466" w:rsidP="00763466">
      <w:pPr>
        <w:pStyle w:val="PargrafodaLista"/>
      </w:pPr>
    </w:p>
    <w:p w:rsidR="00967865" w:rsidRDefault="00967865" w:rsidP="00967865"/>
    <w:p w:rsidR="004D1B88" w:rsidRDefault="004D1B88" w:rsidP="00967865"/>
    <w:p w:rsidR="004D1B88" w:rsidRDefault="004D1B88" w:rsidP="00967865"/>
    <w:p w:rsidR="00574D85" w:rsidRDefault="00574D85" w:rsidP="00967865"/>
    <w:sectPr w:rsidR="00574D8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F18" w:rsidRDefault="00047F18" w:rsidP="005E1593">
      <w:r>
        <w:separator/>
      </w:r>
    </w:p>
  </w:endnote>
  <w:endnote w:type="continuationSeparator" w:id="0">
    <w:p w:rsidR="00047F18" w:rsidRDefault="00047F1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5A3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35A3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F18" w:rsidRDefault="00047F18" w:rsidP="005E1593">
      <w:r>
        <w:separator/>
      </w:r>
    </w:p>
  </w:footnote>
  <w:footnote w:type="continuationSeparator" w:id="0">
    <w:p w:rsidR="00047F18" w:rsidRDefault="00047F1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BA59D9" w:rsidP="00AD07AC">
          <w:pPr>
            <w:pStyle w:val="Comments"/>
          </w:pPr>
          <w:r>
            <w:rPr>
              <w:sz w:val="22"/>
              <w:szCs w:val="22"/>
            </w:rPr>
            <w:t>ESPECIFICAÇÃO TÉCNICA PARA O RELLINX</w:t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43B28D99" wp14:editId="33EEF12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BA59D9" w:rsidP="002D679E">
          <w:pPr>
            <w:pStyle w:val="Cabealho"/>
            <w:rPr>
              <w:sz w:val="22"/>
              <w:szCs w:val="22"/>
            </w:rPr>
          </w:pPr>
          <w:r>
            <w:t>ETIQUETA DE CODIGO DE BARRAS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9A2BC3"/>
    <w:multiLevelType w:val="multilevel"/>
    <w:tmpl w:val="5AE0B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1886691"/>
    <w:multiLevelType w:val="multilevel"/>
    <w:tmpl w:val="31501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78FC3E50"/>
    <w:multiLevelType w:val="multilevel"/>
    <w:tmpl w:val="6B88D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23DB1"/>
    <w:rsid w:val="000426C3"/>
    <w:rsid w:val="00047F18"/>
    <w:rsid w:val="000533B1"/>
    <w:rsid w:val="000639A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44327"/>
    <w:rsid w:val="00190C0C"/>
    <w:rsid w:val="001D497F"/>
    <w:rsid w:val="001F3D30"/>
    <w:rsid w:val="00202333"/>
    <w:rsid w:val="00203B43"/>
    <w:rsid w:val="00211D53"/>
    <w:rsid w:val="00233611"/>
    <w:rsid w:val="00274187"/>
    <w:rsid w:val="0028566C"/>
    <w:rsid w:val="00293ED8"/>
    <w:rsid w:val="002A19BF"/>
    <w:rsid w:val="002B4718"/>
    <w:rsid w:val="002E5728"/>
    <w:rsid w:val="00311DF2"/>
    <w:rsid w:val="00314D7E"/>
    <w:rsid w:val="00323EFA"/>
    <w:rsid w:val="00331443"/>
    <w:rsid w:val="00341B09"/>
    <w:rsid w:val="0034544C"/>
    <w:rsid w:val="00366264"/>
    <w:rsid w:val="00372A58"/>
    <w:rsid w:val="00393AF2"/>
    <w:rsid w:val="003C6AAD"/>
    <w:rsid w:val="003D275C"/>
    <w:rsid w:val="003D377B"/>
    <w:rsid w:val="003D437B"/>
    <w:rsid w:val="003F2FC4"/>
    <w:rsid w:val="00410856"/>
    <w:rsid w:val="00424175"/>
    <w:rsid w:val="0042609D"/>
    <w:rsid w:val="004746A4"/>
    <w:rsid w:val="004A521F"/>
    <w:rsid w:val="004B2855"/>
    <w:rsid w:val="004B60F1"/>
    <w:rsid w:val="004D0195"/>
    <w:rsid w:val="004D1B88"/>
    <w:rsid w:val="004D27A1"/>
    <w:rsid w:val="004F5370"/>
    <w:rsid w:val="005323F0"/>
    <w:rsid w:val="0055540E"/>
    <w:rsid w:val="00574D85"/>
    <w:rsid w:val="005B4260"/>
    <w:rsid w:val="005E048A"/>
    <w:rsid w:val="005E1593"/>
    <w:rsid w:val="005F487B"/>
    <w:rsid w:val="00612C0B"/>
    <w:rsid w:val="00631A54"/>
    <w:rsid w:val="00635A3C"/>
    <w:rsid w:val="006419CA"/>
    <w:rsid w:val="00642D49"/>
    <w:rsid w:val="00663704"/>
    <w:rsid w:val="006664A0"/>
    <w:rsid w:val="0068401B"/>
    <w:rsid w:val="006A233C"/>
    <w:rsid w:val="006D47D3"/>
    <w:rsid w:val="007170E9"/>
    <w:rsid w:val="00725878"/>
    <w:rsid w:val="00743E89"/>
    <w:rsid w:val="00763466"/>
    <w:rsid w:val="007677B3"/>
    <w:rsid w:val="007A054B"/>
    <w:rsid w:val="007B5F63"/>
    <w:rsid w:val="007D2516"/>
    <w:rsid w:val="00804EDF"/>
    <w:rsid w:val="00842903"/>
    <w:rsid w:val="008559C7"/>
    <w:rsid w:val="00861114"/>
    <w:rsid w:val="00871E89"/>
    <w:rsid w:val="008766B8"/>
    <w:rsid w:val="008843C9"/>
    <w:rsid w:val="008E0510"/>
    <w:rsid w:val="00952A34"/>
    <w:rsid w:val="00957346"/>
    <w:rsid w:val="00967865"/>
    <w:rsid w:val="009923B1"/>
    <w:rsid w:val="009925CA"/>
    <w:rsid w:val="009A3D1F"/>
    <w:rsid w:val="009B5B6C"/>
    <w:rsid w:val="00A4017D"/>
    <w:rsid w:val="00A47ED6"/>
    <w:rsid w:val="00A519F5"/>
    <w:rsid w:val="00A555E2"/>
    <w:rsid w:val="00A9642C"/>
    <w:rsid w:val="00AD07AC"/>
    <w:rsid w:val="00AD5DF2"/>
    <w:rsid w:val="00AE1992"/>
    <w:rsid w:val="00AF4288"/>
    <w:rsid w:val="00AF6D5F"/>
    <w:rsid w:val="00B90FF4"/>
    <w:rsid w:val="00BA59D9"/>
    <w:rsid w:val="00BC5600"/>
    <w:rsid w:val="00BD442C"/>
    <w:rsid w:val="00C06005"/>
    <w:rsid w:val="00C33131"/>
    <w:rsid w:val="00C52528"/>
    <w:rsid w:val="00C6217F"/>
    <w:rsid w:val="00C635C6"/>
    <w:rsid w:val="00C849AA"/>
    <w:rsid w:val="00C84BC6"/>
    <w:rsid w:val="00C85C58"/>
    <w:rsid w:val="00C928A3"/>
    <w:rsid w:val="00CE2B3B"/>
    <w:rsid w:val="00CF2315"/>
    <w:rsid w:val="00D11C3A"/>
    <w:rsid w:val="00D32AE6"/>
    <w:rsid w:val="00D37957"/>
    <w:rsid w:val="00D379AD"/>
    <w:rsid w:val="00D413BD"/>
    <w:rsid w:val="00D628CE"/>
    <w:rsid w:val="00D80127"/>
    <w:rsid w:val="00DB2B61"/>
    <w:rsid w:val="00DF6CBE"/>
    <w:rsid w:val="00E10611"/>
    <w:rsid w:val="00E1503D"/>
    <w:rsid w:val="00E34C15"/>
    <w:rsid w:val="00E71276"/>
    <w:rsid w:val="00E80588"/>
    <w:rsid w:val="00E94091"/>
    <w:rsid w:val="00EC3752"/>
    <w:rsid w:val="00ED28BA"/>
    <w:rsid w:val="00EE5446"/>
    <w:rsid w:val="00F042E7"/>
    <w:rsid w:val="00F61057"/>
    <w:rsid w:val="00F74E34"/>
    <w:rsid w:val="00F95D5A"/>
    <w:rsid w:val="00FB5A09"/>
    <w:rsid w:val="00FD670C"/>
    <w:rsid w:val="00FE707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9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A312-66B5-4B56-BB2B-40C715DF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1177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2</cp:revision>
  <dcterms:created xsi:type="dcterms:W3CDTF">2016-05-18T18:53:00Z</dcterms:created>
  <dcterms:modified xsi:type="dcterms:W3CDTF">2016-05-18T18:53:00Z</dcterms:modified>
</cp:coreProperties>
</file>