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BB7F61" w:rsidP="00BB7F61">
            <w:pPr>
              <w:pStyle w:val="Verses"/>
              <w:jc w:val="left"/>
            </w:pPr>
            <w:r>
              <w:t>04</w:t>
            </w:r>
            <w:r w:rsidR="003D275C">
              <w:t>-</w:t>
            </w:r>
            <w:r>
              <w:t>10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A8238F" w:rsidRDefault="00A8238F" w:rsidP="00CE5B14"/>
    <w:p w:rsidR="00900C9D" w:rsidRDefault="009F2DC1" w:rsidP="009F2DC1">
      <w:pPr>
        <w:jc w:val="both"/>
        <w:rPr>
          <w:b/>
          <w:u w:val="single"/>
        </w:rPr>
      </w:pPr>
      <w:r w:rsidRPr="009F2DC1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9F2DC1">
        <w:rPr>
          <w:b/>
          <w:u w:val="single"/>
        </w:rPr>
        <w:t xml:space="preserve"> </w:t>
      </w:r>
      <w:r w:rsidR="00192F2B">
        <w:rPr>
          <w:b/>
          <w:u w:val="single"/>
        </w:rPr>
        <w:t>Tela</w:t>
      </w:r>
    </w:p>
    <w:p w:rsidR="00BB7F61" w:rsidRDefault="00BB7F61" w:rsidP="009F2DC1">
      <w:pPr>
        <w:jc w:val="both"/>
        <w:rPr>
          <w:b/>
          <w:u w:val="single"/>
        </w:rPr>
      </w:pPr>
    </w:p>
    <w:p w:rsidR="00BB7F61" w:rsidRDefault="00BB7F61" w:rsidP="009F2DC1">
      <w:pPr>
        <w:jc w:val="both"/>
      </w:pPr>
      <w:r>
        <w:t xml:space="preserve">Foi criada a tela GS0008 – Consulta de </w:t>
      </w:r>
      <w:proofErr w:type="gramStart"/>
      <w:r>
        <w:t>Pedidos Recebido</w:t>
      </w:r>
      <w:proofErr w:type="gramEnd"/>
      <w:r>
        <w:t xml:space="preserve"> x Receber, onde pega todos os pedidos (ordem de produção e pedido de compra de </w:t>
      </w:r>
      <w:proofErr w:type="spellStart"/>
      <w:r>
        <w:t>p.a</w:t>
      </w:r>
      <w:proofErr w:type="spellEnd"/>
      <w:r>
        <w:t>.) o que foi recebido e o que falta receber por grade.</w:t>
      </w:r>
    </w:p>
    <w:p w:rsidR="00BB7F61" w:rsidRDefault="00BB7F61" w:rsidP="009F2DC1">
      <w:pPr>
        <w:jc w:val="both"/>
      </w:pPr>
      <w:r>
        <w:rPr>
          <w:noProof/>
          <w:lang w:eastAsia="pt-BR"/>
        </w:rPr>
        <w:drawing>
          <wp:inline distT="0" distB="0" distL="0" distR="0" wp14:anchorId="2131F74E" wp14:editId="7F358F50">
            <wp:extent cx="5400040" cy="272018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61" w:rsidRDefault="00BB7F61" w:rsidP="009F2DC1">
      <w:pPr>
        <w:jc w:val="both"/>
      </w:pPr>
    </w:p>
    <w:p w:rsidR="00BB7F61" w:rsidRDefault="00BB7F61" w:rsidP="009F2DC1">
      <w:pPr>
        <w:jc w:val="both"/>
      </w:pPr>
      <w:r>
        <w:t xml:space="preserve">A tela está </w:t>
      </w:r>
      <w:proofErr w:type="gramStart"/>
      <w:r>
        <w:t>localizado</w:t>
      </w:r>
      <w:proofErr w:type="gramEnd"/>
      <w:r>
        <w:t xml:space="preserve"> em dois lugares:</w:t>
      </w:r>
    </w:p>
    <w:p w:rsidR="00BB7F61" w:rsidRPr="00BB7F61" w:rsidRDefault="00BB7F61" w:rsidP="009F2DC1">
      <w:pPr>
        <w:jc w:val="both"/>
        <w:rPr>
          <w:u w:val="single"/>
        </w:rPr>
      </w:pPr>
      <w:r w:rsidRPr="00BB7F61">
        <w:rPr>
          <w:u w:val="single"/>
        </w:rPr>
        <w:t>Modulo:</w:t>
      </w:r>
    </w:p>
    <w:p w:rsidR="00BB7F61" w:rsidRDefault="00BB7F61" w:rsidP="009F2DC1">
      <w:pPr>
        <w:jc w:val="both"/>
      </w:pPr>
      <w:r>
        <w:t xml:space="preserve">- Compras &gt; 1. Produtos Acabados &gt; </w:t>
      </w:r>
      <w:proofErr w:type="gramStart"/>
      <w:r>
        <w:t>3.</w:t>
      </w:r>
      <w:proofErr w:type="gramEnd"/>
      <w:r>
        <w:t>Consultas</w:t>
      </w:r>
    </w:p>
    <w:p w:rsidR="00BB7F61" w:rsidRDefault="00BB7F61" w:rsidP="009F2DC1">
      <w:pPr>
        <w:jc w:val="both"/>
      </w:pPr>
      <w:r>
        <w:t>- Produção &gt; 4. Consultas &gt; 1. Produção.</w:t>
      </w:r>
    </w:p>
    <w:p w:rsidR="00BB7F61" w:rsidRDefault="00BB7F61" w:rsidP="009F2DC1">
      <w:pPr>
        <w:jc w:val="both"/>
      </w:pPr>
      <w:bookmarkStart w:id="0" w:name="_GoBack"/>
      <w:bookmarkEnd w:id="0"/>
      <w:r>
        <w:t xml:space="preserve"> </w:t>
      </w:r>
    </w:p>
    <w:p w:rsidR="00BB7F61" w:rsidRDefault="00BB7F61" w:rsidP="009F2DC1">
      <w:pPr>
        <w:jc w:val="both"/>
      </w:pPr>
    </w:p>
    <w:p w:rsidR="00BB7F61" w:rsidRPr="00BB7F61" w:rsidRDefault="00BB7F61" w:rsidP="009F2DC1">
      <w:pPr>
        <w:jc w:val="both"/>
      </w:pPr>
    </w:p>
    <w:p w:rsidR="00A8238F" w:rsidRDefault="00A8238F" w:rsidP="009F2DC1">
      <w:pPr>
        <w:jc w:val="both"/>
        <w:rPr>
          <w:b/>
          <w:u w:val="single"/>
        </w:rPr>
      </w:pPr>
    </w:p>
    <w:p w:rsidR="00A8238F" w:rsidRDefault="00A8238F" w:rsidP="00A33378">
      <w:pPr>
        <w:jc w:val="right"/>
        <w:rPr>
          <w:b/>
        </w:rPr>
      </w:pPr>
    </w:p>
    <w:p w:rsidR="00BB7F61" w:rsidRDefault="00BB7F61" w:rsidP="00A33378">
      <w:pPr>
        <w:jc w:val="right"/>
        <w:rPr>
          <w:b/>
        </w:rPr>
      </w:pPr>
    </w:p>
    <w:p w:rsidR="00B424AC" w:rsidRDefault="00B424AC" w:rsidP="00A33378">
      <w:pPr>
        <w:jc w:val="right"/>
        <w:rPr>
          <w:b/>
        </w:rPr>
      </w:pPr>
    </w:p>
    <w:p w:rsidR="00A33378" w:rsidRPr="001F3653" w:rsidRDefault="00A33378" w:rsidP="00A33378">
      <w:pPr>
        <w:jc w:val="right"/>
        <w:rPr>
          <w:b/>
        </w:rPr>
      </w:pPr>
      <w:r w:rsidRPr="001F3653">
        <w:rPr>
          <w:b/>
        </w:rPr>
        <w:t xml:space="preserve"> Lucas Miranda</w:t>
      </w:r>
    </w:p>
    <w:p w:rsidR="00163FA0" w:rsidRDefault="00A33378" w:rsidP="00A33378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63FA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C9" w:rsidRDefault="00757EC9" w:rsidP="005E1593">
      <w:r>
        <w:separator/>
      </w:r>
    </w:p>
  </w:endnote>
  <w:endnote w:type="continuationSeparator" w:id="0">
    <w:p w:rsidR="00757EC9" w:rsidRDefault="00757EC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B7F6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B7F6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C9" w:rsidRDefault="00757EC9" w:rsidP="005E1593">
      <w:r>
        <w:separator/>
      </w:r>
    </w:p>
  </w:footnote>
  <w:footnote w:type="continuationSeparator" w:id="0">
    <w:p w:rsidR="00757EC9" w:rsidRDefault="00757EC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5B69E5CC" wp14:editId="08A19875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C956B4" w:rsidRPr="00192F2B" w:rsidRDefault="00BB7F61" w:rsidP="002D679E">
          <w:pPr>
            <w:pStyle w:val="Cabealho"/>
          </w:pPr>
          <w:r>
            <w:t xml:space="preserve">ESTOQUE DE PEDIDOS RECEBIDO X </w:t>
          </w:r>
          <w:proofErr w:type="gramStart"/>
          <w:r>
            <w:t>RECEBER</w:t>
          </w:r>
          <w:proofErr w:type="gramEnd"/>
          <w:r>
            <w:t xml:space="preserve"> POR GRADE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225274C"/>
    <w:multiLevelType w:val="multilevel"/>
    <w:tmpl w:val="960CE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34A96"/>
    <w:rsid w:val="00037EE4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63FA0"/>
    <w:rsid w:val="00190C0C"/>
    <w:rsid w:val="00192F2B"/>
    <w:rsid w:val="001B7AF1"/>
    <w:rsid w:val="001D497F"/>
    <w:rsid w:val="001D49F8"/>
    <w:rsid w:val="001F3653"/>
    <w:rsid w:val="001F3D30"/>
    <w:rsid w:val="00202333"/>
    <w:rsid w:val="00203B43"/>
    <w:rsid w:val="00211D53"/>
    <w:rsid w:val="00215F13"/>
    <w:rsid w:val="00233611"/>
    <w:rsid w:val="00274187"/>
    <w:rsid w:val="0028566C"/>
    <w:rsid w:val="00293ED8"/>
    <w:rsid w:val="002A19BF"/>
    <w:rsid w:val="002B4718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A0245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84D58"/>
    <w:rsid w:val="006A233C"/>
    <w:rsid w:val="006C7D5E"/>
    <w:rsid w:val="006D47D3"/>
    <w:rsid w:val="007170E9"/>
    <w:rsid w:val="00725878"/>
    <w:rsid w:val="00743E89"/>
    <w:rsid w:val="00757EC9"/>
    <w:rsid w:val="00760499"/>
    <w:rsid w:val="00763466"/>
    <w:rsid w:val="007677B3"/>
    <w:rsid w:val="00797A82"/>
    <w:rsid w:val="007A054B"/>
    <w:rsid w:val="007B5F63"/>
    <w:rsid w:val="007D2516"/>
    <w:rsid w:val="007F0F50"/>
    <w:rsid w:val="007F54E3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33378"/>
    <w:rsid w:val="00A4017D"/>
    <w:rsid w:val="00A47ED6"/>
    <w:rsid w:val="00A519F5"/>
    <w:rsid w:val="00A555E2"/>
    <w:rsid w:val="00A8238F"/>
    <w:rsid w:val="00A9642C"/>
    <w:rsid w:val="00AD07AC"/>
    <w:rsid w:val="00AD415B"/>
    <w:rsid w:val="00AD5DF2"/>
    <w:rsid w:val="00AE1992"/>
    <w:rsid w:val="00AF106D"/>
    <w:rsid w:val="00AF4288"/>
    <w:rsid w:val="00AF6D5F"/>
    <w:rsid w:val="00B04297"/>
    <w:rsid w:val="00B424AC"/>
    <w:rsid w:val="00B90DFE"/>
    <w:rsid w:val="00B90FF4"/>
    <w:rsid w:val="00BB7F61"/>
    <w:rsid w:val="00BC5600"/>
    <w:rsid w:val="00BD2031"/>
    <w:rsid w:val="00BD442C"/>
    <w:rsid w:val="00BE73A6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956B4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61DAD"/>
    <w:rsid w:val="00E65ED8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42015-3FC5-4DAD-8BC0-A5EE9CF7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2449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491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42</cp:revision>
  <cp:lastPrinted>2016-09-15T12:33:00Z</cp:lastPrinted>
  <dcterms:created xsi:type="dcterms:W3CDTF">2016-02-12T19:06:00Z</dcterms:created>
  <dcterms:modified xsi:type="dcterms:W3CDTF">2016-10-04T14:51:00Z</dcterms:modified>
</cp:coreProperties>
</file>