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354119" w:rsidP="00354119">
            <w:pPr>
              <w:pStyle w:val="Verses"/>
              <w:jc w:val="left"/>
            </w:pPr>
            <w:r>
              <w:t>14</w:t>
            </w:r>
            <w:r w:rsidR="003D275C">
              <w:t>-0</w:t>
            </w:r>
            <w:r>
              <w:t>7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5411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ED28BA" w:rsidRDefault="00ED28BA" w:rsidP="00CE5B14"/>
    <w:p w:rsidR="00CE5B14" w:rsidRDefault="00CE5B14" w:rsidP="00CE5B14">
      <w:pPr>
        <w:pStyle w:val="PargrafodaLista"/>
        <w:numPr>
          <w:ilvl w:val="0"/>
          <w:numId w:val="7"/>
        </w:numPr>
      </w:pPr>
      <w:r>
        <w:t xml:space="preserve">Foi criado um parâmetro </w:t>
      </w:r>
      <w:r w:rsidR="00354119">
        <w:t>ANM_IMPORTA_EXCEL_PA</w:t>
      </w:r>
      <w:r w:rsidR="00853FF0">
        <w:t xml:space="preserve"> com</w:t>
      </w:r>
      <w:r>
        <w:t xml:space="preserve"> valor default “</w:t>
      </w:r>
      <w:r w:rsidR="00354119">
        <w:t>NÃO</w:t>
      </w:r>
      <w:r>
        <w:t>”</w:t>
      </w:r>
      <w:r w:rsidR="00853FF0">
        <w:t>, como padrão bloqueando, podendo ser parametrizável por usuário.</w:t>
      </w:r>
    </w:p>
    <w:p w:rsidR="00CE5B14" w:rsidRDefault="00CE5B14" w:rsidP="00CE5B14"/>
    <w:p w:rsidR="00853FF0" w:rsidRDefault="00354119" w:rsidP="00CE5B14">
      <w:r>
        <w:rPr>
          <w:noProof/>
          <w:lang w:eastAsia="pt-BR"/>
        </w:rPr>
        <w:drawing>
          <wp:inline distT="0" distB="0" distL="0" distR="0" wp14:anchorId="0C97F400" wp14:editId="5CF738C0">
            <wp:extent cx="5400040" cy="352059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14" w:rsidRDefault="00CE5B14" w:rsidP="00CE5B14"/>
    <w:p w:rsidR="00051598" w:rsidRDefault="00051598" w:rsidP="00354119">
      <w:pPr>
        <w:jc w:val="both"/>
      </w:pPr>
    </w:p>
    <w:p w:rsidR="00354119" w:rsidRDefault="00354119" w:rsidP="00354119">
      <w:pPr>
        <w:pStyle w:val="PargrafodaLista"/>
        <w:numPr>
          <w:ilvl w:val="0"/>
          <w:numId w:val="7"/>
        </w:numPr>
        <w:jc w:val="both"/>
      </w:pPr>
      <w:r>
        <w:t>Foi criado dois Relatórios para a tela de Produto Acabado</w:t>
      </w:r>
    </w:p>
    <w:p w:rsidR="00590392" w:rsidRDefault="00590392" w:rsidP="00590392">
      <w:pPr>
        <w:jc w:val="both"/>
      </w:pPr>
    </w:p>
    <w:p w:rsidR="00590392" w:rsidRDefault="00F673E0" w:rsidP="00F673E0">
      <w:pPr>
        <w:ind w:left="360"/>
        <w:jc w:val="both"/>
      </w:pPr>
      <w:r>
        <w:t>2.1 – Formato do arquivo Excel deve ser em CSV.</w:t>
      </w:r>
    </w:p>
    <w:p w:rsidR="00F673E0" w:rsidRDefault="00F673E0" w:rsidP="00F673E0">
      <w:pPr>
        <w:ind w:left="360"/>
        <w:jc w:val="both"/>
      </w:pPr>
      <w:r>
        <w:tab/>
      </w:r>
      <w:r w:rsidR="007F0F50" w:rsidRPr="007F0F50">
        <w:rPr>
          <w:b/>
        </w:rPr>
        <w:t>Passo a passo</w:t>
      </w:r>
      <w:r w:rsidR="007F0F50">
        <w:t>:</w:t>
      </w:r>
    </w:p>
    <w:p w:rsidR="007F0F50" w:rsidRDefault="007F0F50" w:rsidP="00F673E0">
      <w:pPr>
        <w:ind w:left="360"/>
        <w:jc w:val="both"/>
      </w:pPr>
      <w:r>
        <w:tab/>
        <w:t>- Na coluna A deve estar os produtos</w:t>
      </w:r>
    </w:p>
    <w:p w:rsidR="007F0F50" w:rsidRDefault="007F0F50" w:rsidP="00F673E0">
      <w:pPr>
        <w:ind w:left="360"/>
        <w:jc w:val="both"/>
      </w:pPr>
      <w:r>
        <w:tab/>
        <w:t>- Na coluna B deve estar o código da coleção / segmento</w:t>
      </w:r>
    </w:p>
    <w:p w:rsidR="007F0F50" w:rsidRDefault="007F0F50" w:rsidP="00F673E0">
      <w:pPr>
        <w:ind w:left="360"/>
        <w:jc w:val="both"/>
      </w:pPr>
    </w:p>
    <w:p w:rsidR="007F0F50" w:rsidRDefault="007F0F50" w:rsidP="00F673E0">
      <w:pPr>
        <w:ind w:left="360"/>
        <w:jc w:val="both"/>
      </w:pPr>
    </w:p>
    <w:p w:rsidR="007F0F50" w:rsidRDefault="007F0F50" w:rsidP="00F673E0">
      <w:pPr>
        <w:ind w:left="360"/>
        <w:jc w:val="both"/>
      </w:pPr>
    </w:p>
    <w:p w:rsidR="007F0F50" w:rsidRDefault="007F0F50" w:rsidP="00F673E0">
      <w:pPr>
        <w:ind w:left="360"/>
        <w:jc w:val="both"/>
      </w:pPr>
    </w:p>
    <w:p w:rsidR="007F0F50" w:rsidRDefault="007F0F50" w:rsidP="00F673E0">
      <w:pPr>
        <w:ind w:left="360"/>
        <w:jc w:val="both"/>
      </w:pPr>
    </w:p>
    <w:p w:rsidR="007F0F50" w:rsidRDefault="007F0F50" w:rsidP="00F673E0">
      <w:pPr>
        <w:ind w:left="360"/>
        <w:jc w:val="both"/>
      </w:pPr>
    </w:p>
    <w:p w:rsidR="007F0F50" w:rsidRDefault="007F0F50" w:rsidP="00F673E0">
      <w:pPr>
        <w:ind w:left="360"/>
        <w:jc w:val="both"/>
      </w:pPr>
    </w:p>
    <w:p w:rsidR="007F0F50" w:rsidRDefault="007F0F50" w:rsidP="00F673E0">
      <w:pPr>
        <w:ind w:left="360"/>
        <w:jc w:val="both"/>
      </w:pPr>
    </w:p>
    <w:p w:rsidR="007F0F50" w:rsidRDefault="007F0F50" w:rsidP="00F673E0">
      <w:pPr>
        <w:ind w:left="360"/>
        <w:jc w:val="both"/>
      </w:pPr>
    </w:p>
    <w:p w:rsidR="007F0F50" w:rsidRDefault="007F0F50" w:rsidP="00F673E0">
      <w:pPr>
        <w:ind w:left="360"/>
        <w:jc w:val="both"/>
      </w:pPr>
      <w:r>
        <w:lastRenderedPageBreak/>
        <w:t xml:space="preserve">Segue o </w:t>
      </w:r>
      <w:proofErr w:type="spellStart"/>
      <w:r>
        <w:t>print</w:t>
      </w:r>
      <w:proofErr w:type="spellEnd"/>
      <w:r>
        <w:t xml:space="preserve"> de exemplo da importação de coleção.</w:t>
      </w:r>
    </w:p>
    <w:p w:rsidR="007F0F50" w:rsidRDefault="007F0F50" w:rsidP="00F673E0">
      <w:pPr>
        <w:ind w:left="360"/>
        <w:jc w:val="both"/>
      </w:pPr>
      <w:r>
        <w:rPr>
          <w:noProof/>
          <w:lang w:eastAsia="pt-BR"/>
        </w:rPr>
        <w:drawing>
          <wp:inline distT="0" distB="0" distL="0" distR="0" wp14:anchorId="0F5E2AEE" wp14:editId="2AA19C91">
            <wp:extent cx="3333750" cy="3409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5B" w:rsidRDefault="00AD415B" w:rsidP="00F673E0">
      <w:pPr>
        <w:ind w:left="360"/>
        <w:jc w:val="both"/>
      </w:pPr>
    </w:p>
    <w:p w:rsidR="00AD415B" w:rsidRDefault="00AD415B" w:rsidP="00F673E0">
      <w:pPr>
        <w:ind w:left="360"/>
        <w:jc w:val="both"/>
      </w:pPr>
      <w:r>
        <w:t xml:space="preserve">Se for Segmento deve estar no formato de código conforme o </w:t>
      </w:r>
      <w:proofErr w:type="spellStart"/>
      <w:r>
        <w:t>print</w:t>
      </w:r>
      <w:proofErr w:type="spellEnd"/>
      <w:r>
        <w:t xml:space="preserve"> abaixo.</w:t>
      </w:r>
    </w:p>
    <w:p w:rsidR="00AD415B" w:rsidRDefault="00AD415B" w:rsidP="00F673E0">
      <w:pPr>
        <w:ind w:left="360"/>
        <w:jc w:val="both"/>
      </w:pPr>
      <w:r>
        <w:rPr>
          <w:noProof/>
          <w:lang w:eastAsia="pt-BR"/>
        </w:rPr>
        <w:drawing>
          <wp:inline distT="0" distB="0" distL="0" distR="0" wp14:anchorId="557B7DFD" wp14:editId="130F64D0">
            <wp:extent cx="3352800" cy="2886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5B" w:rsidRDefault="00AD415B" w:rsidP="00F673E0">
      <w:pPr>
        <w:ind w:left="360"/>
        <w:jc w:val="both"/>
      </w:pPr>
    </w:p>
    <w:p w:rsidR="00AD415B" w:rsidRDefault="00AD415B" w:rsidP="00AD415B">
      <w:pPr>
        <w:jc w:val="both"/>
      </w:pPr>
      <w:r>
        <w:t xml:space="preserve">    </w:t>
      </w:r>
    </w:p>
    <w:p w:rsidR="00AD415B" w:rsidRDefault="00AD415B" w:rsidP="00AD415B">
      <w:pPr>
        <w:jc w:val="both"/>
      </w:pPr>
    </w:p>
    <w:p w:rsidR="00AD415B" w:rsidRDefault="00AD415B" w:rsidP="00AD415B">
      <w:pPr>
        <w:jc w:val="both"/>
      </w:pPr>
    </w:p>
    <w:p w:rsidR="00AD415B" w:rsidRDefault="00AD415B" w:rsidP="00AD415B">
      <w:pPr>
        <w:jc w:val="both"/>
      </w:pPr>
    </w:p>
    <w:p w:rsidR="00AD415B" w:rsidRDefault="00AD415B" w:rsidP="00AD415B">
      <w:pPr>
        <w:jc w:val="both"/>
      </w:pPr>
    </w:p>
    <w:p w:rsidR="00AD415B" w:rsidRDefault="00AD415B" w:rsidP="00AD415B">
      <w:pPr>
        <w:jc w:val="both"/>
      </w:pPr>
    </w:p>
    <w:p w:rsidR="00AD415B" w:rsidRDefault="00AD415B" w:rsidP="00AD415B">
      <w:pPr>
        <w:jc w:val="both"/>
      </w:pPr>
      <w:r>
        <w:lastRenderedPageBreak/>
        <w:t xml:space="preserve">       Na hora de salvar, você deve </w:t>
      </w:r>
      <w:proofErr w:type="gramStart"/>
      <w:r>
        <w:t>ir em</w:t>
      </w:r>
      <w:proofErr w:type="gramEnd"/>
      <w:r>
        <w:t xml:space="preserve"> Salvar Como:</w:t>
      </w:r>
    </w:p>
    <w:p w:rsidR="00AD415B" w:rsidRDefault="00AD415B" w:rsidP="00AD415B">
      <w:pPr>
        <w:jc w:val="both"/>
      </w:pPr>
      <w:r>
        <w:t xml:space="preserve">          </w:t>
      </w:r>
      <w:r>
        <w:rPr>
          <w:noProof/>
          <w:lang w:eastAsia="pt-BR"/>
        </w:rPr>
        <w:drawing>
          <wp:inline distT="0" distB="0" distL="0" distR="0" wp14:anchorId="19C868B0" wp14:editId="140257FD">
            <wp:extent cx="1400175" cy="3171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5B" w:rsidRDefault="00AD415B" w:rsidP="00AD415B">
      <w:pPr>
        <w:jc w:val="both"/>
      </w:pPr>
      <w:r>
        <w:t xml:space="preserve">       </w:t>
      </w:r>
    </w:p>
    <w:p w:rsidR="00AD415B" w:rsidRDefault="00AD415B" w:rsidP="00AD415B">
      <w:pPr>
        <w:jc w:val="both"/>
      </w:pPr>
      <w:r>
        <w:t xml:space="preserve">       Escolher o tipo de arquivo como CSV.</w:t>
      </w:r>
    </w:p>
    <w:p w:rsidR="00AD415B" w:rsidRDefault="00AD415B" w:rsidP="00AD415B">
      <w:pPr>
        <w:jc w:val="both"/>
      </w:pPr>
      <w:r>
        <w:t xml:space="preserve">          </w:t>
      </w:r>
      <w:r>
        <w:rPr>
          <w:noProof/>
          <w:lang w:eastAsia="pt-BR"/>
        </w:rPr>
        <w:drawing>
          <wp:inline distT="0" distB="0" distL="0" distR="0" wp14:anchorId="2B174930" wp14:editId="65A80290">
            <wp:extent cx="2924175" cy="685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5B" w:rsidRDefault="00AD415B" w:rsidP="00AD415B">
      <w:pPr>
        <w:jc w:val="both"/>
      </w:pPr>
    </w:p>
    <w:p w:rsidR="00AD415B" w:rsidRDefault="00AD415B" w:rsidP="00AD415B">
      <w:pPr>
        <w:jc w:val="both"/>
      </w:pPr>
      <w:r>
        <w:t xml:space="preserve">       Na tela 002006 – Produtos Acabados</w:t>
      </w:r>
      <w:r w:rsidR="00BD2031">
        <w:t xml:space="preserve"> deve</w:t>
      </w:r>
      <w:r>
        <w:t xml:space="preserve"> fazer a pesquisa das referências que você queira atualizar a coleção ou segmento.</w:t>
      </w:r>
    </w:p>
    <w:p w:rsidR="00BD2031" w:rsidRDefault="00BD2031" w:rsidP="00AD415B">
      <w:pPr>
        <w:jc w:val="both"/>
      </w:pPr>
      <w:r>
        <w:t xml:space="preserve">      Fiz o filtro com a rede lojas Animale e o grupo </w:t>
      </w:r>
      <w:proofErr w:type="spellStart"/>
      <w:r>
        <w:t>Bottom</w:t>
      </w:r>
      <w:proofErr w:type="spellEnd"/>
      <w:r>
        <w:t xml:space="preserve">. </w:t>
      </w:r>
    </w:p>
    <w:p w:rsidR="00BD2031" w:rsidRDefault="00BD2031" w:rsidP="00AD415B">
      <w:pPr>
        <w:jc w:val="both"/>
      </w:pPr>
      <w:r>
        <w:t xml:space="preserve">      Vou importar o arquivo de coleção. </w:t>
      </w:r>
    </w:p>
    <w:p w:rsidR="00BD2031" w:rsidRDefault="00BD2031" w:rsidP="00AD415B">
      <w:pPr>
        <w:jc w:val="both"/>
      </w:pPr>
      <w:r>
        <w:t xml:space="preserve">      Vai ao relatório </w:t>
      </w:r>
      <w:r>
        <w:rPr>
          <w:noProof/>
          <w:lang w:eastAsia="pt-BR"/>
        </w:rPr>
        <w:drawing>
          <wp:inline distT="0" distB="0" distL="0" distR="0" wp14:anchorId="1F466B8F" wp14:editId="6B9908AA">
            <wp:extent cx="361950" cy="285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seleciona a Impressão </w:t>
      </w:r>
      <w:r>
        <w:rPr>
          <w:noProof/>
          <w:lang w:eastAsia="pt-BR"/>
        </w:rPr>
        <w:drawing>
          <wp:inline distT="0" distB="0" distL="0" distR="0" wp14:anchorId="75A833E1" wp14:editId="026FBEE4">
            <wp:extent cx="1971675" cy="238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31" w:rsidRDefault="00BD2031" w:rsidP="00AD415B">
      <w:pPr>
        <w:jc w:val="both"/>
      </w:pPr>
      <w:r>
        <w:tab/>
        <w:t>Ao dar dois cliques no relatório ele irá perguntar se deseja importar o arquivo.</w:t>
      </w:r>
    </w:p>
    <w:p w:rsidR="00BD2031" w:rsidRDefault="00BD2031" w:rsidP="00AD415B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 wp14:anchorId="01E4503D" wp14:editId="6A48B5C9">
            <wp:extent cx="2190750" cy="1552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31" w:rsidRDefault="00BD2031" w:rsidP="00AD415B">
      <w:pPr>
        <w:jc w:val="both"/>
      </w:pPr>
      <w:r>
        <w:tab/>
      </w:r>
    </w:p>
    <w:p w:rsidR="00BD2031" w:rsidRDefault="00BD2031" w:rsidP="00AD415B">
      <w:pPr>
        <w:jc w:val="both"/>
      </w:pPr>
    </w:p>
    <w:p w:rsidR="00BD2031" w:rsidRDefault="00BD2031" w:rsidP="00AD415B">
      <w:pPr>
        <w:jc w:val="both"/>
      </w:pPr>
    </w:p>
    <w:p w:rsidR="00BD2031" w:rsidRDefault="00BD2031" w:rsidP="00AD415B">
      <w:pPr>
        <w:jc w:val="both"/>
      </w:pPr>
    </w:p>
    <w:p w:rsidR="00BD2031" w:rsidRDefault="00BD2031" w:rsidP="00BD2031">
      <w:pPr>
        <w:ind w:firstLine="708"/>
        <w:jc w:val="both"/>
      </w:pPr>
      <w:r>
        <w:lastRenderedPageBreak/>
        <w:t>Ao clicar em sim ele irá procurar o arquivo no formato CSV, criei um arquivo somente para importação de coleção.</w:t>
      </w:r>
    </w:p>
    <w:p w:rsidR="00BD2031" w:rsidRDefault="00BD2031" w:rsidP="00BD2031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6947A834" wp14:editId="7D0CC035">
            <wp:extent cx="5276850" cy="5086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31" w:rsidRDefault="00BD2031" w:rsidP="00BD2031">
      <w:pPr>
        <w:ind w:firstLine="708"/>
        <w:jc w:val="both"/>
      </w:pPr>
      <w:r>
        <w:t>No meu arquivo tinha a coleção que não existe no sistema, caso não tenha, o sistema dará a seguinte mensagem.</w:t>
      </w:r>
    </w:p>
    <w:p w:rsidR="00BD2031" w:rsidRDefault="00BD2031" w:rsidP="00BD2031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4FC63019" wp14:editId="29210AF0">
            <wp:extent cx="4152900" cy="15144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31" w:rsidRDefault="00BD2031" w:rsidP="00BD2031">
      <w:pPr>
        <w:ind w:firstLine="708"/>
        <w:jc w:val="both"/>
      </w:pPr>
      <w:r>
        <w:t>Feito o ajuste no arquivo. Deve fazer novamente o primeiro passo, importar novamente.</w:t>
      </w:r>
    </w:p>
    <w:p w:rsidR="00BD2031" w:rsidRDefault="00BD2031" w:rsidP="00BD2031">
      <w:pPr>
        <w:ind w:firstLine="708"/>
        <w:jc w:val="both"/>
      </w:pPr>
    </w:p>
    <w:p w:rsidR="00BD2031" w:rsidRDefault="00BD2031" w:rsidP="00BD2031">
      <w:pPr>
        <w:ind w:firstLine="708"/>
        <w:jc w:val="both"/>
      </w:pPr>
      <w:r>
        <w:lastRenderedPageBreak/>
        <w:t>Ao importar novamente caso não dê nenhum erro o sistema irá dar a seguinte mensagem.</w:t>
      </w:r>
    </w:p>
    <w:p w:rsidR="00BD2031" w:rsidRDefault="00BD2031" w:rsidP="00BD2031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1F3C1997" wp14:editId="418FED9A">
            <wp:extent cx="2333625" cy="15049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53" w:rsidRDefault="001F3653" w:rsidP="00BD2031">
      <w:pPr>
        <w:ind w:firstLine="708"/>
        <w:jc w:val="both"/>
      </w:pPr>
    </w:p>
    <w:p w:rsidR="00BD2031" w:rsidRDefault="00BD2031" w:rsidP="00BD2031">
      <w:pPr>
        <w:ind w:firstLine="708"/>
        <w:jc w:val="both"/>
      </w:pPr>
    </w:p>
    <w:p w:rsidR="00BD2031" w:rsidRDefault="00BD2031" w:rsidP="00AD415B">
      <w:pPr>
        <w:jc w:val="both"/>
      </w:pPr>
      <w:r>
        <w:tab/>
      </w: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1F3653" w:rsidRDefault="001F3653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</w:p>
    <w:p w:rsidR="00DF4092" w:rsidRDefault="00DF4092" w:rsidP="00AD415B">
      <w:pPr>
        <w:jc w:val="both"/>
      </w:pPr>
      <w:bookmarkStart w:id="0" w:name="_GoBack"/>
      <w:bookmarkEnd w:id="0"/>
    </w:p>
    <w:p w:rsidR="001F3653" w:rsidRPr="001F3653" w:rsidRDefault="001F3653" w:rsidP="001F3653">
      <w:pPr>
        <w:jc w:val="right"/>
        <w:rPr>
          <w:b/>
        </w:rPr>
      </w:pPr>
      <w:r w:rsidRPr="001F3653">
        <w:rPr>
          <w:b/>
        </w:rPr>
        <w:t xml:space="preserve">                                                                                                                                Lucas Miranda</w:t>
      </w:r>
    </w:p>
    <w:p w:rsidR="001F3653" w:rsidRPr="001F3653" w:rsidRDefault="001F3653" w:rsidP="001F3653">
      <w:pPr>
        <w:ind w:left="5664" w:firstLine="708"/>
        <w:jc w:val="right"/>
        <w:rPr>
          <w:b/>
        </w:rPr>
      </w:pPr>
      <w:r w:rsidRPr="001F3653">
        <w:rPr>
          <w:b/>
        </w:rPr>
        <w:t>Departamento de TI</w:t>
      </w:r>
    </w:p>
    <w:sectPr w:rsidR="001F3653" w:rsidRPr="001F3653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A96" w:rsidRDefault="00034A96" w:rsidP="005E1593">
      <w:r>
        <w:separator/>
      </w:r>
    </w:p>
  </w:endnote>
  <w:endnote w:type="continuationSeparator" w:id="0">
    <w:p w:rsidR="00034A96" w:rsidRDefault="00034A9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F4092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F4092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A96" w:rsidRDefault="00034A96" w:rsidP="005E1593">
      <w:r>
        <w:separator/>
      </w:r>
    </w:p>
  </w:footnote>
  <w:footnote w:type="continuationSeparator" w:id="0">
    <w:p w:rsidR="00034A96" w:rsidRDefault="00034A9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F5370" w:rsidP="00AD07AC">
          <w:pPr>
            <w:pStyle w:val="Comments"/>
          </w:pPr>
          <w:r>
            <w:rPr>
              <w:sz w:val="22"/>
              <w:szCs w:val="22"/>
            </w:rPr>
            <w:t xml:space="preserve">Documentação </w:t>
          </w:r>
          <w:r w:rsidR="00AD07AC">
            <w:rPr>
              <w:sz w:val="22"/>
              <w:szCs w:val="22"/>
            </w:rPr>
            <w:t>Operacional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2C9D4C7" wp14:editId="63F4A15F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354119" w:rsidP="002D679E">
          <w:pPr>
            <w:pStyle w:val="Cabealho"/>
            <w:rPr>
              <w:sz w:val="22"/>
              <w:szCs w:val="22"/>
            </w:rPr>
          </w:pPr>
          <w:r>
            <w:t>ALTERAÇÃO DOS DADOS COLEÇÃO/SEGMENTO DO PRODUTO POR IMPORTAÇÃO DE EXCEL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14570F2"/>
    <w:multiLevelType w:val="multilevel"/>
    <w:tmpl w:val="AFBC3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23DB1"/>
    <w:rsid w:val="00034A96"/>
    <w:rsid w:val="000426C3"/>
    <w:rsid w:val="00051598"/>
    <w:rsid w:val="000533B1"/>
    <w:rsid w:val="000639A3"/>
    <w:rsid w:val="000B029A"/>
    <w:rsid w:val="000B151E"/>
    <w:rsid w:val="000B7577"/>
    <w:rsid w:val="000C1AC0"/>
    <w:rsid w:val="000E2853"/>
    <w:rsid w:val="000E2C11"/>
    <w:rsid w:val="000E3FBC"/>
    <w:rsid w:val="0011684F"/>
    <w:rsid w:val="00120872"/>
    <w:rsid w:val="00137694"/>
    <w:rsid w:val="00144327"/>
    <w:rsid w:val="00190C0C"/>
    <w:rsid w:val="001D497F"/>
    <w:rsid w:val="001F3653"/>
    <w:rsid w:val="001F3D30"/>
    <w:rsid w:val="00202333"/>
    <w:rsid w:val="00203B43"/>
    <w:rsid w:val="00211D53"/>
    <w:rsid w:val="00233611"/>
    <w:rsid w:val="00274187"/>
    <w:rsid w:val="0028566C"/>
    <w:rsid w:val="00293ED8"/>
    <w:rsid w:val="002A19BF"/>
    <w:rsid w:val="002B4718"/>
    <w:rsid w:val="002B6EAB"/>
    <w:rsid w:val="002E5728"/>
    <w:rsid w:val="00311DF2"/>
    <w:rsid w:val="00314D7E"/>
    <w:rsid w:val="00323EFA"/>
    <w:rsid w:val="00331443"/>
    <w:rsid w:val="00341B09"/>
    <w:rsid w:val="0034544C"/>
    <w:rsid w:val="00354119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90392"/>
    <w:rsid w:val="005B4260"/>
    <w:rsid w:val="005E048A"/>
    <w:rsid w:val="005E1593"/>
    <w:rsid w:val="005F487B"/>
    <w:rsid w:val="00612C0B"/>
    <w:rsid w:val="00631A54"/>
    <w:rsid w:val="006419CA"/>
    <w:rsid w:val="00642D49"/>
    <w:rsid w:val="00663704"/>
    <w:rsid w:val="006664A0"/>
    <w:rsid w:val="0068401B"/>
    <w:rsid w:val="006A233C"/>
    <w:rsid w:val="006D47D3"/>
    <w:rsid w:val="007170E9"/>
    <w:rsid w:val="00725878"/>
    <w:rsid w:val="00743E89"/>
    <w:rsid w:val="00760499"/>
    <w:rsid w:val="00763466"/>
    <w:rsid w:val="007677B3"/>
    <w:rsid w:val="007A054B"/>
    <w:rsid w:val="007B5F63"/>
    <w:rsid w:val="007D2516"/>
    <w:rsid w:val="007F0F50"/>
    <w:rsid w:val="00804EDF"/>
    <w:rsid w:val="00842903"/>
    <w:rsid w:val="00853FF0"/>
    <w:rsid w:val="008559C7"/>
    <w:rsid w:val="00861114"/>
    <w:rsid w:val="00871E89"/>
    <w:rsid w:val="008766B8"/>
    <w:rsid w:val="008843C9"/>
    <w:rsid w:val="008B219B"/>
    <w:rsid w:val="008E0510"/>
    <w:rsid w:val="00952A34"/>
    <w:rsid w:val="00957346"/>
    <w:rsid w:val="00967865"/>
    <w:rsid w:val="009923B1"/>
    <w:rsid w:val="009925CA"/>
    <w:rsid w:val="009A3D1F"/>
    <w:rsid w:val="009B5B6C"/>
    <w:rsid w:val="00A4017D"/>
    <w:rsid w:val="00A47ED6"/>
    <w:rsid w:val="00A519F5"/>
    <w:rsid w:val="00A555E2"/>
    <w:rsid w:val="00A9642C"/>
    <w:rsid w:val="00AD07AC"/>
    <w:rsid w:val="00AD415B"/>
    <w:rsid w:val="00AD5DF2"/>
    <w:rsid w:val="00AE1992"/>
    <w:rsid w:val="00AF4288"/>
    <w:rsid w:val="00AF6D5F"/>
    <w:rsid w:val="00B90DFE"/>
    <w:rsid w:val="00B90FF4"/>
    <w:rsid w:val="00BC5600"/>
    <w:rsid w:val="00BD2031"/>
    <w:rsid w:val="00BD442C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E5B14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4092"/>
    <w:rsid w:val="00DF6CBE"/>
    <w:rsid w:val="00E10611"/>
    <w:rsid w:val="00E1503D"/>
    <w:rsid w:val="00E34C15"/>
    <w:rsid w:val="00E71276"/>
    <w:rsid w:val="00E80588"/>
    <w:rsid w:val="00E94091"/>
    <w:rsid w:val="00EC3752"/>
    <w:rsid w:val="00ED28BA"/>
    <w:rsid w:val="00EE5446"/>
    <w:rsid w:val="00F042E7"/>
    <w:rsid w:val="00F61057"/>
    <w:rsid w:val="00F673E0"/>
    <w:rsid w:val="00F74E34"/>
    <w:rsid w:val="00F95D5A"/>
    <w:rsid w:val="00FB5A09"/>
    <w:rsid w:val="00FC6320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8937-67F1-43A4-A78B-DE33D32D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1856</TotalTime>
  <Pages>5</Pages>
  <Words>268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1715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21</cp:revision>
  <dcterms:created xsi:type="dcterms:W3CDTF">2016-02-12T19:06:00Z</dcterms:created>
  <dcterms:modified xsi:type="dcterms:W3CDTF">2016-07-22T15:54:00Z</dcterms:modified>
</cp:coreProperties>
</file>