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182E86" w:rsidP="00182E86">
            <w:pPr>
              <w:pStyle w:val="Verses"/>
              <w:jc w:val="left"/>
            </w:pPr>
            <w:r>
              <w:t>05</w:t>
            </w:r>
            <w:r w:rsidR="003D275C">
              <w:t>-0</w:t>
            </w:r>
            <w:r>
              <w:t>5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3562F2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46512696" w:history="1">
            <w:r w:rsidR="003562F2" w:rsidRPr="004249A5">
              <w:rPr>
                <w:rStyle w:val="Hyperlink"/>
                <w:noProof/>
              </w:rPr>
              <w:t>1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Especificação</w:t>
            </w:r>
            <w:r w:rsidR="00356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F2" w:rsidRDefault="00182E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7" w:history="1">
            <w:r w:rsidR="003562F2" w:rsidRPr="004249A5">
              <w:rPr>
                <w:rStyle w:val="Hyperlink"/>
                <w:noProof/>
              </w:rPr>
              <w:t>2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Análise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_Toc446512697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182E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8" w:history="1">
            <w:r w:rsidR="003562F2" w:rsidRPr="004249A5">
              <w:rPr>
                <w:rStyle w:val="Hyperlink"/>
                <w:noProof/>
              </w:rPr>
              <w:t>3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Desenvolvimento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_Toc446512698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182E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9" w:history="1">
            <w:r w:rsidR="003562F2" w:rsidRPr="004249A5">
              <w:rPr>
                <w:rStyle w:val="Hyperlink"/>
                <w:noProof/>
              </w:rPr>
              <w:t>4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Homologação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_Toc446512699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182E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0" w:history="1">
            <w:r w:rsidR="003562F2" w:rsidRPr="004249A5">
              <w:rPr>
                <w:rStyle w:val="Hyperlink"/>
                <w:noProof/>
              </w:rPr>
              <w:t>5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Teste com o usuário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_Toc446512700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182E8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1" w:history="1">
            <w:r w:rsidR="003562F2" w:rsidRPr="004249A5">
              <w:rPr>
                <w:rStyle w:val="Hyperlink"/>
                <w:noProof/>
              </w:rPr>
              <w:t>6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Entrega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_Toc446512701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0" w:name="_Toc446512696"/>
      <w:r>
        <w:t>Especificação</w:t>
      </w:r>
      <w:bookmarkEnd w:id="0"/>
    </w:p>
    <w:p w:rsidR="00330C90" w:rsidRDefault="00182E86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  <w:r>
        <w:t>Ao criar mais uma aba na propriedade, o objeto estava apontando para outra para grid antiga, então foi corrigido no objeto.</w:t>
      </w:r>
    </w:p>
    <w:p w:rsidR="002A19BF" w:rsidRPr="00B12ADB" w:rsidRDefault="002A19BF" w:rsidP="002A19BF"/>
    <w:p w:rsidR="002A19BF" w:rsidRDefault="002A19BF" w:rsidP="002A19BF"/>
    <w:p w:rsidR="000E2C11" w:rsidRDefault="009F08D6" w:rsidP="002A19BF">
      <w:pPr>
        <w:pStyle w:val="Ttulo1"/>
      </w:pPr>
      <w:bookmarkStart w:id="1" w:name="_Toc446512697"/>
      <w:r>
        <w:t>Análise</w:t>
      </w:r>
      <w:bookmarkEnd w:id="1"/>
    </w:p>
    <w:p w:rsidR="000E2C11" w:rsidRPr="003E515E" w:rsidRDefault="00A3610A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2" w:name="_Toc383380606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Ao clicar </w:t>
      </w:r>
      <w:r w:rsidR="00182E86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 xml:space="preserve">na aba dados adicionais, sistema dava erro, e fechava o </w:t>
      </w:r>
      <w:proofErr w:type="spellStart"/>
      <w:r w:rsidR="00182E86"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linx</w:t>
      </w:r>
      <w:proofErr w:type="spellEnd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.</w:t>
      </w:r>
    </w:p>
    <w:p w:rsidR="002A19BF" w:rsidRDefault="009F08D6" w:rsidP="000E2C11">
      <w:pPr>
        <w:pStyle w:val="Ttulo1"/>
      </w:pPr>
      <w:bookmarkStart w:id="3" w:name="_Toc446512698"/>
      <w:bookmarkEnd w:id="2"/>
      <w:r>
        <w:t>Desenvolvimento</w:t>
      </w:r>
      <w:bookmarkEnd w:id="3"/>
    </w:p>
    <w:p w:rsidR="002A19BF" w:rsidRDefault="00182E86" w:rsidP="00A3610A">
      <w:r>
        <w:t>Foi modificado.</w:t>
      </w:r>
    </w:p>
    <w:p w:rsidR="00182E86" w:rsidRPr="00182E86" w:rsidRDefault="00182E86" w:rsidP="00182E86">
      <w:pPr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A</w:t>
      </w:r>
      <w:r w:rsidRPr="00182E86">
        <w:rPr>
          <w:b/>
        </w:rPr>
        <w:t>LLTRIM(</w:t>
      </w:r>
      <w:proofErr w:type="gramEnd"/>
      <w:r w:rsidRPr="00182E86">
        <w:rPr>
          <w:b/>
        </w:rPr>
        <w:t>THISFORMSET.LX_FORM1.LX_pageframe1.PAGE_PROPS.Grid_produtos.COL_tx_valor_propriedade.CMB_propriedade.Value) = 'PRODUÇAO'</w:t>
      </w:r>
    </w:p>
    <w:p w:rsidR="00182E86" w:rsidRDefault="00182E86" w:rsidP="00182E86">
      <w:r>
        <w:t>PARA</w:t>
      </w:r>
    </w:p>
    <w:p w:rsidR="00182E86" w:rsidRDefault="00182E86" w:rsidP="00182E86">
      <w:pPr>
        <w:rPr>
          <w:b/>
        </w:rPr>
      </w:pPr>
      <w:r>
        <w:rPr>
          <w:b/>
        </w:rPr>
        <w:t>IF</w:t>
      </w:r>
    </w:p>
    <w:p w:rsidR="00182E86" w:rsidRPr="00182E86" w:rsidRDefault="00182E86" w:rsidP="00182E86">
      <w:pPr>
        <w:rPr>
          <w:b/>
        </w:rPr>
      </w:pPr>
      <w:proofErr w:type="gramStart"/>
      <w:r w:rsidRPr="00182E86">
        <w:rPr>
          <w:b/>
        </w:rPr>
        <w:t>ALLTRIM(</w:t>
      </w:r>
      <w:proofErr w:type="gramEnd"/>
      <w:r w:rsidRPr="00182E86">
        <w:rPr>
          <w:b/>
        </w:rPr>
        <w:t>THISFORMSET.lx_FORM1.lx_PAGEFRAME1.page_pROPS.pageframe_grupos.page_xyz.grid_produtos.col_tx_valor_propriedade.cmb_propriedade.value) = 'PRODUÇAO'</w:t>
      </w:r>
    </w:p>
    <w:p w:rsidR="002A19BF" w:rsidRPr="00AA3C95" w:rsidRDefault="002A19BF" w:rsidP="002A19BF"/>
    <w:p w:rsidR="00E10611" w:rsidRDefault="009F08D6" w:rsidP="00E10611">
      <w:pPr>
        <w:pStyle w:val="Ttulo1"/>
      </w:pPr>
      <w:bookmarkStart w:id="4" w:name="_Toc446512700"/>
      <w:r>
        <w:t>Teste com o usuário</w:t>
      </w:r>
      <w:bookmarkEnd w:id="4"/>
    </w:p>
    <w:p w:rsidR="00C85C58" w:rsidRPr="00C85C58" w:rsidRDefault="00DD4A53" w:rsidP="00C85C58">
      <w:r>
        <w:t>Não houve testes com o usuário</w:t>
      </w:r>
    </w:p>
    <w:p w:rsidR="00E10611" w:rsidRPr="00AA3C95" w:rsidRDefault="009F08D6" w:rsidP="00E10611">
      <w:pPr>
        <w:pStyle w:val="Ttulo1"/>
      </w:pPr>
      <w:bookmarkStart w:id="5" w:name="_Toc446512701"/>
      <w:r>
        <w:t>Entrega</w:t>
      </w:r>
      <w:bookmarkEnd w:id="5"/>
    </w:p>
    <w:p w:rsidR="00C85C58" w:rsidRDefault="00A3610A" w:rsidP="002A19BF">
      <w:r>
        <w:t xml:space="preserve">Entregue no dia </w:t>
      </w:r>
      <w:r w:rsidR="00182E86">
        <w:t>05/05</w:t>
      </w:r>
      <w:bookmarkStart w:id="6" w:name="_GoBack"/>
      <w:bookmarkEnd w:id="6"/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A3610A" w:rsidP="002D679E"/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2D679E">
            <w:pPr>
              <w:pStyle w:val="Tabela"/>
            </w:pP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A3610A" w:rsidP="002D679E"/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27" w:rsidRDefault="00A42727" w:rsidP="005E1593">
      <w:r>
        <w:separator/>
      </w:r>
    </w:p>
  </w:endnote>
  <w:endnote w:type="continuationSeparator" w:id="0">
    <w:p w:rsidR="00A42727" w:rsidRDefault="00A427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182E86">
            <w:rPr>
              <w:noProof/>
              <w:color w:val="244061" w:themeColor="accent1" w:themeShade="80"/>
            </w:rPr>
            <w:t>1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182E86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27" w:rsidRDefault="00A42727" w:rsidP="005E1593">
      <w:r>
        <w:separator/>
      </w:r>
    </w:p>
  </w:footnote>
  <w:footnote w:type="continuationSeparator" w:id="0">
    <w:p w:rsidR="00A42727" w:rsidRDefault="00A427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A3610A" w:rsidP="00C6217F">
          <w:pPr>
            <w:pStyle w:val="Comments"/>
          </w:pPr>
          <w:fldSimple w:instr=" TITLE   \* MERGEFORMAT ">
            <w:r w:rsidR="00957346" w:rsidRPr="00C6217F">
              <w:rPr>
                <w:sz w:val="22"/>
                <w:szCs w:val="22"/>
              </w:rPr>
              <w:t>Declaração 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BF45877" wp14:editId="27F2AECA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182E86" w:rsidP="002D679E">
          <w:pPr>
            <w:pStyle w:val="Cabealho"/>
            <w:rPr>
              <w:sz w:val="22"/>
              <w:szCs w:val="22"/>
            </w:rPr>
          </w:pPr>
          <w:r>
            <w:t>PROBLEMA AO CLICAR NA ABA PROPRIEDADE DE PA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F0EE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856F9"/>
    <w:rsid w:val="00C85C58"/>
    <w:rsid w:val="00C928A3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F6A4-7ACE-42FC-8F31-145B4537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1353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4</cp:revision>
  <dcterms:created xsi:type="dcterms:W3CDTF">2016-04-22T14:24:00Z</dcterms:created>
  <dcterms:modified xsi:type="dcterms:W3CDTF">2016-05-05T13:32:00Z</dcterms:modified>
</cp:coreProperties>
</file>