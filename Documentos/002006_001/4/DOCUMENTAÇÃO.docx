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4F6B1E" w:rsidP="00CB7ED5">
            <w:pPr>
              <w:pStyle w:val="Verses"/>
              <w:jc w:val="left"/>
            </w:pPr>
            <w:r>
              <w:t>2</w:t>
            </w:r>
            <w:r w:rsidR="00CB7ED5">
              <w:t>2</w:t>
            </w:r>
            <w:r w:rsidR="003D275C">
              <w:t>-0</w:t>
            </w:r>
            <w:r w:rsidR="00CB7ED5"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3562F2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46512696" w:history="1">
            <w:r w:rsidR="003562F2" w:rsidRPr="004249A5">
              <w:rPr>
                <w:rStyle w:val="Hyperlink"/>
                <w:noProof/>
              </w:rPr>
              <w:t>1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Especificação</w:t>
            </w:r>
            <w:r w:rsidR="00356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F2" w:rsidRDefault="00330C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7" w:history="1">
            <w:r w:rsidR="003562F2" w:rsidRPr="004249A5">
              <w:rPr>
                <w:rStyle w:val="Hyperlink"/>
                <w:noProof/>
              </w:rPr>
              <w:t>2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Análise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_Toc446512697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330C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8" w:history="1">
            <w:r w:rsidR="003562F2" w:rsidRPr="004249A5">
              <w:rPr>
                <w:rStyle w:val="Hyperlink"/>
                <w:noProof/>
              </w:rPr>
              <w:t>3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Desenvolvimento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_Toc446512698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330C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9" w:history="1">
            <w:r w:rsidR="003562F2" w:rsidRPr="004249A5">
              <w:rPr>
                <w:rStyle w:val="Hyperlink"/>
                <w:noProof/>
              </w:rPr>
              <w:t>4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Homologação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_Toc446512699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330C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0" w:history="1">
            <w:r w:rsidR="003562F2" w:rsidRPr="004249A5">
              <w:rPr>
                <w:rStyle w:val="Hyperlink"/>
                <w:noProof/>
              </w:rPr>
              <w:t>5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Teste com o usuário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_Toc446512700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330C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1" w:history="1">
            <w:r w:rsidR="003562F2" w:rsidRPr="004249A5">
              <w:rPr>
                <w:rStyle w:val="Hyperlink"/>
                <w:noProof/>
              </w:rPr>
              <w:t>6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Entrega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_Toc446512701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0" w:name="_Toc446512696"/>
      <w:r>
        <w:t>Especificação</w:t>
      </w:r>
      <w:bookmarkEnd w:id="0"/>
    </w:p>
    <w:p w:rsidR="00330C90" w:rsidRDefault="00CB7ED5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  <w:r>
        <w:t>Foi aberto o chamado 200967, solicitante Ana Carolina Villaça, para atualizar  os segmentos de diversos, então como isso é bem demorado ela fez uma lista dos produtos para atualizar os segmentos.</w:t>
      </w:r>
      <w:r w:rsidR="00330C90">
        <w:t xml:space="preserve"> Foi feito o backup no banco chamado </w:t>
      </w:r>
      <w:r w:rsidR="00330C90">
        <w:rPr>
          <w:rFonts w:ascii="Consolas" w:hAnsi="Consolas" w:cs="Consolas"/>
          <w:color w:val="008080"/>
          <w:sz w:val="16"/>
          <w:szCs w:val="16"/>
        </w:rPr>
        <w:t>BKP_SEGMENTO_CHAMADO_200967</w:t>
      </w:r>
    </w:p>
    <w:p w:rsidR="002A19BF" w:rsidRPr="00B12ADB" w:rsidRDefault="002A19BF" w:rsidP="002A19BF"/>
    <w:p w:rsidR="002A19BF" w:rsidRDefault="002A19BF" w:rsidP="002A19BF"/>
    <w:p w:rsidR="000E2C11" w:rsidRDefault="009F08D6" w:rsidP="002A19BF">
      <w:pPr>
        <w:pStyle w:val="Ttulo1"/>
      </w:pPr>
      <w:bookmarkStart w:id="1" w:name="_Toc446512697"/>
      <w:r>
        <w:t>Análise</w:t>
      </w:r>
      <w:bookmarkEnd w:id="1"/>
    </w:p>
    <w:p w:rsidR="003E515E" w:rsidRDefault="00330C90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2" w:name="_Toc383380606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Para atualizar foi feito a atualização via Banco</w:t>
      </w:r>
      <w:r w:rsidR="003E515E" w:rsidRPr="003E515E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.</w:t>
      </w:r>
    </w:p>
    <w:p w:rsidR="000E2C11" w:rsidRPr="003E515E" w:rsidRDefault="003E515E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Foi feito </w:t>
      </w:r>
      <w:r w:rsidRPr="003E515E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BKP dos materiais, tabela bkp_custo_zerado_18042016</w:t>
      </w:r>
    </w:p>
    <w:p w:rsidR="002A19BF" w:rsidRDefault="009F08D6" w:rsidP="000E2C11">
      <w:pPr>
        <w:pStyle w:val="Ttulo1"/>
      </w:pPr>
      <w:bookmarkStart w:id="3" w:name="_Toc446512698"/>
      <w:bookmarkEnd w:id="2"/>
      <w:r>
        <w:t>Desenvolvimento</w:t>
      </w:r>
      <w:bookmarkEnd w:id="3"/>
    </w:p>
    <w:p w:rsidR="00A42C89" w:rsidRDefault="003E515E" w:rsidP="009F08D6">
      <w:r>
        <w:t xml:space="preserve">Para acertar </w:t>
      </w:r>
      <w:r w:rsidR="00330C90">
        <w:t>os segmentos</w:t>
      </w:r>
      <w:r>
        <w:t xml:space="preserve"> foi feito da seguinte forma</w:t>
      </w:r>
      <w:r w:rsidR="00330C90">
        <w:t>, foi importada a planilha que ela passou com as informações e depois feito “Update”</w:t>
      </w:r>
      <w:r>
        <w:t>.</w:t>
      </w:r>
    </w:p>
    <w:p w:rsidR="003E515E" w:rsidRDefault="003E515E" w:rsidP="009F08D6"/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30C90">
        <w:rPr>
          <w:rFonts w:ascii="Consolas" w:hAnsi="Consolas" w:cs="Consolas"/>
          <w:color w:val="FF00FF"/>
          <w:sz w:val="24"/>
          <w:szCs w:val="24"/>
        </w:rPr>
        <w:t>update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c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00FF"/>
          <w:sz w:val="24"/>
          <w:szCs w:val="24"/>
        </w:rPr>
        <w:t>set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c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COD_PRODUTO_SEGMENTO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808080"/>
          <w:sz w:val="24"/>
          <w:szCs w:val="24"/>
        </w:rPr>
        <w:t>=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b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COD_PRODUTO_SEGMENTO</w:t>
      </w: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30C90">
        <w:rPr>
          <w:rFonts w:ascii="Consolas" w:hAnsi="Consolas" w:cs="Consolas"/>
          <w:color w:val="0000FF"/>
          <w:sz w:val="24"/>
          <w:szCs w:val="24"/>
        </w:rPr>
        <w:t>from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tmp_segmentos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a</w:t>
      </w: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30C90">
        <w:rPr>
          <w:rFonts w:ascii="Consolas" w:hAnsi="Consolas" w:cs="Consolas"/>
          <w:color w:val="808080"/>
          <w:sz w:val="24"/>
          <w:szCs w:val="24"/>
        </w:rPr>
        <w:t>join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PRODUTOS_SEGMENTO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b</w:t>
      </w: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30C90">
        <w:rPr>
          <w:rFonts w:ascii="Consolas" w:hAnsi="Consolas" w:cs="Consolas"/>
          <w:color w:val="0000FF"/>
          <w:sz w:val="24"/>
          <w:szCs w:val="24"/>
        </w:rPr>
        <w:t>on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a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segmento_novo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808080"/>
          <w:sz w:val="24"/>
          <w:szCs w:val="24"/>
        </w:rPr>
        <w:t>=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b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desc_produto_segmento</w:t>
      </w: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30C90">
        <w:rPr>
          <w:rFonts w:ascii="Consolas" w:hAnsi="Consolas" w:cs="Consolas"/>
          <w:color w:val="808080"/>
          <w:sz w:val="24"/>
          <w:szCs w:val="24"/>
        </w:rPr>
        <w:t>join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produtos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c</w:t>
      </w:r>
    </w:p>
    <w:p w:rsidR="00330C90" w:rsidRPr="00330C90" w:rsidRDefault="00330C90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24"/>
          <w:szCs w:val="24"/>
        </w:rPr>
      </w:pPr>
      <w:r w:rsidRPr="00330C90">
        <w:rPr>
          <w:rFonts w:ascii="Consolas" w:hAnsi="Consolas" w:cs="Consolas"/>
          <w:color w:val="0000FF"/>
          <w:sz w:val="24"/>
          <w:szCs w:val="24"/>
        </w:rPr>
        <w:t>on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a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produto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808080"/>
          <w:sz w:val="24"/>
          <w:szCs w:val="24"/>
        </w:rPr>
        <w:t>=</w:t>
      </w:r>
      <w:r w:rsidRPr="00330C90">
        <w:rPr>
          <w:rFonts w:ascii="Consolas" w:hAnsi="Consolas" w:cs="Consolas"/>
          <w:sz w:val="24"/>
          <w:szCs w:val="24"/>
        </w:rPr>
        <w:t xml:space="preserve"> </w:t>
      </w:r>
      <w:r w:rsidRPr="00330C90">
        <w:rPr>
          <w:rFonts w:ascii="Consolas" w:hAnsi="Consolas" w:cs="Consolas"/>
          <w:color w:val="008080"/>
          <w:sz w:val="24"/>
          <w:szCs w:val="24"/>
        </w:rPr>
        <w:t>c</w:t>
      </w:r>
      <w:r w:rsidRPr="00330C90">
        <w:rPr>
          <w:rFonts w:ascii="Consolas" w:hAnsi="Consolas" w:cs="Consolas"/>
          <w:color w:val="808080"/>
          <w:sz w:val="24"/>
          <w:szCs w:val="24"/>
        </w:rPr>
        <w:t>.</w:t>
      </w:r>
      <w:r w:rsidRPr="00330C90">
        <w:rPr>
          <w:rFonts w:ascii="Consolas" w:hAnsi="Consolas" w:cs="Consolas"/>
          <w:color w:val="008080"/>
          <w:sz w:val="24"/>
          <w:szCs w:val="24"/>
        </w:rPr>
        <w:t>produto</w:t>
      </w:r>
    </w:p>
    <w:p w:rsidR="00A42C89" w:rsidRPr="00330C90" w:rsidRDefault="00A42C89" w:rsidP="009F08D6">
      <w:pPr>
        <w:rPr>
          <w:sz w:val="24"/>
          <w:szCs w:val="24"/>
        </w:rPr>
      </w:pPr>
      <w:bookmarkStart w:id="4" w:name="_GoBack"/>
      <w:bookmarkEnd w:id="4"/>
    </w:p>
    <w:p w:rsidR="00A42C89" w:rsidRPr="00330C90" w:rsidRDefault="00A42C89" w:rsidP="009F08D6">
      <w:pPr>
        <w:rPr>
          <w:sz w:val="24"/>
          <w:szCs w:val="24"/>
        </w:rPr>
      </w:pPr>
    </w:p>
    <w:p w:rsidR="00A42C89" w:rsidRDefault="00A42C89" w:rsidP="009F08D6"/>
    <w:p w:rsidR="002A19BF" w:rsidRDefault="009F08D6" w:rsidP="002A19BF">
      <w:pPr>
        <w:pStyle w:val="Ttulo1"/>
      </w:pPr>
      <w:bookmarkStart w:id="5" w:name="_Toc446512699"/>
      <w:r>
        <w:lastRenderedPageBreak/>
        <w:t>Homologação</w:t>
      </w:r>
      <w:bookmarkEnd w:id="5"/>
    </w:p>
    <w:p w:rsidR="002A19BF" w:rsidRPr="00AA3C95" w:rsidRDefault="002A19BF" w:rsidP="002A19BF"/>
    <w:p w:rsidR="00E10611" w:rsidRDefault="009F08D6" w:rsidP="00E10611">
      <w:pPr>
        <w:pStyle w:val="Ttulo1"/>
      </w:pPr>
      <w:bookmarkStart w:id="6" w:name="_Toc446512700"/>
      <w:r>
        <w:t>Teste com o usuário</w:t>
      </w:r>
      <w:bookmarkEnd w:id="6"/>
    </w:p>
    <w:p w:rsidR="00C85C58" w:rsidRPr="00C85C58" w:rsidRDefault="00DD4A53" w:rsidP="00C85C58">
      <w:r>
        <w:t>Não houve testes com o usuário</w:t>
      </w:r>
    </w:p>
    <w:p w:rsidR="00E10611" w:rsidRPr="00AA3C95" w:rsidRDefault="009F08D6" w:rsidP="00E10611">
      <w:pPr>
        <w:pStyle w:val="Ttulo1"/>
      </w:pPr>
      <w:bookmarkStart w:id="7" w:name="_Toc446512701"/>
      <w:r>
        <w:t>Entrega</w:t>
      </w:r>
      <w:bookmarkEnd w:id="7"/>
    </w:p>
    <w:p w:rsidR="00C85C58" w:rsidRDefault="00006E3C" w:rsidP="002A19BF">
      <w:r>
        <w:t xml:space="preserve">Sendo entregue para </w:t>
      </w:r>
      <w:r w:rsidR="003E515E">
        <w:t xml:space="preserve"> o Julio</w:t>
      </w:r>
      <w:r>
        <w:t xml:space="preserve"> validar.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8843C9" w:rsidRDefault="008843C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C856F9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C856F9" w:rsidP="00C856F9">
            <w:pPr>
              <w:pStyle w:val="Tabela"/>
            </w:pPr>
            <w:r>
              <w:t>Ailsom Heringer</w:t>
            </w:r>
            <w:r w:rsidR="00D32AE6">
              <w:t>\</w:t>
            </w:r>
            <w:r>
              <w:t>TI - Ecommrce</w:t>
            </w:r>
          </w:p>
        </w:tc>
        <w:tc>
          <w:tcPr>
            <w:tcW w:w="4253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C856F9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C856F9" w:rsidP="002D679E">
            <w:pPr>
              <w:pStyle w:val="Tabela"/>
            </w:pPr>
            <w:r>
              <w:t>Lucas Miranda</w:t>
            </w:r>
            <w:r w:rsidR="00D32AE6">
              <w:t>\TI</w:t>
            </w:r>
          </w:p>
        </w:tc>
        <w:tc>
          <w:tcPr>
            <w:tcW w:w="4253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27" w:rsidRDefault="00A42727" w:rsidP="005E1593">
      <w:r>
        <w:separator/>
      </w:r>
    </w:p>
  </w:endnote>
  <w:endnote w:type="continuationSeparator" w:id="0">
    <w:p w:rsidR="00A42727" w:rsidRDefault="00A427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330C90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330C90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27" w:rsidRDefault="00A42727" w:rsidP="005E1593">
      <w:r>
        <w:separator/>
      </w:r>
    </w:p>
  </w:footnote>
  <w:footnote w:type="continuationSeparator" w:id="0">
    <w:p w:rsidR="00A42727" w:rsidRDefault="00A427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171F67" w:rsidP="00C6217F">
          <w:pPr>
            <w:pStyle w:val="Comments"/>
          </w:pPr>
          <w:fldSimple w:instr=" TITLE   \* MERGEFORMAT ">
            <w:r w:rsidR="00957346" w:rsidRPr="00C6217F">
              <w:rPr>
                <w:sz w:val="22"/>
                <w:szCs w:val="22"/>
              </w:rPr>
              <w:t>Declaração 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050398" w:rsidP="002D679E">
          <w:pPr>
            <w:pStyle w:val="Cabealho"/>
            <w:rPr>
              <w:sz w:val="22"/>
              <w:szCs w:val="22"/>
            </w:rPr>
          </w:pPr>
          <w:r w:rsidRPr="00050398">
            <w:t>LIBERAR CAMPO COD.BASE VARIANTE E HAB PECA PARTIDA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D497F"/>
    <w:rsid w:val="001F3D30"/>
    <w:rsid w:val="0020233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F0EE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856F9"/>
    <w:rsid w:val="00C85C58"/>
    <w:rsid w:val="00C928A3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E632-DF8F-40B5-AC79-F87FB244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1621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</cp:revision>
  <dcterms:created xsi:type="dcterms:W3CDTF">2016-04-22T14:24:00Z</dcterms:created>
  <dcterms:modified xsi:type="dcterms:W3CDTF">2016-04-22T14:24:00Z</dcterms:modified>
</cp:coreProperties>
</file>