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9F08D6">
            <w:pPr>
              <w:pStyle w:val="Verses"/>
            </w:pPr>
            <w:r>
              <w:t>1.</w:t>
            </w:r>
            <w:r w:rsidR="009F08D6">
              <w:t>0</w:t>
            </w:r>
          </w:p>
        </w:tc>
        <w:tc>
          <w:tcPr>
            <w:tcW w:w="1129" w:type="dxa"/>
            <w:vAlign w:val="center"/>
          </w:tcPr>
          <w:p w:rsidR="00C6217F" w:rsidRPr="00C52528" w:rsidRDefault="004F6B1E" w:rsidP="00A3610A">
            <w:pPr>
              <w:pStyle w:val="Verses"/>
              <w:jc w:val="left"/>
            </w:pPr>
            <w:r>
              <w:t>2</w:t>
            </w:r>
            <w:r w:rsidR="00A3610A">
              <w:t>5</w:t>
            </w:r>
            <w:r w:rsidR="003D275C">
              <w:t>-0</w:t>
            </w:r>
            <w:r w:rsidR="00CB7ED5">
              <w:t>4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C856F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3562F2" w:rsidRDefault="005705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C6217F">
            <w:instrText xml:space="preserve"> TOC \o "1-3" \h \z \u </w:instrText>
          </w:r>
          <w:r>
            <w:fldChar w:fldCharType="separate"/>
          </w:r>
          <w:hyperlink w:anchor="_Toc446512696" w:history="1">
            <w:r w:rsidR="003562F2" w:rsidRPr="004249A5">
              <w:rPr>
                <w:rStyle w:val="Hyperlink"/>
                <w:noProof/>
              </w:rPr>
              <w:t>1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Especificação</w:t>
            </w:r>
            <w:r w:rsidR="003562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2F2" w:rsidRDefault="00A3610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697" w:history="1">
            <w:r w:rsidR="003562F2" w:rsidRPr="004249A5">
              <w:rPr>
                <w:rStyle w:val="Hyperlink"/>
                <w:noProof/>
              </w:rPr>
              <w:t>2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Análise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_Toc446512697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1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3562F2" w:rsidRDefault="00A3610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698" w:history="1">
            <w:r w:rsidR="003562F2" w:rsidRPr="004249A5">
              <w:rPr>
                <w:rStyle w:val="Hyperlink"/>
                <w:noProof/>
              </w:rPr>
              <w:t>3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Desenvolvimento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_Toc446512698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1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3562F2" w:rsidRDefault="00A3610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699" w:history="1">
            <w:r w:rsidR="003562F2" w:rsidRPr="004249A5">
              <w:rPr>
                <w:rStyle w:val="Hyperlink"/>
                <w:noProof/>
              </w:rPr>
              <w:t>4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Homologação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_Toc446512699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2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3562F2" w:rsidRDefault="00A3610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700" w:history="1">
            <w:r w:rsidR="003562F2" w:rsidRPr="004249A5">
              <w:rPr>
                <w:rStyle w:val="Hyperlink"/>
                <w:noProof/>
              </w:rPr>
              <w:t>5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Teste com o usuário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_Toc446512700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2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3562F2" w:rsidRDefault="00A3610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6512701" w:history="1">
            <w:r w:rsidR="003562F2" w:rsidRPr="004249A5">
              <w:rPr>
                <w:rStyle w:val="Hyperlink"/>
                <w:noProof/>
              </w:rPr>
              <w:t>6</w:t>
            </w:r>
            <w:r w:rsidR="003562F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562F2" w:rsidRPr="004249A5">
              <w:rPr>
                <w:rStyle w:val="Hyperlink"/>
                <w:noProof/>
              </w:rPr>
              <w:t>Entrega</w:t>
            </w:r>
            <w:r w:rsidR="003562F2">
              <w:rPr>
                <w:noProof/>
                <w:webHidden/>
              </w:rPr>
              <w:tab/>
            </w:r>
            <w:r w:rsidR="00570537">
              <w:rPr>
                <w:noProof/>
                <w:webHidden/>
              </w:rPr>
              <w:fldChar w:fldCharType="begin"/>
            </w:r>
            <w:r w:rsidR="003562F2">
              <w:rPr>
                <w:noProof/>
                <w:webHidden/>
              </w:rPr>
              <w:instrText xml:space="preserve"> PAGEREF _Toc446512701 \h </w:instrText>
            </w:r>
            <w:r w:rsidR="00570537">
              <w:rPr>
                <w:noProof/>
                <w:webHidden/>
              </w:rPr>
            </w:r>
            <w:r w:rsidR="00570537">
              <w:rPr>
                <w:noProof/>
                <w:webHidden/>
              </w:rPr>
              <w:fldChar w:fldCharType="separate"/>
            </w:r>
            <w:r w:rsidR="003562F2">
              <w:rPr>
                <w:noProof/>
                <w:webHidden/>
              </w:rPr>
              <w:t>2</w:t>
            </w:r>
            <w:r w:rsidR="00570537">
              <w:rPr>
                <w:noProof/>
                <w:webHidden/>
              </w:rPr>
              <w:fldChar w:fldCharType="end"/>
            </w:r>
          </w:hyperlink>
        </w:p>
        <w:p w:rsidR="00C6217F" w:rsidRDefault="00570537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A519F5" w:rsidRDefault="00A519F5" w:rsidP="00C6217F"/>
    <w:p w:rsidR="002A19BF" w:rsidRDefault="009F08D6" w:rsidP="007170E9">
      <w:pPr>
        <w:pStyle w:val="Ttulo1"/>
      </w:pPr>
      <w:bookmarkStart w:id="0" w:name="_Toc446512696"/>
      <w:r>
        <w:t>Especificação</w:t>
      </w:r>
      <w:bookmarkEnd w:id="0"/>
    </w:p>
    <w:p w:rsidR="00330C90" w:rsidRDefault="00CB7ED5" w:rsidP="00330C90">
      <w:pPr>
        <w:autoSpaceDE w:val="0"/>
        <w:autoSpaceDN w:val="0"/>
        <w:adjustRightInd w:val="0"/>
        <w:rPr>
          <w:rFonts w:ascii="Consolas" w:hAnsi="Consolas" w:cs="Consolas"/>
          <w:color w:val="008080"/>
          <w:sz w:val="16"/>
          <w:szCs w:val="16"/>
        </w:rPr>
      </w:pPr>
      <w:r>
        <w:t xml:space="preserve">Foi aberto o chamado </w:t>
      </w:r>
      <w:r w:rsidR="00A3610A">
        <w:t>201277</w:t>
      </w:r>
      <w:r>
        <w:t xml:space="preserve">, solicitante </w:t>
      </w:r>
      <w:r w:rsidR="00A3610A">
        <w:t>Luciana Oliveira</w:t>
      </w:r>
      <w:r>
        <w:t xml:space="preserve">, </w:t>
      </w:r>
      <w:r w:rsidR="00A3610A">
        <w:t>sobre o problema ao gerar tabela de preço na tela de produto acabado.</w:t>
      </w:r>
    </w:p>
    <w:p w:rsidR="002A19BF" w:rsidRPr="00B12ADB" w:rsidRDefault="002A19BF" w:rsidP="002A19BF"/>
    <w:p w:rsidR="002A19BF" w:rsidRDefault="002A19BF" w:rsidP="002A19BF"/>
    <w:p w:rsidR="000E2C11" w:rsidRDefault="009F08D6" w:rsidP="002A19BF">
      <w:pPr>
        <w:pStyle w:val="Ttulo1"/>
      </w:pPr>
      <w:bookmarkStart w:id="1" w:name="_Toc446512697"/>
      <w:r>
        <w:t>Análise</w:t>
      </w:r>
      <w:bookmarkEnd w:id="1"/>
    </w:p>
    <w:p w:rsidR="000E2C11" w:rsidRPr="003E515E" w:rsidRDefault="00A3610A" w:rsidP="003E515E">
      <w:pPr>
        <w:pStyle w:val="Ttulo1"/>
        <w:numPr>
          <w:ilvl w:val="0"/>
          <w:numId w:val="0"/>
        </w:numPr>
        <w:ind w:left="432" w:hanging="43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  <w:bookmarkStart w:id="2" w:name="_Toc383380606"/>
      <w: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t>Ao clicar no botão gerar tabela de preço, o sistema dava a seguinte mensagem “Não é possível encontrar registros com a informação especificada”, porém quando clicava em OK, ele trazia a tabela de preço.</w:t>
      </w:r>
    </w:p>
    <w:p w:rsidR="002A19BF" w:rsidRDefault="009F08D6" w:rsidP="000E2C11">
      <w:pPr>
        <w:pStyle w:val="Ttulo1"/>
      </w:pPr>
      <w:bookmarkStart w:id="3" w:name="_Toc446512698"/>
      <w:bookmarkEnd w:id="2"/>
      <w:r>
        <w:t>Desenvolvimento</w:t>
      </w:r>
      <w:bookmarkEnd w:id="3"/>
    </w:p>
    <w:p w:rsidR="002A19BF" w:rsidRDefault="003E515E" w:rsidP="00A3610A">
      <w:r>
        <w:t xml:space="preserve">Para acertar </w:t>
      </w:r>
      <w:bookmarkStart w:id="4" w:name="_Toc446512699"/>
      <w:r w:rsidR="00A3610A">
        <w:t xml:space="preserve">foi tirado o </w:t>
      </w:r>
      <w:proofErr w:type="spellStart"/>
      <w:proofErr w:type="gramStart"/>
      <w:r w:rsidR="00A3610A">
        <w:t>SetFocus</w:t>
      </w:r>
      <w:proofErr w:type="spellEnd"/>
      <w:proofErr w:type="gramEnd"/>
      <w:r w:rsidR="00A3610A">
        <w:t xml:space="preserve"> para a coluna </w:t>
      </w:r>
      <w:proofErr w:type="spellStart"/>
      <w:r w:rsidR="00A3610A">
        <w:t>cod_tab_preço</w:t>
      </w:r>
      <w:bookmarkEnd w:id="4"/>
      <w:proofErr w:type="spellEnd"/>
      <w:r w:rsidR="00A3610A">
        <w:t>.</w:t>
      </w:r>
    </w:p>
    <w:p w:rsidR="002A19BF" w:rsidRPr="00AA3C95" w:rsidRDefault="002A19BF" w:rsidP="002A19BF"/>
    <w:p w:rsidR="00E10611" w:rsidRDefault="009F08D6" w:rsidP="00E10611">
      <w:pPr>
        <w:pStyle w:val="Ttulo1"/>
      </w:pPr>
      <w:bookmarkStart w:id="5" w:name="_Toc446512700"/>
      <w:r>
        <w:t>Teste com o usuário</w:t>
      </w:r>
      <w:bookmarkEnd w:id="5"/>
    </w:p>
    <w:p w:rsidR="00C85C58" w:rsidRPr="00C85C58" w:rsidRDefault="00DD4A53" w:rsidP="00C85C58">
      <w:r>
        <w:t>Não houve testes com o usuário</w:t>
      </w:r>
    </w:p>
    <w:p w:rsidR="00E10611" w:rsidRPr="00AA3C95" w:rsidRDefault="009F08D6" w:rsidP="00E10611">
      <w:pPr>
        <w:pStyle w:val="Ttulo1"/>
      </w:pPr>
      <w:bookmarkStart w:id="6" w:name="_Toc446512701"/>
      <w:r>
        <w:t>Entrega</w:t>
      </w:r>
      <w:bookmarkEnd w:id="6"/>
    </w:p>
    <w:p w:rsidR="00C85C58" w:rsidRDefault="00A3610A" w:rsidP="002A19BF">
      <w:r>
        <w:t>Entregue no dia 25/04/2016</w:t>
      </w:r>
    </w:p>
    <w:p w:rsidR="00611E7F" w:rsidRPr="00611E7F" w:rsidRDefault="00611E7F" w:rsidP="00611E7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863"/>
        <w:gridCol w:w="4253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C856F9">
        <w:trPr>
          <w:trHeight w:val="283"/>
        </w:trPr>
        <w:tc>
          <w:tcPr>
            <w:tcW w:w="2863" w:type="dxa"/>
            <w:shd w:val="clear" w:color="auto" w:fill="DBE5F1" w:themeFill="accent1" w:themeFillTint="33"/>
            <w:vAlign w:val="center"/>
          </w:tcPr>
          <w:p w:rsidR="008843C9" w:rsidRPr="00C52528" w:rsidRDefault="008843C9" w:rsidP="00D32AE6">
            <w:pPr>
              <w:rPr>
                <w:b/>
              </w:rPr>
            </w:pPr>
            <w:r>
              <w:rPr>
                <w:b/>
              </w:rPr>
              <w:t>Participante</w:t>
            </w:r>
            <w:r w:rsidR="00D32AE6">
              <w:rPr>
                <w:b/>
              </w:rPr>
              <w:t>\Área solicitante</w:t>
            </w:r>
          </w:p>
        </w:tc>
        <w:tc>
          <w:tcPr>
            <w:tcW w:w="4253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3610A" w:rsidRPr="00C52528" w:rsidTr="00C856F9">
        <w:trPr>
          <w:trHeight w:val="340"/>
        </w:trPr>
        <w:tc>
          <w:tcPr>
            <w:tcW w:w="2863" w:type="dxa"/>
            <w:vAlign w:val="center"/>
          </w:tcPr>
          <w:p w:rsidR="00A3610A" w:rsidRPr="00CE3355" w:rsidRDefault="00A3610A" w:rsidP="003E07E9">
            <w:pPr>
              <w:pStyle w:val="Tabela"/>
            </w:pPr>
            <w:r>
              <w:t>Lucas Miranda\TI</w:t>
            </w:r>
          </w:p>
        </w:tc>
        <w:tc>
          <w:tcPr>
            <w:tcW w:w="4253" w:type="dxa"/>
            <w:vAlign w:val="center"/>
          </w:tcPr>
          <w:p w:rsidR="00A3610A" w:rsidRPr="00C52528" w:rsidRDefault="00A3610A" w:rsidP="002D679E"/>
        </w:tc>
        <w:tc>
          <w:tcPr>
            <w:tcW w:w="1559" w:type="dxa"/>
            <w:vAlign w:val="center"/>
          </w:tcPr>
          <w:p w:rsidR="00A3610A" w:rsidRPr="00C52528" w:rsidRDefault="00A3610A" w:rsidP="002D679E"/>
        </w:tc>
      </w:tr>
      <w:tr w:rsidR="00A3610A" w:rsidRPr="00C52528" w:rsidTr="00C856F9">
        <w:trPr>
          <w:trHeight w:val="340"/>
        </w:trPr>
        <w:tc>
          <w:tcPr>
            <w:tcW w:w="2863" w:type="dxa"/>
            <w:vAlign w:val="center"/>
          </w:tcPr>
          <w:p w:rsidR="00A3610A" w:rsidRPr="00CE3355" w:rsidRDefault="00A3610A" w:rsidP="002D679E">
            <w:pPr>
              <w:pStyle w:val="Tabela"/>
            </w:pPr>
            <w:bookmarkStart w:id="7" w:name="_GoBack"/>
            <w:bookmarkEnd w:id="7"/>
          </w:p>
        </w:tc>
        <w:tc>
          <w:tcPr>
            <w:tcW w:w="4253" w:type="dxa"/>
            <w:vAlign w:val="center"/>
          </w:tcPr>
          <w:p w:rsidR="00A3610A" w:rsidRPr="00C52528" w:rsidRDefault="00A3610A" w:rsidP="002D679E"/>
        </w:tc>
        <w:tc>
          <w:tcPr>
            <w:tcW w:w="1559" w:type="dxa"/>
            <w:vAlign w:val="center"/>
          </w:tcPr>
          <w:p w:rsidR="00A3610A" w:rsidRPr="00C52528" w:rsidRDefault="00A3610A" w:rsidP="002D679E"/>
        </w:tc>
      </w:tr>
    </w:tbl>
    <w:p w:rsidR="008843C9" w:rsidRDefault="008843C9" w:rsidP="008843C9"/>
    <w:p w:rsidR="008843C9" w:rsidRDefault="008843C9" w:rsidP="003D377B"/>
    <w:sectPr w:rsidR="008843C9" w:rsidSect="0057053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727" w:rsidRDefault="00A42727" w:rsidP="005E1593">
      <w:r>
        <w:separator/>
      </w:r>
    </w:p>
  </w:endnote>
  <w:endnote w:type="continuationSeparator" w:id="0">
    <w:p w:rsidR="00A42727" w:rsidRDefault="00A4272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A3610A">
            <w:rPr>
              <w:noProof/>
              <w:color w:val="244061" w:themeColor="accent1" w:themeShade="80"/>
            </w:rPr>
            <w:t>2</w:t>
          </w:r>
          <w:r w:rsidR="00570537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A3610A">
            <w:rPr>
              <w:noProof/>
              <w:color w:val="244061" w:themeColor="accent1" w:themeShade="80"/>
            </w:rPr>
            <w:t>2</w:t>
          </w:r>
          <w:r w:rsidR="00570537"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727" w:rsidRDefault="00A42727" w:rsidP="005E1593">
      <w:r>
        <w:separator/>
      </w:r>
    </w:p>
  </w:footnote>
  <w:footnote w:type="continuationSeparator" w:id="0">
    <w:p w:rsidR="00A42727" w:rsidRDefault="00A4272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A3610A" w:rsidP="00C6217F">
          <w:pPr>
            <w:pStyle w:val="Comments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957346" w:rsidRPr="00C6217F">
            <w:rPr>
              <w:sz w:val="22"/>
              <w:szCs w:val="22"/>
            </w:rPr>
            <w:t>Declaração do escopo do projeto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>
                <wp:extent cx="1104900" cy="247867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47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050398" w:rsidP="002D679E">
          <w:pPr>
            <w:pStyle w:val="Cabealho"/>
            <w:rPr>
              <w:sz w:val="22"/>
              <w:szCs w:val="22"/>
            </w:rPr>
          </w:pPr>
          <w:r w:rsidRPr="00050398">
            <w:t xml:space="preserve">LIBERAR CAMPO </w:t>
          </w:r>
          <w:proofErr w:type="gramStart"/>
          <w:r w:rsidRPr="00050398">
            <w:t>COD.</w:t>
          </w:r>
          <w:proofErr w:type="gramEnd"/>
          <w:r w:rsidRPr="00050398">
            <w:t>BASE VARIANTE E HAB PECA PARTIDA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9BF"/>
    <w:rsid w:val="00006E3C"/>
    <w:rsid w:val="000426C3"/>
    <w:rsid w:val="00050398"/>
    <w:rsid w:val="00061C9C"/>
    <w:rsid w:val="000B029A"/>
    <w:rsid w:val="000C1AC0"/>
    <w:rsid w:val="000E2853"/>
    <w:rsid w:val="000E2C11"/>
    <w:rsid w:val="000E3FBC"/>
    <w:rsid w:val="00120872"/>
    <w:rsid w:val="00137694"/>
    <w:rsid w:val="00171F67"/>
    <w:rsid w:val="001D497F"/>
    <w:rsid w:val="001F3D30"/>
    <w:rsid w:val="00202333"/>
    <w:rsid w:val="00211D53"/>
    <w:rsid w:val="00274187"/>
    <w:rsid w:val="0028566C"/>
    <w:rsid w:val="00293ED8"/>
    <w:rsid w:val="002A19BF"/>
    <w:rsid w:val="002B4718"/>
    <w:rsid w:val="002E5728"/>
    <w:rsid w:val="00311DF2"/>
    <w:rsid w:val="00323EFA"/>
    <w:rsid w:val="00330C90"/>
    <w:rsid w:val="00331443"/>
    <w:rsid w:val="00341B09"/>
    <w:rsid w:val="0034544C"/>
    <w:rsid w:val="003562F2"/>
    <w:rsid w:val="003636E9"/>
    <w:rsid w:val="00366264"/>
    <w:rsid w:val="00393AF2"/>
    <w:rsid w:val="003C6AAD"/>
    <w:rsid w:val="003D275C"/>
    <w:rsid w:val="003D377B"/>
    <w:rsid w:val="003D437B"/>
    <w:rsid w:val="003E515E"/>
    <w:rsid w:val="003F0EE1"/>
    <w:rsid w:val="00424175"/>
    <w:rsid w:val="0042609D"/>
    <w:rsid w:val="0043489E"/>
    <w:rsid w:val="004746A4"/>
    <w:rsid w:val="004B2855"/>
    <w:rsid w:val="004B60F1"/>
    <w:rsid w:val="004D0195"/>
    <w:rsid w:val="004D27A1"/>
    <w:rsid w:val="004F6B1E"/>
    <w:rsid w:val="005323F0"/>
    <w:rsid w:val="0055540E"/>
    <w:rsid w:val="00570537"/>
    <w:rsid w:val="005B4260"/>
    <w:rsid w:val="005E0DE7"/>
    <w:rsid w:val="005E1593"/>
    <w:rsid w:val="005F487B"/>
    <w:rsid w:val="00611E7F"/>
    <w:rsid w:val="00631A54"/>
    <w:rsid w:val="006419CA"/>
    <w:rsid w:val="00642D49"/>
    <w:rsid w:val="00663704"/>
    <w:rsid w:val="006664A0"/>
    <w:rsid w:val="006A233C"/>
    <w:rsid w:val="00706F2F"/>
    <w:rsid w:val="007170E9"/>
    <w:rsid w:val="00743E89"/>
    <w:rsid w:val="007A054B"/>
    <w:rsid w:val="007B5F63"/>
    <w:rsid w:val="007D2516"/>
    <w:rsid w:val="00804EDF"/>
    <w:rsid w:val="00842903"/>
    <w:rsid w:val="00871E89"/>
    <w:rsid w:val="008766B8"/>
    <w:rsid w:val="008843C9"/>
    <w:rsid w:val="00952A34"/>
    <w:rsid w:val="00957346"/>
    <w:rsid w:val="009923B1"/>
    <w:rsid w:val="009925CA"/>
    <w:rsid w:val="009A3D1F"/>
    <w:rsid w:val="009B5B6C"/>
    <w:rsid w:val="009D1304"/>
    <w:rsid w:val="009F08D6"/>
    <w:rsid w:val="00A3610A"/>
    <w:rsid w:val="00A42727"/>
    <w:rsid w:val="00A42C89"/>
    <w:rsid w:val="00A44910"/>
    <w:rsid w:val="00A47ED6"/>
    <w:rsid w:val="00A519F5"/>
    <w:rsid w:val="00AE1992"/>
    <w:rsid w:val="00AF4288"/>
    <w:rsid w:val="00AF6D5F"/>
    <w:rsid w:val="00B865A3"/>
    <w:rsid w:val="00BC5600"/>
    <w:rsid w:val="00C06005"/>
    <w:rsid w:val="00C52528"/>
    <w:rsid w:val="00C6217F"/>
    <w:rsid w:val="00C635C6"/>
    <w:rsid w:val="00C856F9"/>
    <w:rsid w:val="00C85C58"/>
    <w:rsid w:val="00C928A3"/>
    <w:rsid w:val="00CB7ED5"/>
    <w:rsid w:val="00CD67DE"/>
    <w:rsid w:val="00CE2B3B"/>
    <w:rsid w:val="00CF2315"/>
    <w:rsid w:val="00D11C3A"/>
    <w:rsid w:val="00D32AE6"/>
    <w:rsid w:val="00D37957"/>
    <w:rsid w:val="00D413BD"/>
    <w:rsid w:val="00D80127"/>
    <w:rsid w:val="00D94020"/>
    <w:rsid w:val="00DB2B61"/>
    <w:rsid w:val="00DD4A53"/>
    <w:rsid w:val="00DE74BE"/>
    <w:rsid w:val="00E10611"/>
    <w:rsid w:val="00E1503D"/>
    <w:rsid w:val="00E34C15"/>
    <w:rsid w:val="00E80588"/>
    <w:rsid w:val="00E94091"/>
    <w:rsid w:val="00EC3752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9F8FB-9428-41B5-A708-11A3472B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</TotalTime>
  <Pages>2</Pages>
  <Words>194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1242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3</cp:revision>
  <dcterms:created xsi:type="dcterms:W3CDTF">2016-04-22T14:24:00Z</dcterms:created>
  <dcterms:modified xsi:type="dcterms:W3CDTF">2016-04-25T18:52:00Z</dcterms:modified>
</cp:coreProperties>
</file>