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900C9D" w:rsidP="00354119">
            <w:pPr>
              <w:pStyle w:val="Verses"/>
              <w:jc w:val="left"/>
            </w:pPr>
            <w:r>
              <w:t>21</w:t>
            </w:r>
            <w:r w:rsidR="003D275C">
              <w:t>-0</w:t>
            </w:r>
            <w:r w:rsidR="00354119">
              <w:t>7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900C9D" w:rsidRDefault="00900C9D" w:rsidP="00CE5B14">
      <w:pPr>
        <w:rPr>
          <w:b/>
          <w:u w:val="single"/>
        </w:rPr>
      </w:pPr>
      <w:r w:rsidRPr="00900C9D">
        <w:rPr>
          <w:b/>
          <w:u w:val="single"/>
        </w:rPr>
        <w:t>RELLINX</w:t>
      </w:r>
    </w:p>
    <w:p w:rsidR="00900C9D" w:rsidRPr="00900C9D" w:rsidRDefault="00900C9D" w:rsidP="00CE5B14"/>
    <w:p w:rsidR="00900C9D" w:rsidRDefault="00900C9D" w:rsidP="00900C9D">
      <w:pPr>
        <w:pStyle w:val="PargrafodaLista"/>
        <w:numPr>
          <w:ilvl w:val="0"/>
          <w:numId w:val="8"/>
        </w:numPr>
        <w:jc w:val="both"/>
      </w:pPr>
      <w:r>
        <w:t>Ir ao modulo Produção &gt; Tela: Alterar Propriedades do Produto</w:t>
      </w:r>
    </w:p>
    <w:p w:rsidR="00BD2031" w:rsidRDefault="00900C9D" w:rsidP="00BD2031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211C0E67" wp14:editId="4C615C2F">
            <wp:extent cx="400050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D" w:rsidRDefault="00900C9D" w:rsidP="00BD2031">
      <w:pPr>
        <w:ind w:firstLine="708"/>
        <w:jc w:val="both"/>
      </w:pPr>
    </w:p>
    <w:p w:rsidR="00900C9D" w:rsidRDefault="00900C9D" w:rsidP="00900C9D">
      <w:pPr>
        <w:pStyle w:val="PargrafodaLista"/>
        <w:numPr>
          <w:ilvl w:val="0"/>
          <w:numId w:val="8"/>
        </w:numPr>
        <w:jc w:val="both"/>
      </w:pPr>
      <w:r>
        <w:t>No campo Produto colocar o código do produto.</w:t>
      </w:r>
    </w:p>
    <w:p w:rsidR="00900C9D" w:rsidRDefault="00900C9D" w:rsidP="00900C9D">
      <w:pPr>
        <w:ind w:left="708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76F2DC6" wp14:editId="5F3BDDCB">
            <wp:extent cx="3924300" cy="3657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D" w:rsidRDefault="00900C9D" w:rsidP="00900C9D">
      <w:pPr>
        <w:ind w:left="708"/>
        <w:jc w:val="both"/>
      </w:pPr>
      <w:r>
        <w:t>Ao escolher o código clicar no botão Consultar.</w:t>
      </w:r>
    </w:p>
    <w:p w:rsidR="00900C9D" w:rsidRDefault="00900C9D" w:rsidP="00900C9D">
      <w:pPr>
        <w:ind w:left="708"/>
        <w:jc w:val="both"/>
      </w:pPr>
      <w:r>
        <w:t>Feito isso o sistema irá mostrar da seguinte forma.</w:t>
      </w:r>
    </w:p>
    <w:p w:rsidR="00900C9D" w:rsidRDefault="00900C9D" w:rsidP="00900C9D">
      <w:pPr>
        <w:ind w:left="708"/>
        <w:jc w:val="both"/>
      </w:pPr>
    </w:p>
    <w:p w:rsidR="00900C9D" w:rsidRDefault="00900C9D" w:rsidP="00900C9D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15F7177B" wp14:editId="676D6AF2">
            <wp:extent cx="3914775" cy="3667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D" w:rsidRDefault="00900C9D" w:rsidP="00900C9D">
      <w:pPr>
        <w:ind w:left="708"/>
        <w:jc w:val="both"/>
      </w:pPr>
    </w:p>
    <w:p w:rsidR="00900C9D" w:rsidRDefault="00900C9D" w:rsidP="00900C9D">
      <w:pPr>
        <w:ind w:left="708"/>
        <w:jc w:val="both"/>
      </w:pPr>
      <w:r>
        <w:lastRenderedPageBreak/>
        <w:t>Pode verificar que tem as propriedades do produto para alteração, ele irá mostrar o status que está hoje ou sem status.</w:t>
      </w:r>
    </w:p>
    <w:p w:rsidR="00900C9D" w:rsidRDefault="00900C9D" w:rsidP="00900C9D">
      <w:pPr>
        <w:ind w:left="708"/>
        <w:jc w:val="both"/>
      </w:pPr>
    </w:p>
    <w:p w:rsidR="00900C9D" w:rsidRDefault="00900C9D" w:rsidP="00900C9D">
      <w:pPr>
        <w:pStyle w:val="PargrafodaLista"/>
        <w:numPr>
          <w:ilvl w:val="0"/>
          <w:numId w:val="8"/>
        </w:numPr>
        <w:jc w:val="both"/>
      </w:pPr>
      <w:r>
        <w:t>Para alterar você deve consultar e depois clicar no botão Alterar.</w:t>
      </w:r>
    </w:p>
    <w:p w:rsidR="00900C9D" w:rsidRDefault="00900C9D" w:rsidP="00900C9D">
      <w:pPr>
        <w:pStyle w:val="PargrafodaLista"/>
        <w:ind w:left="1068"/>
        <w:jc w:val="both"/>
      </w:pPr>
      <w:r>
        <w:rPr>
          <w:noProof/>
          <w:lang w:eastAsia="pt-BR"/>
        </w:rPr>
        <w:drawing>
          <wp:inline distT="0" distB="0" distL="0" distR="0" wp14:anchorId="7CC9961F" wp14:editId="5C912E2D">
            <wp:extent cx="3981450" cy="3638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D" w:rsidRDefault="00900C9D" w:rsidP="00900C9D">
      <w:pPr>
        <w:pStyle w:val="PargrafodaLista"/>
        <w:numPr>
          <w:ilvl w:val="0"/>
          <w:numId w:val="8"/>
        </w:numPr>
        <w:jc w:val="both"/>
      </w:pPr>
      <w:r>
        <w:t>Ao clicar o sistema irá liberar os campos para alterar as propriedades.</w:t>
      </w:r>
    </w:p>
    <w:p w:rsidR="00900C9D" w:rsidRDefault="00900C9D" w:rsidP="00900C9D">
      <w:pPr>
        <w:pStyle w:val="PargrafodaLista"/>
        <w:numPr>
          <w:ilvl w:val="0"/>
          <w:numId w:val="8"/>
        </w:numPr>
        <w:jc w:val="both"/>
      </w:pPr>
      <w:r>
        <w:t>Depois de selecionar a opção deve-se clicar no botão Confirmar.</w:t>
      </w:r>
    </w:p>
    <w:p w:rsidR="00900C9D" w:rsidRDefault="00900C9D" w:rsidP="00900C9D">
      <w:pPr>
        <w:pStyle w:val="PargrafodaLista"/>
        <w:ind w:left="1068"/>
        <w:jc w:val="both"/>
      </w:pPr>
      <w:r>
        <w:rPr>
          <w:noProof/>
          <w:lang w:eastAsia="pt-BR"/>
        </w:rPr>
        <w:drawing>
          <wp:inline distT="0" distB="0" distL="0" distR="0" wp14:anchorId="373B36E9" wp14:editId="71BED746">
            <wp:extent cx="3952875" cy="33813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D" w:rsidRDefault="00900C9D" w:rsidP="00900C9D">
      <w:pPr>
        <w:pStyle w:val="PargrafodaLista"/>
        <w:numPr>
          <w:ilvl w:val="0"/>
          <w:numId w:val="8"/>
        </w:numPr>
        <w:jc w:val="both"/>
      </w:pPr>
      <w:r>
        <w:lastRenderedPageBreak/>
        <w:t>Ao confirmar sistema dará a seguinte mensagem.</w:t>
      </w:r>
    </w:p>
    <w:p w:rsidR="00900C9D" w:rsidRDefault="00900C9D" w:rsidP="00900C9D">
      <w:pPr>
        <w:pStyle w:val="PargrafodaLista"/>
        <w:ind w:left="1068"/>
        <w:jc w:val="both"/>
      </w:pPr>
      <w:r>
        <w:rPr>
          <w:noProof/>
          <w:lang w:eastAsia="pt-BR"/>
        </w:rPr>
        <w:drawing>
          <wp:inline distT="0" distB="0" distL="0" distR="0" wp14:anchorId="61437ABA" wp14:editId="3B9DF378">
            <wp:extent cx="2714625" cy="15144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D" w:rsidRDefault="00900C9D" w:rsidP="00900C9D">
      <w:pPr>
        <w:ind w:left="708"/>
        <w:jc w:val="both"/>
      </w:pPr>
    </w:p>
    <w:p w:rsidR="00BD2031" w:rsidRDefault="00BD2031" w:rsidP="00AD415B">
      <w:pPr>
        <w:jc w:val="both"/>
      </w:pPr>
      <w:r>
        <w:tab/>
      </w: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900C9D" w:rsidRDefault="001F3653" w:rsidP="001F3653">
      <w:pPr>
        <w:jc w:val="right"/>
        <w:rPr>
          <w:b/>
        </w:rPr>
      </w:pPr>
      <w:r w:rsidRPr="001F3653">
        <w:rPr>
          <w:b/>
        </w:rPr>
        <w:t xml:space="preserve">                                                                                                                            </w:t>
      </w:r>
    </w:p>
    <w:p w:rsidR="00900C9D" w:rsidRDefault="00900C9D" w:rsidP="001F3653">
      <w:pPr>
        <w:jc w:val="right"/>
        <w:rPr>
          <w:b/>
        </w:rPr>
      </w:pPr>
    </w:p>
    <w:p w:rsidR="001F3653" w:rsidRPr="001F3653" w:rsidRDefault="001F3653" w:rsidP="001F3653">
      <w:pPr>
        <w:jc w:val="right"/>
        <w:rPr>
          <w:b/>
        </w:rPr>
      </w:pPr>
      <w:bookmarkStart w:id="0" w:name="_GoBack"/>
      <w:bookmarkEnd w:id="0"/>
      <w:r w:rsidRPr="001F3653">
        <w:rPr>
          <w:b/>
        </w:rPr>
        <w:t xml:space="preserve">    Lucas Miranda</w:t>
      </w:r>
    </w:p>
    <w:p w:rsidR="001F3653" w:rsidRPr="001F3653" w:rsidRDefault="001F3653" w:rsidP="001F3653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F3653" w:rsidRPr="001F365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96" w:rsidRDefault="00034A96" w:rsidP="005E1593">
      <w:r>
        <w:separator/>
      </w:r>
    </w:p>
  </w:endnote>
  <w:endnote w:type="continuationSeparator" w:id="0">
    <w:p w:rsidR="00034A96" w:rsidRDefault="00034A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00C9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00C9D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96" w:rsidRDefault="00034A96" w:rsidP="005E1593">
      <w:r>
        <w:separator/>
      </w:r>
    </w:p>
  </w:footnote>
  <w:footnote w:type="continuationSeparator" w:id="0">
    <w:p w:rsidR="00034A96" w:rsidRDefault="00034A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7639E011" wp14:editId="2555E842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00C9D" w:rsidP="002D679E">
          <w:pPr>
            <w:pStyle w:val="Cabealho"/>
            <w:rPr>
              <w:sz w:val="22"/>
              <w:szCs w:val="22"/>
            </w:rPr>
          </w:pPr>
          <w:r>
            <w:t>MELHORIA CAD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34A96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90C0C"/>
    <w:rsid w:val="001D497F"/>
    <w:rsid w:val="001F3653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B6EAB"/>
    <w:rsid w:val="002E5728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E048A"/>
    <w:rsid w:val="005E1593"/>
    <w:rsid w:val="005F487B"/>
    <w:rsid w:val="00612C0B"/>
    <w:rsid w:val="00631A54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0499"/>
    <w:rsid w:val="00763466"/>
    <w:rsid w:val="007677B3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4288"/>
    <w:rsid w:val="00AF6D5F"/>
    <w:rsid w:val="00B90DFE"/>
    <w:rsid w:val="00B90FF4"/>
    <w:rsid w:val="00BC5600"/>
    <w:rsid w:val="00BD2031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1C7D-33A5-44B8-A5D5-FF00476B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1867</TotalTime>
  <Pages>4</Pages>
  <Words>141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907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22</cp:revision>
  <dcterms:created xsi:type="dcterms:W3CDTF">2016-02-12T19:06:00Z</dcterms:created>
  <dcterms:modified xsi:type="dcterms:W3CDTF">2016-07-25T19:53:00Z</dcterms:modified>
</cp:coreProperties>
</file>