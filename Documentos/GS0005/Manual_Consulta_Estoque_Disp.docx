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192F2B" w:rsidP="00192F2B">
            <w:pPr>
              <w:pStyle w:val="Verses"/>
              <w:jc w:val="left"/>
            </w:pPr>
            <w:r>
              <w:t>08</w:t>
            </w:r>
            <w:r w:rsidR="003D275C">
              <w:t>-0</w:t>
            </w:r>
            <w:r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</w:t>
      </w:r>
      <w:r w:rsidR="00192F2B">
        <w:rPr>
          <w:b/>
          <w:u w:val="single"/>
        </w:rPr>
        <w:t>Tela</w:t>
      </w:r>
    </w:p>
    <w:p w:rsidR="009F2DC1" w:rsidRDefault="009F2DC1" w:rsidP="00192F2B">
      <w:pPr>
        <w:ind w:firstLine="708"/>
        <w:jc w:val="both"/>
      </w:pPr>
      <w:r>
        <w:t>Foi criad</w:t>
      </w:r>
      <w:r w:rsidR="00192F2B">
        <w:t>a</w:t>
      </w:r>
      <w:r>
        <w:t xml:space="preserve"> </w:t>
      </w:r>
      <w:r w:rsidR="00192F2B">
        <w:t>a tela GS0005 – Consulta de Estoque Disponível para verificar os estoques disponíveis pegando quais materiais estão reservados.</w:t>
      </w:r>
    </w:p>
    <w:p w:rsidR="00192F2B" w:rsidRDefault="00192F2B" w:rsidP="00192F2B">
      <w:pPr>
        <w:ind w:firstLine="708"/>
        <w:jc w:val="both"/>
      </w:pPr>
      <w:r>
        <w:t>A tela fica localizada no Modulo Estoque de Materiais &gt; 3. Consultas &gt; GS0005 – Consulta de Estoque Disponível.</w:t>
      </w:r>
    </w:p>
    <w:p w:rsidR="00192F2B" w:rsidRDefault="00192F2B" w:rsidP="00192F2B">
      <w:pPr>
        <w:ind w:firstLine="708"/>
        <w:jc w:val="both"/>
      </w:pPr>
    </w:p>
    <w:p w:rsidR="00192F2B" w:rsidRDefault="00192F2B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0DBE1E3C" wp14:editId="519AA1B0">
            <wp:extent cx="5400040" cy="26706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192F2B" w:rsidP="00192F2B">
      <w:pPr>
        <w:jc w:val="both"/>
      </w:pPr>
    </w:p>
    <w:p w:rsidR="00192F2B" w:rsidRDefault="00192F2B" w:rsidP="00192F2B">
      <w:pPr>
        <w:jc w:val="both"/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A33378" w:rsidRDefault="00A33378" w:rsidP="00192F2B">
      <w:pPr>
        <w:jc w:val="both"/>
        <w:rPr>
          <w:b/>
          <w:u w:val="single"/>
        </w:rPr>
      </w:pPr>
    </w:p>
    <w:p w:rsidR="00192F2B" w:rsidRDefault="00192F2B" w:rsidP="00192F2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2 – Consulta</w:t>
      </w:r>
    </w:p>
    <w:p w:rsidR="00192F2B" w:rsidRDefault="00192F2B" w:rsidP="00192F2B">
      <w:pPr>
        <w:jc w:val="both"/>
      </w:pPr>
      <w:r>
        <w:t>Pode filtrar por Filial / Descrição do Material (“%</w:t>
      </w:r>
      <w:r w:rsidR="00163FA0">
        <w:t>aro</w:t>
      </w:r>
      <w:r>
        <w:t xml:space="preserve">%”, onde irá procurar os materiais com a palavra </w:t>
      </w:r>
      <w:r w:rsidR="00163FA0">
        <w:t>aro</w:t>
      </w:r>
      <w:r>
        <w:t>)</w:t>
      </w:r>
      <w:r w:rsidR="00163FA0">
        <w:t>.</w:t>
      </w:r>
    </w:p>
    <w:p w:rsidR="00163FA0" w:rsidRDefault="00163FA0" w:rsidP="00192F2B">
      <w:pPr>
        <w:jc w:val="both"/>
      </w:pPr>
      <w:r>
        <w:t>Segue exemplo abaixo do filtro e o resultado da pesquisa.</w:t>
      </w:r>
    </w:p>
    <w:p w:rsidR="00163FA0" w:rsidRDefault="00163FA0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68E0A1D3" wp14:editId="0341EE9C">
            <wp:extent cx="5400040" cy="269635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0" w:rsidRPr="00192F2B" w:rsidRDefault="00163FA0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05BFA93E" wp14:editId="3B71D5D8">
            <wp:extent cx="5400040" cy="266763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163FA0" w:rsidP="00192F2B">
      <w:pPr>
        <w:jc w:val="both"/>
      </w:pPr>
      <w:r>
        <w:t>Trouxe todos os resultados dos materiais que contem a palavra “Aro”</w:t>
      </w:r>
    </w:p>
    <w:p w:rsidR="00163FA0" w:rsidRDefault="00163FA0" w:rsidP="00192F2B">
      <w:pPr>
        <w:jc w:val="both"/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</w:p>
    <w:p w:rsidR="00A33378" w:rsidRDefault="00A33378" w:rsidP="00192F2B">
      <w:pPr>
        <w:jc w:val="both"/>
        <w:rPr>
          <w:b/>
          <w:u w:val="single"/>
        </w:rPr>
      </w:pPr>
    </w:p>
    <w:p w:rsidR="00163FA0" w:rsidRDefault="00163FA0" w:rsidP="00192F2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3 – Colunas</w:t>
      </w:r>
    </w:p>
    <w:p w:rsidR="00163FA0" w:rsidRDefault="00163FA0" w:rsidP="00192F2B">
      <w:pPr>
        <w:jc w:val="both"/>
      </w:pPr>
      <w:r>
        <w:t xml:space="preserve">Na aba “Estoque” tem os campos chamados: </w:t>
      </w:r>
      <w:proofErr w:type="spellStart"/>
      <w:r>
        <w:t>Qtde</w:t>
      </w:r>
      <w:proofErr w:type="spellEnd"/>
      <w:r>
        <w:t xml:space="preserve"> Estoque, </w:t>
      </w:r>
      <w:proofErr w:type="spellStart"/>
      <w:r>
        <w:t>Qtde</w:t>
      </w:r>
      <w:proofErr w:type="spellEnd"/>
      <w:r>
        <w:t xml:space="preserve"> Em Reserva, </w:t>
      </w:r>
      <w:proofErr w:type="spellStart"/>
      <w:r>
        <w:t>Qtde</w:t>
      </w:r>
      <w:proofErr w:type="spellEnd"/>
      <w:r>
        <w:t xml:space="preserve"> Em Reserva Compras, </w:t>
      </w:r>
      <w:proofErr w:type="spellStart"/>
      <w:r>
        <w:t>Qtde</w:t>
      </w:r>
      <w:proofErr w:type="spellEnd"/>
      <w:r>
        <w:t xml:space="preserve"> Pedido Pilotagem, </w:t>
      </w:r>
      <w:proofErr w:type="spellStart"/>
      <w:r>
        <w:t>Qtd</w:t>
      </w:r>
      <w:proofErr w:type="spellEnd"/>
      <w:r>
        <w:t xml:space="preserve"> </w:t>
      </w:r>
      <w:proofErr w:type="spellStart"/>
      <w:r>
        <w:t>Benef</w:t>
      </w:r>
      <w:proofErr w:type="spellEnd"/>
      <w:r>
        <w:t xml:space="preserve">, </w:t>
      </w:r>
      <w:proofErr w:type="spellStart"/>
      <w:r>
        <w:t>Qtde</w:t>
      </w:r>
      <w:proofErr w:type="spellEnd"/>
      <w:r>
        <w:t xml:space="preserve"> Estoque </w:t>
      </w:r>
      <w:proofErr w:type="spellStart"/>
      <w:r>
        <w:t>Disp</w:t>
      </w:r>
      <w:proofErr w:type="spellEnd"/>
      <w:r>
        <w:t>.</w:t>
      </w:r>
    </w:p>
    <w:p w:rsidR="00215F13" w:rsidRDefault="00215F13" w:rsidP="00192F2B">
      <w:pPr>
        <w:jc w:val="both"/>
      </w:pPr>
    </w:p>
    <w:p w:rsidR="00215F13" w:rsidRDefault="00A33378" w:rsidP="00192F2B">
      <w:pPr>
        <w:jc w:val="both"/>
      </w:pPr>
      <w:r>
        <w:rPr>
          <w:noProof/>
          <w:lang w:eastAsia="pt-BR"/>
        </w:rPr>
        <w:drawing>
          <wp:inline distT="0" distB="0" distL="0" distR="0" wp14:anchorId="4BAC553B" wp14:editId="44C77205">
            <wp:extent cx="5400040" cy="347721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13" w:rsidRDefault="00215F13" w:rsidP="00192F2B">
      <w:pPr>
        <w:jc w:val="both"/>
      </w:pPr>
    </w:p>
    <w:p w:rsidR="00163FA0" w:rsidRDefault="00163FA0" w:rsidP="00192F2B">
      <w:pPr>
        <w:jc w:val="both"/>
      </w:pPr>
      <w:proofErr w:type="spellStart"/>
      <w:r w:rsidRPr="00163FA0">
        <w:rPr>
          <w:u w:val="single"/>
        </w:rPr>
        <w:t>Qtde</w:t>
      </w:r>
      <w:proofErr w:type="spellEnd"/>
      <w:r w:rsidRPr="00163FA0">
        <w:rPr>
          <w:u w:val="single"/>
        </w:rPr>
        <w:t xml:space="preserve"> Estoque</w:t>
      </w:r>
      <w:r>
        <w:t xml:space="preserve"> – Quantidade que temos no estoque disponível hoje</w:t>
      </w:r>
    </w:p>
    <w:p w:rsidR="00163FA0" w:rsidRDefault="00163FA0" w:rsidP="00192F2B">
      <w:pPr>
        <w:jc w:val="both"/>
      </w:pPr>
      <w:proofErr w:type="spellStart"/>
      <w:r w:rsidRPr="00163FA0">
        <w:rPr>
          <w:u w:val="single"/>
        </w:rPr>
        <w:t>Qtde</w:t>
      </w:r>
      <w:proofErr w:type="spellEnd"/>
      <w:r w:rsidRPr="00163FA0">
        <w:rPr>
          <w:u w:val="single"/>
        </w:rPr>
        <w:t xml:space="preserve"> em Reserva</w:t>
      </w:r>
      <w:r>
        <w:t xml:space="preserve"> – Quantidade de material reservado na O.S. (Caso queira verificar quais são as O.S. daquele material, só selecionar e ir à aba Ordens de Serviços</w:t>
      </w:r>
      <w:proofErr w:type="gramStart"/>
      <w:r>
        <w:t>)</w:t>
      </w:r>
      <w:proofErr w:type="gramEnd"/>
    </w:p>
    <w:p w:rsidR="00163FA0" w:rsidRDefault="00163FA0" w:rsidP="00192F2B">
      <w:pPr>
        <w:jc w:val="both"/>
      </w:pPr>
      <w:proofErr w:type="spellStart"/>
      <w:r w:rsidRPr="00163FA0">
        <w:rPr>
          <w:u w:val="single"/>
        </w:rPr>
        <w:t>Qtde</w:t>
      </w:r>
      <w:proofErr w:type="spellEnd"/>
      <w:r w:rsidRPr="00163FA0">
        <w:rPr>
          <w:u w:val="single"/>
        </w:rPr>
        <w:t xml:space="preserve"> em Reserva Compras</w:t>
      </w:r>
      <w:r w:rsidRPr="00163FA0">
        <w:t xml:space="preserve"> -</w:t>
      </w:r>
      <w:r>
        <w:t xml:space="preserve"> </w:t>
      </w:r>
      <w:r>
        <w:t xml:space="preserve">Quantidade de material reservado </w:t>
      </w:r>
      <w:r>
        <w:t>no Pedido de Compra de Produto Acabado</w:t>
      </w:r>
      <w:r>
        <w:t xml:space="preserve"> (Caso queira verificar quais são </w:t>
      </w:r>
      <w:r>
        <w:t>os pedidos</w:t>
      </w:r>
      <w:r>
        <w:t xml:space="preserve"> daquele material, só selecionar e </w:t>
      </w:r>
      <w:r>
        <w:t>ir à</w:t>
      </w:r>
      <w:r>
        <w:t xml:space="preserve"> aba </w:t>
      </w:r>
      <w:r>
        <w:t>Pedido de Compra P.A.</w:t>
      </w:r>
      <w:r>
        <w:t>)</w:t>
      </w:r>
      <w:r>
        <w:t>.</w:t>
      </w:r>
    </w:p>
    <w:p w:rsidR="00163FA0" w:rsidRPr="00163FA0" w:rsidRDefault="00163FA0" w:rsidP="00163FA0">
      <w:pPr>
        <w:jc w:val="both"/>
      </w:pPr>
      <w:proofErr w:type="spellStart"/>
      <w:r w:rsidRPr="00163FA0">
        <w:rPr>
          <w:u w:val="single"/>
        </w:rPr>
        <w:t>Q</w:t>
      </w:r>
      <w:r>
        <w:rPr>
          <w:u w:val="single"/>
        </w:rPr>
        <w:t>tde</w:t>
      </w:r>
      <w:proofErr w:type="spellEnd"/>
      <w:r>
        <w:rPr>
          <w:u w:val="single"/>
        </w:rPr>
        <w:t xml:space="preserve"> Pedido </w:t>
      </w:r>
      <w:r w:rsidRPr="00163FA0">
        <w:rPr>
          <w:u w:val="single"/>
        </w:rPr>
        <w:t>Pilotagem</w:t>
      </w:r>
      <w:r w:rsidRPr="00163FA0">
        <w:t xml:space="preserve"> </w:t>
      </w:r>
      <w:r>
        <w:t xml:space="preserve">- </w:t>
      </w:r>
      <w:r w:rsidRPr="00163FA0">
        <w:t>Quantidade</w:t>
      </w:r>
      <w:r>
        <w:t xml:space="preserve"> de material reservado no Pedido de </w:t>
      </w:r>
      <w:r>
        <w:t>Pilotagem</w:t>
      </w:r>
      <w:r>
        <w:t xml:space="preserve"> (Caso queira verificar quais são os pedidos daquele material, só selecionar e </w:t>
      </w:r>
      <w:r>
        <w:t>ir à</w:t>
      </w:r>
      <w:r>
        <w:t xml:space="preserve"> </w:t>
      </w:r>
      <w:proofErr w:type="gramStart"/>
      <w:r>
        <w:t xml:space="preserve">aba Pedido de </w:t>
      </w:r>
      <w:r>
        <w:t>Pilotagem</w:t>
      </w:r>
      <w:proofErr w:type="gramEnd"/>
      <w:r>
        <w:t>)</w:t>
      </w:r>
      <w:r>
        <w:t>.</w:t>
      </w:r>
    </w:p>
    <w:p w:rsidR="00163FA0" w:rsidRDefault="00163FA0" w:rsidP="00163FA0">
      <w:pPr>
        <w:jc w:val="both"/>
      </w:pPr>
      <w:proofErr w:type="spellStart"/>
      <w:r w:rsidRPr="00163FA0">
        <w:rPr>
          <w:u w:val="single"/>
        </w:rPr>
        <w:t>Q</w:t>
      </w:r>
      <w:r>
        <w:rPr>
          <w:u w:val="single"/>
        </w:rPr>
        <w:t>tde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 xml:space="preserve">Compras </w:t>
      </w:r>
      <w:proofErr w:type="spellStart"/>
      <w:r>
        <w:rPr>
          <w:u w:val="single"/>
        </w:rPr>
        <w:t>Benef</w:t>
      </w:r>
      <w:proofErr w:type="spellEnd"/>
      <w:r>
        <w:t xml:space="preserve"> </w:t>
      </w:r>
      <w:r>
        <w:t xml:space="preserve">- </w:t>
      </w:r>
      <w:r w:rsidRPr="00163FA0">
        <w:t>Quantidade</w:t>
      </w:r>
      <w:r>
        <w:t xml:space="preserve"> de material reservado no Pedido de </w:t>
      </w:r>
      <w:r>
        <w:t>Compra de Materia Prima</w:t>
      </w:r>
      <w:r>
        <w:t xml:space="preserve"> (Caso queira verificar quais são os pedidos daquele material, só selecionar e ir à </w:t>
      </w:r>
      <w:proofErr w:type="gramStart"/>
      <w:r>
        <w:t>aba Pedido de Compra</w:t>
      </w:r>
      <w:proofErr w:type="gramEnd"/>
      <w:r>
        <w:t xml:space="preserve"> </w:t>
      </w:r>
      <w:r>
        <w:t>M.P</w:t>
      </w:r>
      <w:r>
        <w:t>.).</w:t>
      </w:r>
    </w:p>
    <w:p w:rsidR="00215F13" w:rsidRPr="00163FA0" w:rsidRDefault="00215F13" w:rsidP="00163FA0">
      <w:pPr>
        <w:jc w:val="both"/>
      </w:pPr>
      <w:proofErr w:type="spellStart"/>
      <w:r w:rsidRPr="00215F13">
        <w:rPr>
          <w:u w:val="single"/>
        </w:rPr>
        <w:t>Qtde</w:t>
      </w:r>
      <w:proofErr w:type="spellEnd"/>
      <w:r w:rsidRPr="00215F13">
        <w:rPr>
          <w:u w:val="single"/>
        </w:rPr>
        <w:t xml:space="preserve"> Estoque </w:t>
      </w:r>
      <w:proofErr w:type="spellStart"/>
      <w:proofErr w:type="gramStart"/>
      <w:r w:rsidRPr="00215F13">
        <w:rPr>
          <w:u w:val="single"/>
        </w:rPr>
        <w:t>Disp</w:t>
      </w:r>
      <w:proofErr w:type="spellEnd"/>
      <w:r>
        <w:t xml:space="preserve"> –É</w:t>
      </w:r>
      <w:proofErr w:type="gramEnd"/>
      <w:r>
        <w:t xml:space="preserve"> a quantidade de estoque disponível abatendo as reservas (</w:t>
      </w:r>
      <w:proofErr w:type="spellStart"/>
      <w:r>
        <w:t>Qtde</w:t>
      </w:r>
      <w:proofErr w:type="spellEnd"/>
      <w:r>
        <w:t xml:space="preserve"> em Reserva – </w:t>
      </w:r>
      <w:proofErr w:type="spellStart"/>
      <w:r>
        <w:t>Qtde</w:t>
      </w:r>
      <w:proofErr w:type="spellEnd"/>
      <w:r>
        <w:t xml:space="preserve"> em Reserva Compras – </w:t>
      </w:r>
      <w:proofErr w:type="spellStart"/>
      <w:r>
        <w:t>Qtde</w:t>
      </w:r>
      <w:proofErr w:type="spellEnd"/>
      <w:r>
        <w:t xml:space="preserve"> Pedido Pilotagem – </w:t>
      </w:r>
      <w:proofErr w:type="spellStart"/>
      <w:r>
        <w:t>Qtde</w:t>
      </w:r>
      <w:proofErr w:type="spellEnd"/>
      <w:r>
        <w:t xml:space="preserve"> </w:t>
      </w:r>
      <w:proofErr w:type="spellStart"/>
      <w:r>
        <w:t>Benef</w:t>
      </w:r>
      <w:proofErr w:type="spellEnd"/>
      <w:r>
        <w:t xml:space="preserve"> = </w:t>
      </w:r>
      <w:proofErr w:type="spellStart"/>
      <w:r>
        <w:t>Qtde</w:t>
      </w:r>
      <w:proofErr w:type="spellEnd"/>
      <w:r>
        <w:t xml:space="preserve"> Estoque </w:t>
      </w:r>
      <w:proofErr w:type="spellStart"/>
      <w:r>
        <w:t>Disp</w:t>
      </w:r>
      <w:proofErr w:type="spellEnd"/>
      <w:r>
        <w:t>. )</w:t>
      </w:r>
    </w:p>
    <w:p w:rsidR="00163FA0" w:rsidRPr="00163FA0" w:rsidRDefault="00163FA0" w:rsidP="00192F2B">
      <w:pPr>
        <w:jc w:val="both"/>
      </w:pPr>
    </w:p>
    <w:p w:rsidR="00900C9D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</w:t>
      </w:r>
    </w:p>
    <w:p w:rsidR="00163FA0" w:rsidRDefault="001F3653" w:rsidP="00A33378">
      <w:pPr>
        <w:rPr>
          <w:b/>
        </w:rPr>
      </w:pPr>
      <w:r w:rsidRPr="001F3653">
        <w:rPr>
          <w:b/>
        </w:rPr>
        <w:t xml:space="preserve">  </w:t>
      </w:r>
    </w:p>
    <w:p w:rsidR="00A33378" w:rsidRDefault="00A33378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  <w:bookmarkStart w:id="0" w:name="_GoBack"/>
      <w:bookmarkEnd w:id="0"/>
    </w:p>
    <w:sectPr w:rsidR="00163FA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58" w:rsidRDefault="00684D58" w:rsidP="005E1593">
      <w:r>
        <w:separator/>
      </w:r>
    </w:p>
  </w:endnote>
  <w:endnote w:type="continuationSeparator" w:id="0">
    <w:p w:rsidR="00684D58" w:rsidRDefault="00684D5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337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337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58" w:rsidRDefault="00684D58" w:rsidP="005E1593">
      <w:r>
        <w:separator/>
      </w:r>
    </w:p>
  </w:footnote>
  <w:footnote w:type="continuationSeparator" w:id="0">
    <w:p w:rsidR="00684D58" w:rsidRDefault="00684D5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557C0D1" wp14:editId="528CE9F7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192F2B" w:rsidRPr="00192F2B" w:rsidRDefault="00192F2B" w:rsidP="002D679E">
          <w:pPr>
            <w:pStyle w:val="Cabealho"/>
          </w:pPr>
          <w:r>
            <w:t>CONSULTA ESTOQUE DISPONIVEL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2F2B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106D"/>
    <w:rsid w:val="00AF4288"/>
    <w:rsid w:val="00AF6D5F"/>
    <w:rsid w:val="00B90DFE"/>
    <w:rsid w:val="00B90FF4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BF2E-97E7-43BA-884C-547D838F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1983</TotalTime>
  <Pages>3</Pages>
  <Words>300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1917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34</cp:revision>
  <cp:lastPrinted>2016-09-08T18:23:00Z</cp:lastPrinted>
  <dcterms:created xsi:type="dcterms:W3CDTF">2016-02-12T19:06:00Z</dcterms:created>
  <dcterms:modified xsi:type="dcterms:W3CDTF">2016-09-08T18:26:00Z</dcterms:modified>
</cp:coreProperties>
</file>